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352B" w:rsidRDefault="0038352B"/>
    <w:p w:rsidR="0038352B" w:rsidRDefault="0038352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8352B" w:rsidRDefault="0038352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8352B" w:rsidRDefault="002841B5">
      <w:r>
        <w:rPr>
          <w:noProof/>
        </w:rPr>
        <w:drawing>
          <wp:anchor distT="0" distB="0" distL="114300" distR="114300" simplePos="0" relativeHeight="251860992" behindDoc="0" locked="0" layoutInCell="1" allowOverlap="1" wp14:anchorId="20A6CE36" wp14:editId="3A41A4FD">
            <wp:simplePos x="0" y="0"/>
            <wp:positionH relativeFrom="page">
              <wp:posOffset>1317683</wp:posOffset>
            </wp:positionH>
            <wp:positionV relativeFrom="margin">
              <wp:posOffset>884555</wp:posOffset>
            </wp:positionV>
            <wp:extent cx="4671978" cy="2090057"/>
            <wp:effectExtent l="0" t="0" r="0" b="0"/>
            <wp:wrapNone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1978" cy="20900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8352B" w:rsidRDefault="004A74B3">
      <w:r>
        <w:pict>
          <v:group id="Group 172" o:spid="_x0000_s1069" style="position:absolute;left:0;text-align:left;margin-left:-89.3pt;margin-top:405.15pt;width:46.85pt;height:44pt;rotation:1189114fd;z-index:251700224" coordorigin="-2,1589" coordsize="6,4192" o:gfxdata="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">
            <v:group id="Group 173" o:spid="_x0000_s1073" style="position:absolute;left:1;top:1590;width:3;height:4;rotation:-774377fd" coordorigin="42,158771" coordsize="497,494" o:gfxdata="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">
              <v:shape id="Freeform 174" o:spid="_x0000_s1026" style="position:absolute;left:42;top:158771;width:225;height:268;rotation:-866035fd" coordsize="134,159" o:spt="100" o:gfxdata="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dccuK&#10;wAAAAN4AAAAPAAAAAAAAAAEAIAAAACIAAABkcnMvZG93bnJldi54bWxQSwECFAAUAAAACACHTuJA&#10;My8FnjsAAAA5AAAAEAAAAAAAAAABACAAAAAPAQAAZHJzL3NoYXBleG1sLnhtbFBLBQYAAAAABgAG&#10;AFsBAAC5AwAAAAA=&#10;" adj="0,,0" path="m114,157c134,108,77,117,46,84,21,60,29,44,20,27,20,12,,,,5,3,4,37,1,71,11v35,8,62,43,60,79c129,118,118,135,119,159r-5,-2xe" fillcolor="black">
                <v:stroke joinstyle="round"/>
                <v:formulas/>
                <v:path o:connecttype="segments" o:connectlocs="320,446;129,239;57,77;0,13;199,32;369,256;335,451;320,446" o:connectangles="0,0,0,0,0,0,0,0"/>
              </v:shape>
              <v:shape id="Freeform 175" o:spid="_x0000_s1074" style="position:absolute;left:314;top:158997;width:225;height:268;rotation:-866035fd" coordsize="134,159" o:spt="100" o:gfxdata="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DS/VC/&#10;AAAA3gAAAA8AAAAAAAAAAQAgAAAAIgAAAGRycy9kb3ducmV2LnhtbFBLAQIUABQAAAAIAIdO4kAz&#10;LwWeOwAAADkAAAAQAAAAAAAAAAEAIAAAAA4BAABkcnMvc2hhcGV4bWwueG1sUEsFBgAAAAAGAAYA&#10;WwEAALgDAAAAAA==&#10;" adj="0,,0" path="m114,157c134,108,77,117,46,84,21,60,29,44,20,27,20,12,,,,5,3,4,37,1,71,11v35,8,62,43,60,79c129,118,118,135,119,159r-5,-2xe" filled="f" stroked="f">
                <v:stroke joinstyle="round"/>
                <v:formulas/>
                <v:path o:connecttype="segments" o:connectlocs="320,446;129,239;57,77;0,13;199,32;369,256;335,451;320,446" o:connectangles="0,0,0,0,0,0,0,0"/>
              </v:shape>
            </v:group>
            <v:group id="Group 176" o:spid="_x0000_s1070" style="position:absolute;left:-2;top:1589;width:3;height:4;rotation:-2582695fd;flip:x" coordorigin=",158750" coordsize="497,494" o:gfxdata="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DBizHovAAAAN4AAAAPAAAAAAAAAAEAIAAAACIAAABkcnMvZG93bnJldi54bWxQ&#10;SwECFAAUAAAACACHTuJAMy8FnjsAAAA5AAAAFQAAAAAAAAABACAAAAALAQAAZHJzL2dyb3Vwc2hh&#10;cGV4bWwueG1sUEsFBgAAAAAGAAYAYAEAAMgDAAAAAA==&#10;">
              <v:shape id="Freeform 177" o:spid="_x0000_s1072" style="position:absolute;top:158750;width:225;height:268;rotation:-866035fd" coordsize="134,159" o:spt="100" o:gfxdata="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LO5f&#10;+MEAAADeAAAADwAAAAAAAAABACAAAAAiAAAAZHJzL2Rvd25yZXYueG1sUEsBAhQAFAAAAAgAh07i&#10;QDMvBZ47AAAAOQAAABAAAAAAAAAAAQAgAAAAEAEAAGRycy9zaGFwZXhtbC54bWxQSwUGAAAAAAYA&#10;BgBbAQAAugMAAAAA&#10;" adj="0,,0" path="m114,157c134,108,77,117,46,84,21,60,29,44,20,27,20,12,,,,5,3,4,37,1,71,11v35,8,62,43,60,79c129,118,118,135,119,159r-5,-2xe" fillcolor="black">
                <v:stroke joinstyle="round"/>
                <v:formulas/>
                <v:path o:connecttype="segments" o:connectlocs="320,446;129,239;57,77;0,13;199,32;369,256;335,451;320,446" o:connectangles="0,0,0,0,0,0,0,0"/>
              </v:shape>
              <v:shape id="Freeform 178" o:spid="_x0000_s1071" style="position:absolute;left:272;top:158976;width:225;height:268;rotation:-866035fd" coordsize="134,159" o:spt="100" o:gfxdata="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a7hUDvQAA&#10;AN4AAAAPAAAAAAAAAAEAIAAAACIAAABkcnMvZG93bnJldi54bWxQSwECFAAUAAAACACHTuJAMy8F&#10;njsAAAA5AAAAEAAAAAAAAAABACAAAAAMAQAAZHJzL3NoYXBleG1sLnhtbFBLBQYAAAAABgAGAFsB&#10;AAC2AwAAAAA=&#10;" adj="0,,0" path="m114,157c134,108,77,117,46,84,21,60,29,44,20,27,20,12,,,,5,3,4,37,1,71,11v35,8,62,43,60,79c129,118,118,135,119,159r-5,-2xe" filled="f" stroked="f">
                <v:stroke joinstyle="round"/>
                <v:formulas/>
                <v:path o:connecttype="segments" o:connectlocs="320,446;129,239;57,77;0,13;199,32;369,256;335,451;320,446" o:connectangles="0,0,0,0,0,0,0,0"/>
              </v:shape>
            </v:group>
          </v:group>
        </w:pict>
      </w:r>
    </w:p>
    <w:p w:rsidR="0038352B" w:rsidRDefault="0038352B"/>
    <w:p w:rsidR="0038352B" w:rsidRDefault="0038352B"/>
    <w:p w:rsidR="0038352B" w:rsidRDefault="004A74B3">
      <w:r>
        <w:pict>
          <v:shape id="Rectangle 5" o:spid="_x0000_s1068" style="position:absolute;left:0;text-align:left;margin-left:876.3pt;margin-top:-1.55pt;width:49.95pt;height:53.05pt;rotation:-90;z-index:251695104;mso-width-relative:page;mso-height-relative:page;v-text-anchor:middle" coordsize="4732299,655200" o:spt="100" o:gfxdata="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" adj="0,,0" path="m29842,l4732299,r,655200l,655200r,-3531l25384,651669,393662,323851xe" stroked="f" strokeweight=".25pt">
            <v:fill opacity="55705f"/>
            <v:stroke joinstyle="round"/>
            <v:shadow on="t" color="black" opacity="26214f" origin=",-.5" offset="0,3pt"/>
            <v:formulas/>
            <v:path o:connecttype="segments"/>
          </v:shape>
        </w:pict>
      </w:r>
      <w:r w:rsidR="00F266CD">
        <w:t xml:space="preserve"> </w:t>
      </w:r>
      <w:r>
        <w:pict>
          <v:rect id="矩形 6" o:spid="_x0000_s1067" style="position:absolute;left:0;text-align:left;margin-left:-378.3pt;margin-top:8.4pt;width:95.65pt;height:35.5pt;z-index:251694080;mso-position-horizontal-relative:text;mso-position-vertical-relative:text;mso-width-relative:page;mso-height-relative:page;v-text-anchor:middle" o:gfxdata="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C/CWcNgAAAALAQAADwAAAAAA&#10;AAABACAAAAAiAAAAZHJzL2Rvd25yZXYueG1sUEsBAhQAFAAAAAgAh07iQHdqMgPaAQAAiAMAAA4A&#10;AAAAAAAAAQAgAAAAJwEAAGRycy9lMm9Eb2MueG1sUEsFBgAAAAAGAAYAWQEAAHMFAAAAAA==&#10;" fillcolor="#2ea7e0" stroked="f" strokeweight="1pt"/>
        </w:pict>
      </w:r>
    </w:p>
    <w:p w:rsidR="0038352B" w:rsidRDefault="004A74B3">
      <w:pPr>
        <w:widowControl/>
        <w:jc w:val="left"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77" type="#_x0000_t202" style="position:absolute;margin-left:113.25pt;margin-top:257.2pt;width:321.5pt;height:196.3pt;z-index:251930624" o:gfxdata="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JB+&#10;aZXCAAAA3gAAAA8AAAAAAAAAAQAgAAAAIgAAAGRycy9kb3ducmV2LnhtbFBLAQIUABQAAAAIAIdO&#10;4kAzLwWeOwAAADkAAAAQAAAAAAAAAAEAIAAAABEBAABkcnMvc2hhcGV4bWwueG1sUEsFBgAAAAAG&#10;AAYAWwEAALsDAAAAAA==&#10;" filled="f" stroked="f" strokeweight=".5pt">
            <v:textbox style="mso-next-textbox:#_x0000_s1077">
              <w:txbxContent>
                <w:p w:rsidR="0038352B" w:rsidRDefault="00F266CD">
                  <w:pPr>
                    <w:snapToGrid w:val="0"/>
                    <w:spacing w:line="360" w:lineRule="auto"/>
                    <w:rPr>
                      <w:rFonts w:ascii="微软雅黑" w:hAnsi="微软雅黑"/>
                      <w:color w:val="595959" w:themeColor="text1" w:themeTint="A6"/>
                      <w:sz w:val="28"/>
                      <w:szCs w:val="28"/>
                    </w:rPr>
                  </w:pPr>
                  <w:r>
                    <w:rPr>
                      <w:rFonts w:ascii="微软雅黑" w:hAnsi="微软雅黑" w:hint="eastAsia"/>
                      <w:color w:val="595959" w:themeColor="text1" w:themeTint="A6"/>
                      <w:sz w:val="28"/>
                      <w:szCs w:val="28"/>
                    </w:rPr>
                    <w:t>姓    名</w:t>
                  </w:r>
                  <w:r>
                    <w:rPr>
                      <w:rFonts w:ascii="微软雅黑" w:hAnsi="微软雅黑"/>
                      <w:color w:val="595959" w:themeColor="text1" w:themeTint="A6"/>
                      <w:sz w:val="28"/>
                      <w:szCs w:val="28"/>
                    </w:rPr>
                    <w:t>：</w:t>
                  </w:r>
                  <w:r>
                    <w:rPr>
                      <w:rFonts w:ascii="微软雅黑" w:hAnsi="微软雅黑" w:hint="eastAsia"/>
                      <w:color w:val="595959" w:themeColor="text1" w:themeTint="A6"/>
                      <w:sz w:val="28"/>
                      <w:szCs w:val="28"/>
                    </w:rPr>
                    <w:t xml:space="preserve"> </w:t>
                  </w:r>
                  <w:r w:rsidR="002841B5">
                    <w:rPr>
                      <w:rFonts w:ascii="微软雅黑" w:hAnsi="微软雅黑" w:hint="eastAsia"/>
                      <w:color w:val="595959" w:themeColor="text1" w:themeTint="A6"/>
                      <w:sz w:val="28"/>
                      <w:szCs w:val="28"/>
                    </w:rPr>
                    <w:t>小萝卜</w:t>
                  </w:r>
                </w:p>
                <w:p w:rsidR="0038352B" w:rsidRDefault="00F266CD">
                  <w:pPr>
                    <w:snapToGrid w:val="0"/>
                    <w:spacing w:line="360" w:lineRule="auto"/>
                    <w:rPr>
                      <w:rFonts w:ascii="微软雅黑" w:hAnsi="微软雅黑"/>
                      <w:color w:val="595959" w:themeColor="text1" w:themeTint="A6"/>
                      <w:sz w:val="28"/>
                      <w:szCs w:val="28"/>
                    </w:rPr>
                  </w:pPr>
                  <w:r>
                    <w:rPr>
                      <w:rFonts w:ascii="微软雅黑" w:hAnsi="微软雅黑" w:hint="eastAsia"/>
                      <w:color w:val="595959" w:themeColor="text1" w:themeTint="A6"/>
                      <w:sz w:val="28"/>
                      <w:szCs w:val="28"/>
                    </w:rPr>
                    <w:t>毕业学院： 北京中医药大学东方学院</w:t>
                  </w:r>
                </w:p>
                <w:p w:rsidR="0038352B" w:rsidRDefault="00F266CD">
                  <w:pPr>
                    <w:snapToGrid w:val="0"/>
                    <w:spacing w:line="360" w:lineRule="auto"/>
                    <w:rPr>
                      <w:rFonts w:ascii="微软雅黑" w:hAnsi="微软雅黑"/>
                      <w:color w:val="595959" w:themeColor="text1" w:themeTint="A6"/>
                      <w:sz w:val="28"/>
                      <w:szCs w:val="28"/>
                    </w:rPr>
                  </w:pPr>
                  <w:r>
                    <w:rPr>
                      <w:rFonts w:ascii="微软雅黑" w:hAnsi="微软雅黑" w:hint="eastAsia"/>
                      <w:color w:val="595959" w:themeColor="text1" w:themeTint="A6"/>
                      <w:sz w:val="28"/>
                      <w:szCs w:val="28"/>
                    </w:rPr>
                    <w:t>所学专业：</w:t>
                  </w:r>
                  <w:r w:rsidR="00791A10">
                    <w:rPr>
                      <w:rFonts w:ascii="微软雅黑" w:hAnsi="微软雅黑" w:hint="eastAsia"/>
                      <w:color w:val="595959" w:themeColor="text1" w:themeTint="A6"/>
                      <w:sz w:val="28"/>
                      <w:szCs w:val="28"/>
                    </w:rPr>
                    <w:t xml:space="preserve"> </w:t>
                  </w:r>
                  <w:r>
                    <w:rPr>
                      <w:rFonts w:ascii="微软雅黑" w:hAnsi="微软雅黑" w:hint="eastAsia"/>
                      <w:color w:val="595959" w:themeColor="text1" w:themeTint="A6"/>
                      <w:sz w:val="28"/>
                      <w:szCs w:val="28"/>
                    </w:rPr>
                    <w:t>中医学（中医骨伤）</w:t>
                  </w:r>
                </w:p>
                <w:p w:rsidR="0038352B" w:rsidRDefault="00F266CD">
                  <w:pPr>
                    <w:snapToGrid w:val="0"/>
                    <w:spacing w:line="360" w:lineRule="auto"/>
                    <w:rPr>
                      <w:rFonts w:ascii="微软雅黑" w:hAnsi="微软雅黑"/>
                      <w:color w:val="595959" w:themeColor="text1" w:themeTint="A6"/>
                      <w:sz w:val="28"/>
                      <w:szCs w:val="28"/>
                    </w:rPr>
                  </w:pPr>
                  <w:r>
                    <w:rPr>
                      <w:rFonts w:ascii="微软雅黑" w:hAnsi="微软雅黑" w:hint="eastAsia"/>
                      <w:color w:val="595959" w:themeColor="text1" w:themeTint="A6"/>
                      <w:sz w:val="28"/>
                      <w:szCs w:val="28"/>
                    </w:rPr>
                    <w:t>联系电话</w:t>
                  </w:r>
                  <w:r>
                    <w:rPr>
                      <w:rFonts w:ascii="微软雅黑" w:hAnsi="微软雅黑"/>
                      <w:color w:val="595959" w:themeColor="text1" w:themeTint="A6"/>
                      <w:sz w:val="28"/>
                      <w:szCs w:val="28"/>
                    </w:rPr>
                    <w:t>：</w:t>
                  </w:r>
                  <w:r>
                    <w:rPr>
                      <w:rFonts w:ascii="微软雅黑" w:hAnsi="微软雅黑" w:hint="eastAsia"/>
                      <w:color w:val="595959" w:themeColor="text1" w:themeTint="A6"/>
                      <w:sz w:val="28"/>
                      <w:szCs w:val="28"/>
                    </w:rPr>
                    <w:t xml:space="preserve"> 13</w:t>
                  </w:r>
                  <w:r w:rsidR="002841B5">
                    <w:rPr>
                      <w:rFonts w:ascii="微软雅黑" w:hAnsi="微软雅黑" w:hint="eastAsia"/>
                      <w:color w:val="595959" w:themeColor="text1" w:themeTint="A6"/>
                      <w:sz w:val="28"/>
                      <w:szCs w:val="28"/>
                    </w:rPr>
                    <w:t>8888888</w:t>
                  </w:r>
                  <w:r w:rsidR="00791A10">
                    <w:rPr>
                      <w:rFonts w:ascii="微软雅黑" w:hAnsi="微软雅黑" w:hint="eastAsia"/>
                      <w:color w:val="595959" w:themeColor="text1" w:themeTint="A6"/>
                      <w:sz w:val="28"/>
                      <w:szCs w:val="28"/>
                    </w:rPr>
                    <w:t>888</w:t>
                  </w:r>
                </w:p>
                <w:p w:rsidR="0038352B" w:rsidRDefault="00F266CD">
                  <w:pPr>
                    <w:snapToGrid w:val="0"/>
                    <w:spacing w:line="360" w:lineRule="auto"/>
                    <w:rPr>
                      <w:rFonts w:ascii="微软雅黑" w:hAnsi="微软雅黑"/>
                      <w:color w:val="595959" w:themeColor="text1" w:themeTint="A6"/>
                      <w:sz w:val="28"/>
                      <w:szCs w:val="28"/>
                    </w:rPr>
                  </w:pPr>
                  <w:r>
                    <w:rPr>
                      <w:rFonts w:ascii="微软雅黑" w:hAnsi="微软雅黑" w:hint="eastAsia"/>
                      <w:color w:val="595959" w:themeColor="text1" w:themeTint="A6"/>
                      <w:sz w:val="28"/>
                      <w:szCs w:val="28"/>
                    </w:rPr>
                    <w:t>联系邮箱</w:t>
                  </w:r>
                  <w:r>
                    <w:rPr>
                      <w:rFonts w:ascii="微软雅黑" w:hAnsi="微软雅黑"/>
                      <w:color w:val="595959" w:themeColor="text1" w:themeTint="A6"/>
                      <w:sz w:val="28"/>
                      <w:szCs w:val="28"/>
                    </w:rPr>
                    <w:t>：</w:t>
                  </w:r>
                  <w:r w:rsidR="00791A10">
                    <w:rPr>
                      <w:rFonts w:ascii="微软雅黑" w:hAnsi="微软雅黑" w:hint="eastAsia"/>
                      <w:color w:val="595959" w:themeColor="text1" w:themeTint="A6"/>
                      <w:sz w:val="28"/>
                      <w:szCs w:val="28"/>
                    </w:rPr>
                    <w:t xml:space="preserve"> </w:t>
                  </w:r>
                  <w:r w:rsidR="002841B5">
                    <w:rPr>
                      <w:rFonts w:ascii="微软雅黑" w:hAnsi="微软雅黑" w:hint="eastAsia"/>
                      <w:color w:val="595959" w:themeColor="text1" w:themeTint="A6"/>
                      <w:sz w:val="28"/>
                      <w:szCs w:val="28"/>
                    </w:rPr>
                    <w:t>8888888</w:t>
                  </w:r>
                  <w:r>
                    <w:rPr>
                      <w:rFonts w:ascii="微软雅黑" w:hAnsi="微软雅黑" w:hint="eastAsia"/>
                      <w:color w:val="595959" w:themeColor="text1" w:themeTint="A6"/>
                      <w:sz w:val="28"/>
                      <w:szCs w:val="28"/>
                    </w:rPr>
                    <w:t>@qq.com</w:t>
                  </w:r>
                </w:p>
              </w:txbxContent>
            </v:textbox>
          </v:shape>
        </w:pict>
      </w:r>
      <w:r>
        <w:rPr>
          <w:noProof/>
        </w:rPr>
        <w:pict>
          <v:group id="_x0000_s1078" style="position:absolute;margin-left:115.45pt;margin-top:282.15pt;width:229.2pt;height:155.3pt;z-index:251931648" coordsize="32040,18288" o:gfxdata="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">
            <v:line id="_x0000_s1079" style="position:absolute" from="0,0" to="32040,0" o:gfxdata="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2sfN8vQAA&#10;AN4AAAAPAAAAAAAAAAEAIAAAACIAAABkcnMvZG93bnJldi54bWxQSwECFAAUAAAACACHTuJAMy8F&#10;njsAAAA5AAAAEAAAAAAAAAABACAAAAAMAQAAZHJzL3NoYXBleG1sLnhtbFBLBQYAAAAABgAGAFsB&#10;AAC2AwAAAAA=&#10;" strokecolor="gray" strokeweight=".5pt">
              <v:stroke joinstyle="miter"/>
            </v:line>
            <v:line id="_x0000_s1080" style="position:absolute" from="0,4655" to="32040,4655" o:gfxdata="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Z/VbnvQAA&#10;AN4AAAAPAAAAAAAAAAEAIAAAACIAAABkcnMvZG93bnJldi54bWxQSwECFAAUAAAACACHTuJAMy8F&#10;njsAAAA5AAAAEAAAAAAAAAABACAAAAAMAQAAZHJzL3NoYXBleG1sLnhtbFBLBQYAAAAABgAGAFsB&#10;AAC2AwAAAAA=&#10;" strokecolor="gray" strokeweight=".5pt">
              <v:stroke joinstyle="miter"/>
            </v:line>
            <v:line id="_x0000_s1081" style="position:absolute" from="0,9144" to="32040,9144" o:gfxdata="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CoYsKVtwAAAN4AAAAP&#10;AAAAAAAAAAEAIAAAACIAAABkcnMvZG93bnJldi54bWxQSwECFAAUAAAACACHTuJAMy8FnjsAAAA5&#10;AAAAEAAAAAAAAAABACAAAAAGAQAAZHJzL3NoYXBleG1sLnhtbFBLBQYAAAAABgAGAFsBAACwAwAA&#10;AAA=&#10;" strokecolor="gray" strokeweight=".5pt">
              <v:stroke joinstyle="miter"/>
            </v:line>
            <v:line id="_x0000_s1082" style="position:absolute" from="0,13799" to="32040,13799" o:gfxdata="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NPNWE65AAAA3gAA&#10;AA8AAAAAAAAAAQAgAAAAIgAAAGRycy9kb3ducmV2LnhtbFBLAQIUABQAAAAIAIdO4kAzLwWeOwAA&#10;ADkAAAAQAAAAAAAAAAEAIAAAAAgBAABkcnMvc2hhcGV4bWwueG1sUEsFBgAAAAAGAAYAWwEAALID&#10;AAAAAA==&#10;" strokecolor="gray" strokeweight=".5pt">
              <v:stroke joinstyle="miter"/>
            </v:line>
            <v:line id="_x0000_s1083" style="position:absolute" from="0,18288" to="32040,18288" o:gfxdata="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LyB/dW5AAAA3gAA&#10;AA8AAAAAAAAAAQAgAAAAIgAAAGRycy9kb3ducmV2LnhtbFBLAQIUABQAAAAIAIdO4kAzLwWeOwAA&#10;ADkAAAAQAAAAAAAAAAEAIAAAAAgBAABkcnMvc2hhcGV4bWwueG1sUEsFBgAAAAAGAAYAWwEAALID&#10;AAAAAA==&#10;" strokecolor="gray" strokeweight=".5pt">
              <v:stroke joinstyle="miter"/>
            </v:line>
          </v:group>
        </w:pict>
      </w:r>
      <w:r>
        <w:pict>
          <v:group id="_x0000_s1053" style="position:absolute;margin-left:45.9pt;margin-top:31.45pt;width:25.1pt;height:158.35pt;z-index:251867136" coordorigin=",-3" coordsize="31,201165" o:gfxdata="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">
            <v:shape id="Freeform 142" o:spid="_x0000_s1058" style="position:absolute;top:41;width:31;height:22" coordsize="263,184" o:spt="100" o:gfxdata="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XXwPq8AAAA&#10;2wAAAA8AAAAAAAAAAQAgAAAAIgAAAGRycy9kb3ducmV2LnhtbFBLAQIUABQAAAAIAIdO4kAzLwWe&#10;OwAAADkAAAAQAAAAAAAAAAEAIAAAAAsBAABkcnMvc2hhcGV4bWwueG1sUEsFBgAAAAAGAAYAWwEA&#10;ALUDAAAAAA==&#10;" adj="0,,0" path="m255,42c140,2,140,2,140,2,133,,134,,127,2,11,42,11,42,11,42v-8,2,-8,7,,9c38,61,38,61,38,61,26,73,25,85,25,99v-5,2,-8,7,-8,12c17,116,20,120,24,122,22,137,16,153,,173v8,6,12,8,19,11c42,174,39,147,37,121v3,-2,5,-6,5,-10c42,106,40,102,36,100,37,86,40,74,50,66v,-1,1,-1,1,-1c131,33,131,33,131,33v3,-1,6,,7,3c138,36,138,36,138,36v1,3,,7,-3,8c68,71,68,71,68,71v60,20,60,20,60,20c135,94,134,94,141,91,256,52,256,52,256,52v7,-3,7,-7,-1,-10c255,42,255,42,255,42xm128,106c55,82,55,82,55,82v,18,,18,,18c59,104,61,109,61,114v,5,-2,10,-5,13c57,130,59,133,61,134v43,23,101,23,148,-3c213,129,215,125,215,121v,-40,,-40,,-40c141,106,141,106,141,106v-8,3,-6,3,-13,c128,106,128,106,128,106xm128,106v,,,,,e" stroked="f">
              <v:stroke joinstyle="round"/>
              <v:formulas/>
              <v:path o:connecttype="segments" o:connectlocs="309073,50875;169687,2422;153930,2422;13332,50875;13332,61777;46058,73891;30301,119921;20604,134457;29089,147782;0,209560;23029,222885;44845,146571;50906,134457;43633,121133;60602,79947;61814,78736;158778,39973;167263,43607;167263,43607;163627,53298;82419,86004;155142,110231;170899,110231;310285,62989;309073,50875;309073,50875;155142,128401;66662,99329;66662,121133;73935,138091;67874,153839;73935,162318;253319,158684;260591,146571;260591,98117;170899,128401;155142,128401;155142,128401;155142,128401;155142,128401" o:connectangles="0,0,0,0,0,0,0,0,0,0,0,0,0,0,0,0,0,0,0,0,0,0,0,0,0,0,0,0,0,0,0,0,0,0,0,0,0,0,0,0"/>
              <o:lock v:ext="edit" aspectratio="t"/>
            </v:shape>
            <v:shape id="Freeform 38" o:spid="_x0000_s1057" style="position:absolute;left:3;top:-3;width:21;height:21" coordsize="328,347" o:spt="100" o:gfxdata="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4NdEMrsAAADb&#10;AAAADwAAAAAAAAABACAAAAAiAAAAZHJzL2Rvd25yZXYueG1sUEsBAhQAFAAAAAgAh07iQDMvBZ47&#10;AAAAOQAAABAAAAAAAAAAAQAgAAAACgEAAGRycy9zaGFwZXhtbC54bWxQSwUGAAAAAAYABgBbAQAA&#10;tAMAAAAA&#10;" adj="0,,0" path="m285,119c285,53,231,,164,,98,,44,53,44,119v,38,18,72,46,94c39,238,4,289,,347v18,,18,,18,c22,292,58,244,108,224v15,8,37,14,56,14c183,238,201,234,216,227v13,-8,13,-8,13,-8c239,213,239,213,239,213v28,-22,46,-56,46,-94xm164,219c108,219,63,174,63,119,63,64,108,19,164,19v56,,101,45,101,100c265,174,222,219,164,219xm266,230v,1,,1,,1c264,229,262,227,259,227v-6,,-11,3,-11,9c248,240,250,244,254,245v-1,,-1,,-1,c286,269,303,305,306,347v22,,22,,22,c325,300,302,258,266,230xm266,230v,,,,,e" strokecolor="#f5b10d">
              <v:stroke joinstyle="round"/>
              <v:formulas/>
              <v:path o:connecttype="segments" o:connectlocs="@0,@0;@0,0;@0,@0;@0,@0;0,@0;@0,@0;@0,@0;@0,@0;@0,@0;@0,@0;@0,@0;@0,@0;@0,@0;@0,@0;@0,@0;@0,@0;@0,@0;@0,@0;@0,@0;@0,@0;@0,@0;@0,@0;@0,@0;@0,@0;@0,@0;@0,@0;@0,@0;@0,@0" o:connectangles="0,0,0,0,0,0,0,0,0,0,0,0,0,0,0,0,0,0,0,0,0,0,0,0,0,0,0,0"/>
              <o:lock v:ext="edit" aspectratio="t"/>
            </v:shape>
            <v:shape id="Freeform 137" o:spid="_x0000_s1056" style="position:absolute;left:3;top:84;width:22;height:22" coordsize="140,140" o:spt="100" o:gfxdata="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62svi/&#10;AAAA3gAAAA8AAAAAAAAAAQAgAAAAIgAAAGRycy9kb3ducmV2LnhtbFBLAQIUABQAAAAIAIdO4kAz&#10;LwWeOwAAADkAAAAQAAAAAAAAAAEAIAAAAA4BAABkcnMvc2hhcGV4bWwueG1sUEsFBgAAAAAGAAYA&#10;WwEAALgDAAAAAA==&#10;" adj="0,,0" path="m130,18v,113,,113,,113c25,131,25,131,25,131v-9,,-15,-6,-15,-13c10,111,16,105,25,105v95,,95,,95,c120,,120,,120,,20,,20,,20,,9,,,8,,18,,123,,123,,123v,9,9,17,20,17c140,140,140,140,140,140v,-122,,-122,,-122c130,18,130,18,130,18xm30,114v90,,90,,90,c120,123,120,123,120,123v-90,,-90,,-90,c30,114,30,114,30,114xm30,114v,,,,,e" stroked="f">
              <v:stroke joinstyle="round"/>
              <v:formulas/>
              <v:path o:connecttype="segments" o:connectlocs="207257,28697;207257,208851;39857,208851;15942,188125;39857,167400;191314,167400;191314,0;31885,0;0,28697;0,196097;31885,223200;223200,223200;223200,28697;207257,28697;47828,181748;191314,181748;191314,196097;47828,196097;47828,181748;47828,181748;47828,181748" o:connectangles="0,0,0,0,0,0,0,0,0,0,0,0,0,0,0,0,0,0,0,0,0"/>
              <o:lock v:ext="edit" aspectratio="t"/>
            </v:shape>
            <v:shape id="Freeform 12" o:spid="_x0000_s1055" style="position:absolute;left:1;top:132;width:22;height:23" coordsize="108,109" o:spt="100" o:gfxdata="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621lu&#10;wAAAAN4AAAAPAAAAAAAAAAEAIAAAACIAAABkcnMvZG93bnJldi54bWxQSwECFAAUAAAACACHTuJA&#10;My8FnjsAAAA5AAAAEAAAAAAAAAABACAAAAAPAQAAZHJzL3NoYXBleG1sLnhtbFBLBQYAAAAABgAG&#10;AFsBAAC5AwAAAAA=&#10;" adj="0,,0" path="m85,105v3,-2,6,-3,8,-5c93,100,94,99,94,99v1,-1,2,-2,2,-4c96,94,96,92,94,91,74,77,74,77,74,77,73,76,72,76,71,76v-1,,-3,,-4,1c67,77,64,81,64,81v-2,2,-10,2,-12,c30,59,30,59,30,59,27,57,29,52,31,49v3,-3,3,-3,3,-3c35,45,36,44,36,42v,-1,-1,-2,-1,-3c18,15,18,15,18,15,17,13,16,13,14,13v-2,,-3,1,-4,2c9,15,9,15,9,15,5,21,,29,,37v,22,50,72,72,72c72,109,72,109,73,109v5,-1,10,-3,12,-4c85,105,85,105,85,105xm80,c65,,52,10,52,24v,7,5,14,11,19c59,57,59,57,59,57,73,47,73,47,73,47v2,,4,1,7,1c95,48,108,37,108,24,108,10,95,,80,v,,,,,xm68,17v2,,4,2,4,5c72,24,70,26,68,26v-2,,-4,-2,-4,-4c64,19,66,17,68,17v,,,,,xm80,26v-2,,-4,-2,-4,-4c76,19,78,17,80,17v2,,4,2,4,5c84,24,82,26,80,26v,,,,,xm92,26v-3,,-4,-2,-4,-4c88,19,89,17,92,17v2,,4,2,4,5c96,24,94,26,92,26v,,,,,xm92,26v,,,,,e" stroked="f">
              <v:stroke joinstyle="round"/>
              <v:formulas/>
              <v:path o:connecttype="segments" o:connectlocs="173624,215009;189965,204770;192008,202722;196093,194532;192008,186341;151155,157673;145027,155625;136856,157673;130728,165864;106217,165864;61279,120814;63321,100337;69449,94194;73535,86003;71492,79860;36767,30715;28596,26620;20426,30715;18383,30715;0,75765;147070,223200;149112,223200;173624,215009;173624,215009;163411,0;106217,49144;128686,88051;120515,116719;149112,96242;163411,98289;220605,49144;163411,0;163411,0;138899,34811;147070,45049;138899,53240;130728,45049;138899,34811;138899,34811;163411,53240;155240,45049;163411,34811;171581,45049;163411,53240;163411,53240;187922,53240;179752,45049;187922,34811;196093,45049;187922,53240;187922,53240;187922,53240;187922,53240" o:connectangles="0,0,0,0,0,0,0,0,0,0,0,0,0,0,0,0,0,0,0,0,0,0,0,0,0,0,0,0,0,0,0,0,0,0,0,0,0,0,0,0,0,0,0,0,0,0,0,0,0,0,0,0,0"/>
              <o:lock v:ext="edit" aspectratio="t"/>
            </v:shape>
            <v:shape id="Freeform 43" o:spid="_x0000_s1054" style="position:absolute;top:181;width:22;height:16;flip:x" coordsize="122,90" o:spt="100" o:gfxdata="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sUzki&#10;wAAAAN4AAAAPAAAAAAAAAAEAIAAAACIAAABkcnMvZG93bnJldi54bWxQSwECFAAUAAAACACHTuJA&#10;My8FnjsAAAA5AAAAEAAAAAAAAAABACAAAAAPAQAAZHJzL3NoYXBleG1sLnhtbFBLBQYAAAAABgAG&#10;AFsBAAC5AwAAAAA=&#10;" adj="0,,0" path="m110,c12,,12,,12,,5,,,6,,12,,78,,78,,78v,7,5,12,12,12c110,90,110,90,110,90v7,,12,-5,12,-12c122,12,122,12,122,12,122,6,117,,110,v,,,,,xm110,25c61,55,61,55,61,55,12,25,12,25,12,25v,-12,,-12,,-12c61,43,61,43,61,43,110,13,110,13,110,13v,12,,12,,12c110,25,110,25,110,25xm110,25v,,,,,e" stroked="f">
              <v:stroke joinstyle="round"/>
              <v:formulas/>
              <v:path o:connecttype="segments" o:connectlocs="201885,0;22023,0;0,22080;0,143520;22023,165600;201885,165600;223909,143520;223909,22080;201885,0;201885,0;201885,46000;111954,101200;22023,46000;22023,23920;111954,79120;201885,23920;201885,46000;201885,46000;201885,46000;201885,46000" o:connectangles="0,0,0,0,0,0,0,0,0,0,0,0,0,0,0,0,0,0,0,0"/>
              <o:lock v:ext="edit" aspectratio="t"/>
            </v:shape>
          </v:group>
        </w:pict>
      </w:r>
      <w:r w:rsidR="00F266CD">
        <w:br w:type="page"/>
      </w:r>
    </w:p>
    <w:p w:rsidR="0038352B" w:rsidRDefault="0038352B">
      <w:pPr>
        <w:widowControl/>
        <w:jc w:val="left"/>
      </w:pPr>
    </w:p>
    <w:p w:rsidR="0038352B" w:rsidRDefault="004A74B3">
      <w:r>
        <w:pict>
          <v:shape id="文本框 2" o:spid="_x0000_s1052" type="#_x0000_t202" style="position:absolute;left:0;text-align:left;margin-left:0;margin-top:105.8pt;width:498.55pt;height:624.6pt;z-index:251842560;mso-position-horizontal:center;mso-position-horizontal-relative:margin;mso-position-vertical-relative:text;mso-width-relative:page;mso-height-relative:page" o:gfxdata="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Gl88R7XAAAACQEAAA8AAAAAAAAAAQAgAAAA&#10;IgAAAGRycy9kb3ducmV2LnhtbFBLAQIUABQAAAAIAIdO4kDQ/LhXDAIAAN4DAAAOAAAAAAAAAAEA&#10;IAAAACYBAABkcnMvZTJvRG9jLnhtbFBLBQYAAAAABgAGAFkBAACkBQAAAAA=&#10;" filled="f" stroked="f">
            <v:textbox>
              <w:txbxContent>
                <w:p w:rsidR="0038352B" w:rsidRPr="004A74B3" w:rsidRDefault="00F266CD" w:rsidP="004A74B3">
                  <w:pPr>
                    <w:pStyle w:val="a7"/>
                    <w:shd w:val="clear" w:color="auto" w:fill="FFFFFF"/>
                    <w:adjustRightInd w:val="0"/>
                    <w:snapToGrid w:val="0"/>
                    <w:spacing w:line="375" w:lineRule="atLeast"/>
                    <w:rPr>
                      <w:rFonts w:ascii="微软雅黑" w:eastAsia="微软雅黑" w:hAnsi="微软雅黑"/>
                      <w:color w:val="333333"/>
                      <w:sz w:val="21"/>
                      <w:szCs w:val="21"/>
                      <w:shd w:val="clear" w:color="auto" w:fill="FFFFFF"/>
                    </w:rPr>
                  </w:pPr>
                  <w:r w:rsidRPr="004A74B3">
                    <w:rPr>
                      <w:rFonts w:ascii="微软雅黑" w:eastAsia="微软雅黑" w:hAnsi="微软雅黑" w:hint="eastAsia"/>
                      <w:color w:val="333333"/>
                      <w:sz w:val="21"/>
                      <w:szCs w:val="21"/>
                      <w:shd w:val="clear" w:color="auto" w:fill="FFFFFF"/>
                    </w:rPr>
                    <w:t>尊敬的领导：</w:t>
                  </w:r>
                </w:p>
                <w:p w:rsidR="0038352B" w:rsidRPr="004A74B3" w:rsidRDefault="00F266CD" w:rsidP="004A74B3">
                  <w:pPr>
                    <w:pStyle w:val="a7"/>
                    <w:shd w:val="clear" w:color="auto" w:fill="FFFFFF"/>
                    <w:adjustRightInd w:val="0"/>
                    <w:snapToGrid w:val="0"/>
                    <w:spacing w:line="375" w:lineRule="atLeast"/>
                    <w:rPr>
                      <w:rFonts w:ascii="微软雅黑" w:eastAsia="微软雅黑" w:hAnsi="微软雅黑"/>
                      <w:color w:val="333333"/>
                      <w:sz w:val="21"/>
                      <w:szCs w:val="21"/>
                      <w:shd w:val="clear" w:color="auto" w:fill="FFFFFF"/>
                    </w:rPr>
                  </w:pPr>
                  <w:r w:rsidRPr="004A74B3">
                    <w:rPr>
                      <w:rFonts w:ascii="微软雅黑" w:eastAsia="微软雅黑" w:hAnsi="微软雅黑" w:hint="eastAsia"/>
                      <w:color w:val="333333"/>
                      <w:sz w:val="21"/>
                      <w:szCs w:val="21"/>
                      <w:shd w:val="clear" w:color="auto" w:fill="FFFFFF"/>
                    </w:rPr>
                    <w:t xml:space="preserve">　　您好!感谢在百忙之</w:t>
                  </w:r>
                  <w:proofErr w:type="gramStart"/>
                  <w:r w:rsidRPr="004A74B3">
                    <w:rPr>
                      <w:rFonts w:ascii="微软雅黑" w:eastAsia="微软雅黑" w:hAnsi="微软雅黑" w:hint="eastAsia"/>
                      <w:color w:val="333333"/>
                      <w:sz w:val="21"/>
                      <w:szCs w:val="21"/>
                      <w:shd w:val="clear" w:color="auto" w:fill="FFFFFF"/>
                    </w:rPr>
                    <w:t>中垂阅我的</w:t>
                  </w:r>
                  <w:proofErr w:type="gramEnd"/>
                  <w:r w:rsidRPr="004A74B3">
                    <w:rPr>
                      <w:rFonts w:ascii="微软雅黑" w:eastAsia="微软雅黑" w:hAnsi="微软雅黑" w:hint="eastAsia"/>
                      <w:color w:val="333333"/>
                      <w:sz w:val="21"/>
                      <w:szCs w:val="21"/>
                      <w:shd w:val="clear" w:color="auto" w:fill="FFFFFF"/>
                    </w:rPr>
                    <w:t>自荐书,谢谢!</w:t>
                  </w:r>
                </w:p>
                <w:p w:rsidR="0038352B" w:rsidRPr="004A74B3" w:rsidRDefault="00F266CD" w:rsidP="004A74B3">
                  <w:pPr>
                    <w:pStyle w:val="a7"/>
                    <w:shd w:val="clear" w:color="auto" w:fill="FFFFFF"/>
                    <w:adjustRightInd w:val="0"/>
                    <w:snapToGrid w:val="0"/>
                    <w:spacing w:line="375" w:lineRule="atLeast"/>
                    <w:ind w:firstLine="405"/>
                    <w:rPr>
                      <w:rFonts w:ascii="微软雅黑" w:eastAsia="微软雅黑" w:hAnsi="微软雅黑"/>
                      <w:color w:val="333333"/>
                      <w:sz w:val="21"/>
                      <w:szCs w:val="21"/>
                      <w:shd w:val="clear" w:color="auto" w:fill="FFFFFF"/>
                    </w:rPr>
                  </w:pPr>
                  <w:r w:rsidRPr="004A74B3">
                    <w:rPr>
                      <w:rFonts w:ascii="微软雅黑" w:eastAsia="微软雅黑" w:hAnsi="微软雅黑" w:hint="eastAsia"/>
                      <w:color w:val="333333"/>
                      <w:sz w:val="21"/>
                      <w:szCs w:val="21"/>
                      <w:shd w:val="clear" w:color="auto" w:fill="FFFFFF"/>
                    </w:rPr>
                    <w:t>我是北京中医药大学东方学院中医学（中医骨伤方向）的应届毕业生皮鹤捷，怀着对医学事业的无比憧憬，通过五年的系统学习和实践，我已经奠定了扎实的专业理论基础，培养起了较强的自学能力，优秀的团队协作精神和务实的工作作风。朴实、稳重、开拓、创新是我的性格特点。</w:t>
                  </w:r>
                </w:p>
                <w:p w:rsidR="0038352B" w:rsidRPr="004A74B3" w:rsidRDefault="00F266CD" w:rsidP="004A74B3">
                  <w:pPr>
                    <w:pStyle w:val="a7"/>
                    <w:shd w:val="clear" w:color="auto" w:fill="FFFFFF"/>
                    <w:adjustRightInd w:val="0"/>
                    <w:snapToGrid w:val="0"/>
                    <w:spacing w:line="375" w:lineRule="atLeast"/>
                    <w:ind w:firstLine="405"/>
                    <w:rPr>
                      <w:rFonts w:ascii="微软雅黑" w:eastAsia="微软雅黑" w:hAnsi="微软雅黑"/>
                      <w:color w:val="333333"/>
                      <w:sz w:val="21"/>
                      <w:szCs w:val="21"/>
                      <w:shd w:val="clear" w:color="auto" w:fill="FFFFFF"/>
                    </w:rPr>
                  </w:pPr>
                  <w:r w:rsidRPr="004A74B3">
                    <w:rPr>
                      <w:rFonts w:ascii="微软雅黑" w:eastAsia="微软雅黑" w:hAnsi="微软雅黑" w:hint="eastAsia"/>
                      <w:color w:val="333333"/>
                      <w:sz w:val="21"/>
                      <w:szCs w:val="21"/>
                      <w:shd w:val="clear" w:color="auto" w:fill="FFFFFF"/>
                    </w:rPr>
                    <w:t>大学五年，是我来之不易的学习机会。在这大好时光里，我本着学好本专业，尽量扩大知识面，并加强能力锻炼的原则，大量汲取知识财富，锻炼了自己的各种能力。我努力的学习基础课，深研专业知识，并取得了优异的成绩。本人在几年中系统学习了中医基础理论、中医诊断学、中药学、方剂学、中医古典医籍、正常人体解剖学、生理学、生物学、生物化学、诊断学基础、中医内科学、西医内科学、西医外科学、中医外科学、中医妇科学、中医儿科学、针灸学、中医骨伤学基础、中医骨病学、中医筋伤学、中医正骨学、骨科影像技术与应用学、创伤急救学等。班级里积极主动配合老师工作，并在班级中团结同学，积极参加学院举办的各种“绿色针推”活动。</w:t>
                  </w:r>
                </w:p>
                <w:p w:rsidR="0038352B" w:rsidRPr="004A74B3" w:rsidRDefault="00F266CD" w:rsidP="004A74B3">
                  <w:pPr>
                    <w:pStyle w:val="a7"/>
                    <w:shd w:val="clear" w:color="auto" w:fill="FFFFFF"/>
                    <w:adjustRightInd w:val="0"/>
                    <w:snapToGrid w:val="0"/>
                    <w:spacing w:line="375" w:lineRule="atLeast"/>
                    <w:ind w:firstLine="405"/>
                    <w:rPr>
                      <w:rFonts w:ascii="微软雅黑" w:eastAsia="微软雅黑" w:hAnsi="微软雅黑"/>
                      <w:color w:val="333333"/>
                      <w:sz w:val="21"/>
                      <w:szCs w:val="21"/>
                      <w:shd w:val="clear" w:color="auto" w:fill="FFFFFF"/>
                    </w:rPr>
                  </w:pPr>
                  <w:r w:rsidRPr="004A74B3">
                    <w:rPr>
                      <w:rFonts w:ascii="微软雅黑" w:eastAsia="微软雅黑" w:hAnsi="微软雅黑" w:hint="eastAsia"/>
                      <w:color w:val="333333"/>
                      <w:sz w:val="21"/>
                      <w:szCs w:val="21"/>
                      <w:shd w:val="clear" w:color="auto" w:fill="FFFFFF"/>
                    </w:rPr>
                    <w:t xml:space="preserve">　　实习期间，我能够将所学的理论知识与临床实践相结合，积极思考，积极动手实践，加深了对疾病的认识和理解，培养了良好的临床思维方式，使我熟练掌握了临床各科室的基本诊疗技术，对各科室的常见病和多发病能</w:t>
                  </w:r>
                  <w:proofErr w:type="gramStart"/>
                  <w:r w:rsidRPr="004A74B3">
                    <w:rPr>
                      <w:rFonts w:ascii="微软雅黑" w:eastAsia="微软雅黑" w:hAnsi="微软雅黑" w:hint="eastAsia"/>
                      <w:color w:val="333333"/>
                      <w:sz w:val="21"/>
                      <w:szCs w:val="21"/>
                      <w:shd w:val="clear" w:color="auto" w:fill="FFFFFF"/>
                    </w:rPr>
                    <w:t>作出</w:t>
                  </w:r>
                  <w:proofErr w:type="gramEnd"/>
                  <w:r w:rsidRPr="004A74B3">
                    <w:rPr>
                      <w:rFonts w:ascii="微软雅黑" w:eastAsia="微软雅黑" w:hAnsi="微软雅黑" w:hint="eastAsia"/>
                      <w:color w:val="333333"/>
                      <w:sz w:val="21"/>
                      <w:szCs w:val="21"/>
                      <w:shd w:val="clear" w:color="auto" w:fill="FFFFFF"/>
                    </w:rPr>
                    <w:t>正确的诊断和处理。浓厚的学习兴趣，强烈的责任感，接受能力和动手能力强。</w:t>
                  </w:r>
                </w:p>
                <w:p w:rsidR="0038352B" w:rsidRPr="004A74B3" w:rsidRDefault="00F266CD" w:rsidP="004A74B3">
                  <w:pPr>
                    <w:pStyle w:val="a7"/>
                    <w:shd w:val="clear" w:color="auto" w:fill="FFFFFF"/>
                    <w:adjustRightInd w:val="0"/>
                    <w:snapToGrid w:val="0"/>
                    <w:spacing w:line="375" w:lineRule="atLeast"/>
                    <w:rPr>
                      <w:rFonts w:ascii="微软雅黑" w:eastAsia="微软雅黑" w:hAnsi="微软雅黑"/>
                      <w:color w:val="333333"/>
                      <w:sz w:val="21"/>
                      <w:szCs w:val="21"/>
                      <w:shd w:val="clear" w:color="auto" w:fill="FFFFFF"/>
                    </w:rPr>
                  </w:pPr>
                  <w:r w:rsidRPr="004A74B3">
                    <w:rPr>
                      <w:rFonts w:ascii="微软雅黑" w:eastAsia="微软雅黑" w:hAnsi="微软雅黑" w:hint="eastAsia"/>
                      <w:color w:val="333333"/>
                      <w:sz w:val="21"/>
                      <w:szCs w:val="21"/>
                      <w:shd w:val="clear" w:color="auto" w:fill="FFFFFF"/>
                    </w:rPr>
                    <w:t xml:space="preserve">　　选择了医疗事业，选择了医学院校，求知立志救死扶伤的信念便铭刻于心。</w:t>
                  </w:r>
                </w:p>
                <w:p w:rsidR="0038352B" w:rsidRPr="004A74B3" w:rsidRDefault="00F266CD" w:rsidP="004A74B3">
                  <w:pPr>
                    <w:pStyle w:val="a7"/>
                    <w:shd w:val="clear" w:color="auto" w:fill="FFFFFF"/>
                    <w:adjustRightInd w:val="0"/>
                    <w:snapToGrid w:val="0"/>
                    <w:spacing w:line="375" w:lineRule="atLeast"/>
                    <w:rPr>
                      <w:rFonts w:ascii="微软雅黑" w:eastAsia="微软雅黑" w:hAnsi="微软雅黑"/>
                      <w:color w:val="333333"/>
                      <w:sz w:val="21"/>
                      <w:szCs w:val="21"/>
                      <w:shd w:val="clear" w:color="auto" w:fill="FFFFFF"/>
                    </w:rPr>
                  </w:pPr>
                  <w:r w:rsidRPr="004A74B3">
                    <w:rPr>
                      <w:rFonts w:ascii="微软雅黑" w:eastAsia="微软雅黑" w:hAnsi="微软雅黑" w:hint="eastAsia"/>
                      <w:color w:val="333333"/>
                      <w:sz w:val="21"/>
                      <w:szCs w:val="21"/>
                      <w:shd w:val="clear" w:color="auto" w:fill="FFFFFF"/>
                    </w:rPr>
                    <w:t xml:space="preserve">　　知识在不断的更新，追求知识是我不变的人生信条。我坚信：贵单位所需要的，正是复合型，创造型的人才，而我，正坚定不移地向这个方向努力着。</w:t>
                  </w:r>
                </w:p>
                <w:p w:rsidR="0038352B" w:rsidRPr="004A74B3" w:rsidRDefault="00F266CD" w:rsidP="004A74B3">
                  <w:pPr>
                    <w:pStyle w:val="a7"/>
                    <w:shd w:val="clear" w:color="auto" w:fill="FFFFFF"/>
                    <w:adjustRightInd w:val="0"/>
                    <w:snapToGrid w:val="0"/>
                    <w:spacing w:line="375" w:lineRule="atLeast"/>
                    <w:rPr>
                      <w:rFonts w:ascii="微软雅黑" w:eastAsia="微软雅黑" w:hAnsi="微软雅黑"/>
                      <w:color w:val="333333"/>
                      <w:sz w:val="21"/>
                      <w:szCs w:val="21"/>
                      <w:shd w:val="clear" w:color="auto" w:fill="FFFFFF"/>
                    </w:rPr>
                  </w:pPr>
                  <w:r w:rsidRPr="004A74B3">
                    <w:rPr>
                      <w:rFonts w:ascii="微软雅黑" w:eastAsia="微软雅黑" w:hAnsi="微软雅黑" w:hint="eastAsia"/>
                      <w:color w:val="333333"/>
                      <w:sz w:val="21"/>
                      <w:szCs w:val="21"/>
                      <w:shd w:val="clear" w:color="auto" w:fill="FFFFFF"/>
                    </w:rPr>
                    <w:t xml:space="preserve">　　尊敬的用人单位领导，我已做好了走向社会，迎接挑战的全面准备。相信在您们的支持下，我会和您所领导的单位一样，乘风破浪会有时，直挂云帆济沧海！</w:t>
                  </w:r>
                </w:p>
                <w:p w:rsidR="0038352B" w:rsidRPr="004A74B3" w:rsidRDefault="00F266CD" w:rsidP="004A74B3">
                  <w:pPr>
                    <w:pStyle w:val="a7"/>
                    <w:shd w:val="clear" w:color="auto" w:fill="FFFFFF"/>
                    <w:adjustRightInd w:val="0"/>
                    <w:snapToGrid w:val="0"/>
                    <w:spacing w:line="375" w:lineRule="atLeast"/>
                    <w:rPr>
                      <w:rFonts w:ascii="微软雅黑" w:eastAsia="微软雅黑" w:hAnsi="微软雅黑"/>
                      <w:color w:val="333333"/>
                      <w:sz w:val="21"/>
                      <w:szCs w:val="21"/>
                      <w:shd w:val="clear" w:color="auto" w:fill="FFFFFF"/>
                    </w:rPr>
                  </w:pPr>
                  <w:r w:rsidRPr="004A74B3">
                    <w:rPr>
                      <w:rFonts w:ascii="微软雅黑" w:eastAsia="微软雅黑" w:hAnsi="微软雅黑" w:hint="eastAsia"/>
                      <w:color w:val="333333"/>
                      <w:sz w:val="21"/>
                      <w:szCs w:val="21"/>
                      <w:shd w:val="clear" w:color="auto" w:fill="FFFFFF"/>
                    </w:rPr>
                    <w:t xml:space="preserve">　  此致</w:t>
                  </w:r>
                </w:p>
                <w:p w:rsidR="0038352B" w:rsidRPr="004A74B3" w:rsidRDefault="00F266CD" w:rsidP="004A74B3">
                  <w:pPr>
                    <w:pStyle w:val="a7"/>
                    <w:shd w:val="clear" w:color="auto" w:fill="FFFFFF"/>
                    <w:adjustRightInd w:val="0"/>
                    <w:snapToGrid w:val="0"/>
                    <w:spacing w:line="375" w:lineRule="atLeast"/>
                    <w:rPr>
                      <w:rFonts w:ascii="微软雅黑" w:eastAsia="微软雅黑" w:hAnsi="微软雅黑"/>
                      <w:color w:val="333333"/>
                      <w:sz w:val="21"/>
                      <w:szCs w:val="21"/>
                      <w:shd w:val="clear" w:color="auto" w:fill="FFFFFF"/>
                    </w:rPr>
                  </w:pPr>
                  <w:r w:rsidRPr="004A74B3">
                    <w:rPr>
                      <w:rFonts w:ascii="微软雅黑" w:eastAsia="微软雅黑" w:hAnsi="微软雅黑" w:hint="eastAsia"/>
                      <w:color w:val="333333"/>
                      <w:sz w:val="21"/>
                      <w:szCs w:val="21"/>
                      <w:shd w:val="clear" w:color="auto" w:fill="FFFFFF"/>
                    </w:rPr>
                    <w:t xml:space="preserve"> 敬礼！</w:t>
                  </w:r>
                </w:p>
                <w:p w:rsidR="00791A10" w:rsidRPr="004A74B3" w:rsidRDefault="00791A10" w:rsidP="004A74B3">
                  <w:pPr>
                    <w:pStyle w:val="a7"/>
                    <w:shd w:val="clear" w:color="auto" w:fill="FFFFFF"/>
                    <w:adjustRightInd w:val="0"/>
                    <w:snapToGrid w:val="0"/>
                    <w:spacing w:line="375" w:lineRule="atLeast"/>
                    <w:rPr>
                      <w:rFonts w:ascii="微软雅黑" w:eastAsia="微软雅黑" w:hAnsi="微软雅黑"/>
                      <w:color w:val="333333"/>
                      <w:sz w:val="21"/>
                      <w:szCs w:val="21"/>
                      <w:shd w:val="clear" w:color="auto" w:fill="FFFFFF"/>
                    </w:rPr>
                  </w:pPr>
                  <w:r w:rsidRPr="004A74B3">
                    <w:rPr>
                      <w:rFonts w:ascii="微软雅黑" w:eastAsia="微软雅黑" w:hAnsi="微软雅黑" w:hint="eastAsia"/>
                      <w:color w:val="333333"/>
                      <w:sz w:val="21"/>
                      <w:szCs w:val="21"/>
                      <w:shd w:val="clear" w:color="auto" w:fill="FFFFFF"/>
                    </w:rPr>
                    <w:t xml:space="preserve">                                                                           自荐人:小萝卜</w:t>
                  </w:r>
                </w:p>
                <w:p w:rsidR="0038352B" w:rsidRDefault="00F266CD">
                  <w:pPr>
                    <w:pStyle w:val="a4"/>
                    <w:adjustRightInd w:val="0"/>
                    <w:snapToGrid w:val="0"/>
                    <w:ind w:leftChars="0" w:left="0"/>
                    <w:jc w:val="right"/>
                    <w:rPr>
                      <w:color w:val="404040" w:themeColor="text1" w:themeTint="BF"/>
                      <w:szCs w:val="21"/>
                    </w:rPr>
                  </w:pPr>
                  <w:r>
                    <w:rPr>
                      <w:color w:val="404040" w:themeColor="text1" w:themeTint="BF"/>
                      <w:szCs w:val="21"/>
                    </w:rPr>
                    <w:t xml:space="preserve">  </w:t>
                  </w:r>
                  <w:r>
                    <w:rPr>
                      <w:color w:val="404040" w:themeColor="text1" w:themeTint="BF"/>
                      <w:szCs w:val="21"/>
                    </w:rPr>
                    <w:cr/>
                    <w:t xml:space="preserve">    </w:t>
                  </w:r>
                </w:p>
              </w:txbxContent>
            </v:textbox>
            <w10:wrap anchorx="margin"/>
          </v:shape>
        </w:pict>
      </w:r>
      <w:r w:rsidR="00F266CD">
        <w:rPr>
          <w:noProof/>
        </w:rPr>
        <w:drawing>
          <wp:anchor distT="0" distB="0" distL="114300" distR="114300" simplePos="0" relativeHeight="251856896" behindDoc="0" locked="0" layoutInCell="1" allowOverlap="1" wp14:anchorId="3A410CF1" wp14:editId="6C9A4587">
            <wp:simplePos x="0" y="0"/>
            <wp:positionH relativeFrom="margin">
              <wp:posOffset>1597025</wp:posOffset>
            </wp:positionH>
            <wp:positionV relativeFrom="paragraph">
              <wp:posOffset>-240030</wp:posOffset>
            </wp:positionV>
            <wp:extent cx="2700020" cy="1417955"/>
            <wp:effectExtent l="0" t="0" r="5715" b="0"/>
            <wp:wrapNone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00020" cy="14179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pict>
          <v:rect id="_x0000_s1051" style="position:absolute;left:0;text-align:left;margin-left:210.7pt;margin-top:814.55pt;width:621.9pt;height:865.85pt;z-index:251794432;mso-position-horizontal-relative:text;mso-position-vertical-relative:text;mso-width-relative:page;mso-height-relative:page;v-text-anchor:middle" o:gfxdata="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" fillcolor="#f2f2f2 [3052]" stroked="f" strokeweight="1pt">
            <v:shadow on="t" color="black" opacity="26214f" origin=".5" offset="-3pt,0"/>
          </v:rect>
        </w:pict>
      </w:r>
      <w:r w:rsidR="00F266CD">
        <w:br w:type="page"/>
      </w:r>
      <w:r>
        <w:pict>
          <v:shape id="Freeform 171" o:spid="_x0000_s1050" style="position:absolute;left:0;text-align:left;margin-left:.3pt;margin-top:1343.15pt;width:11.3pt;height:11.3pt;z-index:251644928;mso-width-relative:page;mso-height-relative:page" coordsize="186,185" o:spt="100" o:gfxdata="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" adj="0,,0" path="m165,73v-3,,-6,3,-6,7c159,158,159,158,159,158v,8,-6,15,-15,15c30,173,30,173,30,173v-8,,-18,-7,-18,-15c12,43,12,43,12,43,12,35,22,26,30,26v65,,65,,65,c99,26,102,23,102,20v,-4,-3,-6,-7,-6c30,14,30,14,30,14,13,14,,27,,43,,158,,158,,158v,16,13,27,30,27c144,185,144,185,144,185v17,,27,-11,27,-27c171,80,171,80,171,80v,-4,-2,-7,-6,-7xm178,16c169,7,169,7,169,7,162,,149,,142,7,124,28,124,28,124,28,43,105,43,105,43,105v,3,,3,,3c43,108,43,108,43,108,31,148,31,148,31,148v8,8,8,8,8,8c77,142,77,142,77,142v1,1,1,1,1,1c80,143,80,143,80,143,157,61,157,61,157,61,178,44,178,44,178,44v8,-8,8,-20,,-28xm48,139v5,-17,5,-17,5,-17c64,133,64,133,64,133v-16,6,-16,6,-16,6xm75,126c59,110,59,110,59,110,131,38,131,38,131,38v16,16,16,16,16,16c75,126,75,126,75,126xm169,34c157,47,157,47,157,47,138,28,138,28,138,28,151,16,151,16,151,16v1,-1,3,-2,4,-2c157,14,159,15,160,16v9,9,9,9,9,9c172,28,172,32,169,34xm169,34v,,,,,e" fillcolor="#f2f2f2" stroked="f">
            <v:stroke joinstyle="round"/>
            <v:formulas/>
            <v:path o:connecttype="segments" o:connectlocs="127307,56628;122677,62058;122677,122565;111104,134201;23146,134201;9258,122565;9258,33356;23146,20168;73298,20168;78699,15514;73298,10860;23146,10860;0,33356;0,122565;23146,143510;111104,143510;131936,122565;131936,62058;127307,56628;137337,12411;130393,5430;109561,5430;95673,21720;33177,81451;33177,83778;33177,83778;23918,114808;30090,121013;59410,110153;60181,110929;61724,110929;121134,47319;137337,34132;137337,12411;37034,107826;40892,94639;49379,103172;37034,107826;57866,97741;45521,85330;101074,29477;113419,41889;57866,97741;130393,26374;121134,36459;106475,21720;116505,12411;119591,10860;123449,12411;130393,19393;130393,26374;130393,26374;130393,26374" o:connectangles="0,0,0,0,0,0,0,0,0,0,0,0,0,0,0,0,0,0,0,0,0,0,0,0,0,0,0,0,0,0,0,0,0,0,0,0,0,0,0,0,0,0,0,0,0,0,0,0,0,0,0,0,0"/>
            <o:lock v:ext="edit" aspectratio="t"/>
          </v:shape>
        </w:pict>
      </w:r>
      <w:r>
        <w:pict>
          <v:shape id="_x0000_s1049" style="position:absolute;left:0;text-align:left;margin-left:0;margin-top:1228.8pt;width:11.3pt;height:11.3pt;z-index:251648000;mso-width-relative:page;mso-height-relative:page" coordsize="186,185" o:spt="100" o:gfxdata="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" adj="0,,0" path="m165,73v-3,,-6,3,-6,7c159,158,159,158,159,158v,8,-6,15,-15,15c30,173,30,173,30,173v-8,,-18,-7,-18,-15c12,43,12,43,12,43,12,35,22,26,30,26v65,,65,,65,c99,26,102,23,102,20v,-4,-3,-6,-7,-6c30,14,30,14,30,14,13,14,,27,,43,,158,,158,,158v,16,13,27,30,27c144,185,144,185,144,185v17,,27,-11,27,-27c171,80,171,80,171,80v,-4,-2,-7,-6,-7xm178,16c169,7,169,7,169,7,162,,149,,142,7,124,28,124,28,124,28,43,105,43,105,43,105v,3,,3,,3c43,108,43,108,43,108,31,148,31,148,31,148v8,8,8,8,8,8c77,142,77,142,77,142v1,1,1,1,1,1c80,143,80,143,80,143,157,61,157,61,157,61,178,44,178,44,178,44v8,-8,8,-20,,-28xm48,139v5,-17,5,-17,5,-17c64,133,64,133,64,133v-16,6,-16,6,-16,6xm75,126c59,110,59,110,59,110,131,38,131,38,131,38v16,16,16,16,16,16c75,126,75,126,75,126xm169,34c157,47,157,47,157,47,138,28,138,28,138,28,151,16,151,16,151,16v1,-1,3,-2,4,-2c157,14,159,15,160,16v9,9,9,9,9,9c172,28,172,32,169,34xm169,34v,,,,,e" fillcolor="#f2f2f2" stroked="f">
            <v:stroke joinstyle="round"/>
            <v:formulas/>
            <v:path o:connecttype="segments" o:connectlocs="127307,56628;122677,62058;122677,122565;111104,134201;23146,134201;9258,122565;9258,33356;23146,20168;73298,20168;78699,15514;73298,10860;23146,10860;0,33356;0,122565;23146,143510;111104,143510;131936,122565;131936,62058;127307,56628;137337,12411;130393,5430;109561,5430;95673,21720;33177,81451;33177,83778;33177,83778;23918,114808;30090,121013;59410,110153;60181,110929;61724,110929;121134,47319;137337,34132;137337,12411;37034,107826;40892,94639;49379,103172;37034,107826;57866,97741;45521,85330;101074,29477;113419,41889;57866,97741;130393,26374;121134,36459;106475,21720;116505,12411;119591,10860;123449,12411;130393,19393;130393,26374;130393,26374;130393,26374" o:connectangles="0,0,0,0,0,0,0,0,0,0,0,0,0,0,0,0,0,0,0,0,0,0,0,0,0,0,0,0,0,0,0,0,0,0,0,0,0,0,0,0,0,0,0,0,0,0,0,0,0,0,0,0,0"/>
            <o:lock v:ext="edit" aspectratio="t"/>
          </v:shape>
        </w:pict>
      </w:r>
      <w:r>
        <w:pict>
          <v:shape id="_x0000_s1048" style="position:absolute;left:0;text-align:left;margin-left:-5.1pt;margin-top:938.65pt;width:11.3pt;height:11.3pt;z-index:251646976;mso-width-relative:page;mso-height-relative:page" coordsize="186,185" o:spt="100" o:gfxdata="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" adj="0,,0" path="m165,73v-3,,-6,3,-6,7c159,158,159,158,159,158v,8,-6,15,-15,15c30,173,30,173,30,173v-8,,-18,-7,-18,-15c12,43,12,43,12,43,12,35,22,26,30,26v65,,65,,65,c99,26,102,23,102,20v,-4,-3,-6,-7,-6c30,14,30,14,30,14,13,14,,27,,43,,158,,158,,158v,16,13,27,30,27c144,185,144,185,144,185v17,,27,-11,27,-27c171,80,171,80,171,80v,-4,-2,-7,-6,-7xm178,16c169,7,169,7,169,7,162,,149,,142,7,124,28,124,28,124,28,43,105,43,105,43,105v,3,,3,,3c43,108,43,108,43,108,31,148,31,148,31,148v8,8,8,8,8,8c77,142,77,142,77,142v1,1,1,1,1,1c80,143,80,143,80,143,157,61,157,61,157,61,178,44,178,44,178,44v8,-8,8,-20,,-28xm48,139v5,-17,5,-17,5,-17c64,133,64,133,64,133v-16,6,-16,6,-16,6xm75,126c59,110,59,110,59,110,131,38,131,38,131,38v16,16,16,16,16,16c75,126,75,126,75,126xm169,34c157,47,157,47,157,47,138,28,138,28,138,28,151,16,151,16,151,16v1,-1,3,-2,4,-2c157,14,159,15,160,16v9,9,9,9,9,9c172,28,172,32,169,34xm169,34v,,,,,e" fillcolor="#f2f2f2" stroked="f">
            <v:stroke joinstyle="round"/>
            <v:formulas/>
            <v:path o:connecttype="segments" o:connectlocs="127307,56628;122677,62058;122677,122565;111104,134201;23146,134201;9258,122565;9258,33356;23146,20168;73298,20168;78699,15514;73298,10860;23146,10860;0,33356;0,122565;23146,143510;111104,143510;131936,122565;131936,62058;127307,56628;137337,12411;130393,5430;109561,5430;95673,21720;33177,81451;33177,83778;33177,83778;23918,114808;30090,121013;59410,110153;60181,110929;61724,110929;121134,47319;137337,34132;137337,12411;37034,107826;40892,94639;49379,103172;37034,107826;57866,97741;45521,85330;101074,29477;113419,41889;57866,97741;130393,26374;121134,36459;106475,21720;116505,12411;119591,10860;123449,12411;130393,19393;130393,26374;130393,26374;130393,26374" o:connectangles="0,0,0,0,0,0,0,0,0,0,0,0,0,0,0,0,0,0,0,0,0,0,0,0,0,0,0,0,0,0,0,0,0,0,0,0,0,0,0,0,0,0,0,0,0,0,0,0,0,0,0,0,0"/>
            <o:lock v:ext="edit" aspectratio="t"/>
          </v:shape>
        </w:pict>
      </w:r>
      <w:r>
        <w:pict>
          <v:shape id="_x0000_s1047" style="position:absolute;left:0;text-align:left;margin-left:-3.4pt;margin-top:810.8pt;width:11.3pt;height:11.3pt;z-index:251645952;mso-width-relative:page;mso-height-relative:page" coordsize="186,185" o:spt="100" o:gfxdata="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" adj="0,,0" path="m165,73v-3,,-6,3,-6,7c159,158,159,158,159,158v,8,-6,15,-15,15c30,173,30,173,30,173v-8,,-18,-7,-18,-15c12,43,12,43,12,43,12,35,22,26,30,26v65,,65,,65,c99,26,102,23,102,20v,-4,-3,-6,-7,-6c30,14,30,14,30,14,13,14,,27,,43,,158,,158,,158v,16,13,27,30,27c144,185,144,185,144,185v17,,27,-11,27,-27c171,80,171,80,171,80v,-4,-2,-7,-6,-7xm178,16c169,7,169,7,169,7,162,,149,,142,7,124,28,124,28,124,28,43,105,43,105,43,105v,3,,3,,3c43,108,43,108,43,108,31,148,31,148,31,148v8,8,8,8,8,8c77,142,77,142,77,142v1,1,1,1,1,1c80,143,80,143,80,143,157,61,157,61,157,61,178,44,178,44,178,44v8,-8,8,-20,,-28xm48,139v5,-17,5,-17,5,-17c64,133,64,133,64,133v-16,6,-16,6,-16,6xm75,126c59,110,59,110,59,110,131,38,131,38,131,38v16,16,16,16,16,16c75,126,75,126,75,126xm169,34c157,47,157,47,157,47,138,28,138,28,138,28,151,16,151,16,151,16v1,-1,3,-2,4,-2c157,14,159,15,160,16v9,9,9,9,9,9c172,28,172,32,169,34xm169,34v,,,,,e" fillcolor="#f2f2f2" stroked="f">
            <v:stroke joinstyle="round"/>
            <v:formulas/>
            <v:path o:connecttype="segments" o:connectlocs="127307,56628;122677,62058;122677,122565;111104,134201;23146,134201;9258,122565;9258,33356;23146,20168;73298,20168;78699,15514;73298,10860;23146,10860;0,33356;0,122565;23146,143510;111104,143510;131936,122565;131936,62058;127307,56628;137337,12411;130393,5430;109561,5430;95673,21720;33177,81451;33177,83778;33177,83778;23918,114808;30090,121013;59410,110153;60181,110929;61724,110929;121134,47319;137337,34132;137337,12411;37034,107826;40892,94639;49379,103172;37034,107826;57866,97741;45521,85330;101074,29477;113419,41889;57866,97741;130393,26374;121134,36459;106475,21720;116505,12411;119591,10860;123449,12411;130393,19393;130393,26374;130393,26374;130393,26374" o:connectangles="0,0,0,0,0,0,0,0,0,0,0,0,0,0,0,0,0,0,0,0,0,0,0,0,0,0,0,0,0,0,0,0,0,0,0,0,0,0,0,0,0,0,0,0,0,0,0,0,0,0,0,0,0"/>
            <o:lock v:ext="edit" aspectratio="t"/>
          </v:shape>
        </w:pict>
      </w:r>
      <w:r>
        <w:pict>
          <v:shape id="_x0000_s1046" style="position:absolute;left:0;text-align:left;margin-left:.3pt;margin-top:1343.15pt;width:11.3pt;height:11.3pt;z-index:251660288;mso-width-relative:page;mso-height-relative:page" coordsize="186,185" o:spt="100" o:gfxdata="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" adj="0,,0" path="m165,73v-3,,-6,3,-6,7c159,158,159,158,159,158v,8,-6,15,-15,15c30,173,30,173,30,173v-8,,-18,-7,-18,-15c12,43,12,43,12,43,12,35,22,26,30,26v65,,65,,65,c99,26,102,23,102,20v,-4,-3,-6,-7,-6c30,14,30,14,30,14,13,14,,27,,43,,158,,158,,158v,16,13,27,30,27c144,185,144,185,144,185v17,,27,-11,27,-27c171,80,171,80,171,80v,-4,-2,-7,-6,-7xm178,16c169,7,169,7,169,7,162,,149,,142,7,124,28,124,28,124,28,43,105,43,105,43,105v,3,,3,,3c43,108,43,108,43,108,31,148,31,148,31,148v8,8,8,8,8,8c77,142,77,142,77,142v1,1,1,1,1,1c80,143,80,143,80,143,157,61,157,61,157,61,178,44,178,44,178,44v8,-8,8,-20,,-28xm48,139v5,-17,5,-17,5,-17c64,133,64,133,64,133v-16,6,-16,6,-16,6xm75,126c59,110,59,110,59,110,131,38,131,38,131,38v16,16,16,16,16,16c75,126,75,126,75,126xm169,34c157,47,157,47,157,47,138,28,138,28,138,28,151,16,151,16,151,16v1,-1,3,-2,4,-2c157,14,159,15,160,16v9,9,9,9,9,9c172,28,172,32,169,34xm169,34v,,,,,e" fillcolor="#f2f2f2" stroked="f">
            <v:stroke joinstyle="round"/>
            <v:formulas/>
            <v:path o:connecttype="segments" o:connectlocs="127307,56628;122677,62058;122677,122565;111104,134201;23146,134201;9258,122565;9258,33356;23146,20168;73298,20168;78699,15514;73298,10860;23146,10860;0,33356;0,122565;23146,143510;111104,143510;131936,122565;131936,62058;127307,56628;137337,12411;130393,5430;109561,5430;95673,21720;33177,81451;33177,83778;33177,83778;23918,114808;30090,121013;59410,110153;60181,110929;61724,110929;121134,47319;137337,34132;137337,12411;37034,107826;40892,94639;49379,103172;37034,107826;57866,97741;45521,85330;101074,29477;113419,41889;57866,97741;130393,26374;121134,36459;106475,21720;116505,12411;119591,10860;123449,12411;130393,19393;130393,26374;130393,26374;130393,26374" o:connectangles="0,0,0,0,0,0,0,0,0,0,0,0,0,0,0,0,0,0,0,0,0,0,0,0,0,0,0,0,0,0,0,0,0,0,0,0,0,0,0,0,0,0,0,0,0,0,0,0,0,0,0,0,0"/>
            <o:lock v:ext="edit" aspectratio="t"/>
          </v:shape>
        </w:pict>
      </w:r>
      <w:r>
        <w:pict>
          <v:shape id="_x0000_s1045" style="position:absolute;left:0;text-align:left;margin-left:0;margin-top:1228.8pt;width:11.3pt;height:11.3pt;z-index:251664384;mso-width-relative:page;mso-height-relative:page" coordsize="186,185" o:spt="100" o:gfxdata="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" adj="0,,0" path="m165,73v-3,,-6,3,-6,7c159,158,159,158,159,158v,8,-6,15,-15,15c30,173,30,173,30,173v-8,,-18,-7,-18,-15c12,43,12,43,12,43,12,35,22,26,30,26v65,,65,,65,c99,26,102,23,102,20v,-4,-3,-6,-7,-6c30,14,30,14,30,14,13,14,,27,,43,,158,,158,,158v,16,13,27,30,27c144,185,144,185,144,185v17,,27,-11,27,-27c171,80,171,80,171,80v,-4,-2,-7,-6,-7xm178,16c169,7,169,7,169,7,162,,149,,142,7,124,28,124,28,124,28,43,105,43,105,43,105v,3,,3,,3c43,108,43,108,43,108,31,148,31,148,31,148v8,8,8,8,8,8c77,142,77,142,77,142v1,1,1,1,1,1c80,143,80,143,80,143,157,61,157,61,157,61,178,44,178,44,178,44v8,-8,8,-20,,-28xm48,139v5,-17,5,-17,5,-17c64,133,64,133,64,133v-16,6,-16,6,-16,6xm75,126c59,110,59,110,59,110,131,38,131,38,131,38v16,16,16,16,16,16c75,126,75,126,75,126xm169,34c157,47,157,47,157,47,138,28,138,28,138,28,151,16,151,16,151,16v1,-1,3,-2,4,-2c157,14,159,15,160,16v9,9,9,9,9,9c172,28,172,32,169,34xm169,34v,,,,,e" fillcolor="#f2f2f2" stroked="f">
            <v:stroke joinstyle="round"/>
            <v:formulas/>
            <v:path o:connecttype="segments" o:connectlocs="127307,56628;122677,62058;122677,122565;111104,134201;23146,134201;9258,122565;9258,33356;23146,20168;73298,20168;78699,15514;73298,10860;23146,10860;0,33356;0,122565;23146,143510;111104,143510;131936,122565;131936,62058;127307,56628;137337,12411;130393,5430;109561,5430;95673,21720;33177,81451;33177,83778;33177,83778;23918,114808;30090,121013;59410,110153;60181,110929;61724,110929;121134,47319;137337,34132;137337,12411;37034,107826;40892,94639;49379,103172;37034,107826;57866,97741;45521,85330;101074,29477;113419,41889;57866,97741;130393,26374;121134,36459;106475,21720;116505,12411;119591,10860;123449,12411;130393,19393;130393,26374;130393,26374;130393,26374" o:connectangles="0,0,0,0,0,0,0,0,0,0,0,0,0,0,0,0,0,0,0,0,0,0,0,0,0,0,0,0,0,0,0,0,0,0,0,0,0,0,0,0,0,0,0,0,0,0,0,0,0,0,0,0,0"/>
            <o:lock v:ext="edit" aspectratio="t"/>
          </v:shape>
        </w:pict>
      </w:r>
      <w:r>
        <w:pict>
          <v:shape id="_x0000_s1044" style="position:absolute;left:0;text-align:left;margin-left:-5.1pt;margin-top:938.65pt;width:11.3pt;height:11.3pt;z-index:251663360;mso-width-relative:page;mso-height-relative:page" coordsize="186,185" o:spt="100" o:gfxdata="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" adj="0,,0" path="m165,73v-3,,-6,3,-6,7c159,158,159,158,159,158v,8,-6,15,-15,15c30,173,30,173,30,173v-8,,-18,-7,-18,-15c12,43,12,43,12,43,12,35,22,26,30,26v65,,65,,65,c99,26,102,23,102,20v,-4,-3,-6,-7,-6c30,14,30,14,30,14,13,14,,27,,43,,158,,158,,158v,16,13,27,30,27c144,185,144,185,144,185v17,,27,-11,27,-27c171,80,171,80,171,80v,-4,-2,-7,-6,-7xm178,16c169,7,169,7,169,7,162,,149,,142,7,124,28,124,28,124,28,43,105,43,105,43,105v,3,,3,,3c43,108,43,108,43,108,31,148,31,148,31,148v8,8,8,8,8,8c77,142,77,142,77,142v1,1,1,1,1,1c80,143,80,143,80,143,157,61,157,61,157,61,178,44,178,44,178,44v8,-8,8,-20,,-28xm48,139v5,-17,5,-17,5,-17c64,133,64,133,64,133v-16,6,-16,6,-16,6xm75,126c59,110,59,110,59,110,131,38,131,38,131,38v16,16,16,16,16,16c75,126,75,126,75,126xm169,34c157,47,157,47,157,47,138,28,138,28,138,28,151,16,151,16,151,16v1,-1,3,-2,4,-2c157,14,159,15,160,16v9,9,9,9,9,9c172,28,172,32,169,34xm169,34v,,,,,e" fillcolor="#f2f2f2" stroked="f">
            <v:stroke joinstyle="round"/>
            <v:formulas/>
            <v:path o:connecttype="segments" o:connectlocs="127307,56628;122677,62058;122677,122565;111104,134201;23146,134201;9258,122565;9258,33356;23146,20168;73298,20168;78699,15514;73298,10860;23146,10860;0,33356;0,122565;23146,143510;111104,143510;131936,122565;131936,62058;127307,56628;137337,12411;130393,5430;109561,5430;95673,21720;33177,81451;33177,83778;33177,83778;23918,114808;30090,121013;59410,110153;60181,110929;61724,110929;121134,47319;137337,34132;137337,12411;37034,107826;40892,94639;49379,103172;37034,107826;57866,97741;45521,85330;101074,29477;113419,41889;57866,97741;130393,26374;121134,36459;106475,21720;116505,12411;119591,10860;123449,12411;130393,19393;130393,26374;130393,26374;130393,26374" o:connectangles="0,0,0,0,0,0,0,0,0,0,0,0,0,0,0,0,0,0,0,0,0,0,0,0,0,0,0,0,0,0,0,0,0,0,0,0,0,0,0,0,0,0,0,0,0,0,0,0,0,0,0,0,0"/>
            <o:lock v:ext="edit" aspectratio="t"/>
          </v:shape>
        </w:pict>
      </w:r>
      <w:r>
        <w:pict>
          <v:shape id="_x0000_s1043" style="position:absolute;left:0;text-align:left;margin-left:-3.4pt;margin-top:810.8pt;width:11.3pt;height:11.3pt;z-index:251662336;mso-width-relative:page;mso-height-relative:page" coordsize="186,185" o:spt="100" o:gfxdata="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" adj="0,,0" path="m165,73v-3,,-6,3,-6,7c159,158,159,158,159,158v,8,-6,15,-15,15c30,173,30,173,30,173v-8,,-18,-7,-18,-15c12,43,12,43,12,43,12,35,22,26,30,26v65,,65,,65,c99,26,102,23,102,20v,-4,-3,-6,-7,-6c30,14,30,14,30,14,13,14,,27,,43,,158,,158,,158v,16,13,27,30,27c144,185,144,185,144,185v17,,27,-11,27,-27c171,80,171,80,171,80v,-4,-2,-7,-6,-7xm178,16c169,7,169,7,169,7,162,,149,,142,7,124,28,124,28,124,28,43,105,43,105,43,105v,3,,3,,3c43,108,43,108,43,108,31,148,31,148,31,148v8,8,8,8,8,8c77,142,77,142,77,142v1,1,1,1,1,1c80,143,80,143,80,143,157,61,157,61,157,61,178,44,178,44,178,44v8,-8,8,-20,,-28xm48,139v5,-17,5,-17,5,-17c64,133,64,133,64,133v-16,6,-16,6,-16,6xm75,126c59,110,59,110,59,110,131,38,131,38,131,38v16,16,16,16,16,16c75,126,75,126,75,126xm169,34c157,47,157,47,157,47,138,28,138,28,138,28,151,16,151,16,151,16v1,-1,3,-2,4,-2c157,14,159,15,160,16v9,9,9,9,9,9c172,28,172,32,169,34xm169,34v,,,,,e" fillcolor="#f2f2f2" stroked="f">
            <v:stroke joinstyle="round"/>
            <v:formulas/>
            <v:path o:connecttype="segments" o:connectlocs="127307,56628;122677,62058;122677,122565;111104,134201;23146,134201;9258,122565;9258,33356;23146,20168;73298,20168;78699,15514;73298,10860;23146,10860;0,33356;0,122565;23146,143510;111104,143510;131936,122565;131936,62058;127307,56628;137337,12411;130393,5430;109561,5430;95673,21720;33177,81451;33177,83778;33177,83778;23918,114808;30090,121013;59410,110153;60181,110929;61724,110929;121134,47319;137337,34132;137337,12411;37034,107826;40892,94639;49379,103172;37034,107826;57866,97741;45521,85330;101074,29477;113419,41889;57866,97741;130393,26374;121134,36459;106475,21720;116505,12411;119591,10860;123449,12411;130393,19393;130393,26374;130393,26374;130393,26374" o:connectangles="0,0,0,0,0,0,0,0,0,0,0,0,0,0,0,0,0,0,0,0,0,0,0,0,0,0,0,0,0,0,0,0,0,0,0,0,0,0,0,0,0,0,0,0,0,0,0,0,0,0,0,0,0"/>
            <o:lock v:ext="edit" aspectratio="t"/>
          </v:shape>
        </w:pict>
      </w:r>
    </w:p>
    <w:p w:rsidR="002B460C" w:rsidRDefault="002841B5">
      <w:r>
        <w:rPr>
          <w:noProof/>
        </w:rPr>
        <w:lastRenderedPageBreak/>
        <w:drawing>
          <wp:anchor distT="0" distB="0" distL="114300" distR="114300" simplePos="0" relativeHeight="251932672" behindDoc="0" locked="0" layoutInCell="1" allowOverlap="1" wp14:anchorId="2F7F99BA" wp14:editId="4D394A70">
            <wp:simplePos x="0" y="0"/>
            <wp:positionH relativeFrom="column">
              <wp:posOffset>4874260</wp:posOffset>
            </wp:positionH>
            <wp:positionV relativeFrom="paragraph">
              <wp:posOffset>-173369</wp:posOffset>
            </wp:positionV>
            <wp:extent cx="1211283" cy="1510287"/>
            <wp:effectExtent l="19050" t="19050" r="8255" b="0"/>
            <wp:wrapNone/>
            <wp:docPr id="1" name="图片 1" descr="C:\Users\Administrator\Desktop\素材图片\长方形证件照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素材图片\长方形证件照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1283" cy="151028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A74B3">
        <w:rPr>
          <w:rFonts w:ascii="Calibri" w:eastAsia="宋体" w:hAnsi="Calibri"/>
          <w:b/>
          <w:noProof/>
        </w:rPr>
        <w:pict>
          <v:shape id="_x0000_s1110" type="#_x0000_t202" style="position:absolute;left:0;text-align:left;margin-left:-27.3pt;margin-top:-27.7pt;width:541.4pt;height:41.55pt;z-index:251929600;mso-position-horizontal-relative:margin;mso-position-vertical-relative:text;mso-width-relative:page;mso-height-relative:page" o:gfxdata="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LTt4azXAAAACgEAAA8AAAAAAAAAAQAgAAAAIgAA&#10;AGRycy9kb3ducmV2LnhtbFBLAQIUABQAAAAIAIdO4kD4+GuTCQIAAN0DAAAOAAAAAAAAAAEAIAAA&#10;ACYBAABkcnMvZTJvRG9jLnhtbFBLBQYAAAAABgAGAFkBAAChBQAAAAA=&#10;" filled="f" stroked="f">
            <v:textbox style="mso-next-textbox:#_x0000_s1110">
              <w:txbxContent>
                <w:p w:rsidR="00E94868" w:rsidRPr="00E94868" w:rsidRDefault="00E94868" w:rsidP="00E94868">
                  <w:pPr>
                    <w:adjustRightInd w:val="0"/>
                    <w:snapToGrid w:val="0"/>
                    <w:spacing w:line="276" w:lineRule="auto"/>
                    <w:jc w:val="center"/>
                    <w:rPr>
                      <w:rFonts w:ascii="微软雅黑" w:hAnsi="微软雅黑"/>
                      <w:b/>
                      <w:bCs/>
                      <w:sz w:val="36"/>
                    </w:rPr>
                  </w:pPr>
                  <w:proofErr w:type="gramStart"/>
                  <w:r w:rsidRPr="00E94868">
                    <w:rPr>
                      <w:rFonts w:ascii="微软雅黑" w:hAnsi="微软雅黑" w:hint="eastAsia"/>
                      <w:b/>
                      <w:bCs/>
                      <w:sz w:val="36"/>
                    </w:rPr>
                    <w:t>个</w:t>
                  </w:r>
                  <w:proofErr w:type="gramEnd"/>
                  <w:r w:rsidRPr="00E94868">
                    <w:rPr>
                      <w:rFonts w:ascii="微软雅黑" w:hAnsi="微软雅黑" w:hint="eastAsia"/>
                      <w:b/>
                      <w:bCs/>
                      <w:sz w:val="36"/>
                    </w:rPr>
                    <w:t xml:space="preserve"> 人 简 历</w:t>
                  </w:r>
                </w:p>
              </w:txbxContent>
            </v:textbox>
            <w10:wrap anchorx="margin"/>
          </v:shape>
        </w:pict>
      </w:r>
      <w:r w:rsidR="004A74B3">
        <w:rPr>
          <w:rFonts w:ascii="Calibri" w:eastAsia="宋体" w:hAnsi="Calibri"/>
          <w:b/>
          <w:noProof/>
        </w:rPr>
        <w:pict>
          <v:group id="_x0000_s1107" style="position:absolute;left:0;text-align:left;margin-left:-2.1pt;margin-top:-.8pt;width:323.15pt;height:113.5pt;z-index:251927552;mso-position-horizontal-relative:text;mso-position-vertical-relative:text" coordorigin="678,704" coordsize="6463,2270"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92" type="#_x0000_t32" style="position:absolute;left:799;top:1147;width:6342;height:0" o:connectortype="straight" strokecolor="#a5a5a5 [2092]" strokeweight="1.5pt">
              <v:shadow type="perspective" color="#525252 [1606]" opacity=".5" offset="1pt" offset2="-1pt"/>
            </v:shape>
            <v:shape id="_x0000_s1085" type="#_x0000_t202" style="position:absolute;left:678;top:704;width:4746;height:2270;mso-position-horizontal-relative:margin;mso-width-relative:page;mso-height-relative:page" o:gfxdata="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LTt4azXAAAACgEAAA8AAAAAAAAAAQAgAAAAIgAA&#10;AGRycy9kb3ducmV2LnhtbFBLAQIUABQAAAAIAIdO4kD4+GuTCQIAAN0DAAAOAAAAAAAAAAEAIAAA&#10;ACYBAABkcnMvZTJvRG9jLnhtbFBLBQYAAAAABgAGAFkBAAChBQAAAAA=&#10;" filled="f" stroked="f">
              <v:textbox>
                <w:txbxContent>
                  <w:p w:rsidR="002B460C" w:rsidRPr="009D5338" w:rsidRDefault="002B460C" w:rsidP="006E069E">
                    <w:pPr>
                      <w:adjustRightInd w:val="0"/>
                      <w:snapToGrid w:val="0"/>
                      <w:spacing w:line="276" w:lineRule="auto"/>
                      <w:rPr>
                        <w:rFonts w:ascii="微软雅黑" w:hAnsi="微软雅黑"/>
                        <w:b/>
                        <w:sz w:val="24"/>
                      </w:rPr>
                    </w:pPr>
                    <w:r w:rsidRPr="009D5338">
                      <w:rPr>
                        <w:rFonts w:ascii="微软雅黑" w:hAnsi="微软雅黑" w:hint="eastAsia"/>
                        <w:b/>
                        <w:sz w:val="24"/>
                      </w:rPr>
                      <w:t>基本信息</w:t>
                    </w:r>
                  </w:p>
                  <w:p w:rsidR="002B460C" w:rsidRPr="002B460C" w:rsidRDefault="002B460C" w:rsidP="006E069E">
                    <w:pPr>
                      <w:pStyle w:val="2"/>
                      <w:adjustRightInd w:val="0"/>
                      <w:snapToGrid w:val="0"/>
                      <w:spacing w:line="276" w:lineRule="auto"/>
                      <w:ind w:firstLineChars="0" w:firstLine="0"/>
                      <w:rPr>
                        <w:rFonts w:ascii="微软雅黑" w:hAnsi="微软雅黑"/>
                        <w:color w:val="404040" w:themeColor="text1" w:themeTint="BF"/>
                        <w:szCs w:val="21"/>
                      </w:rPr>
                    </w:pPr>
                    <w:r w:rsidRPr="002B460C">
                      <w:rPr>
                        <w:rFonts w:ascii="微软雅黑" w:hAnsi="微软雅黑" w:hint="eastAsia"/>
                        <w:color w:val="404040" w:themeColor="text1" w:themeTint="BF"/>
                        <w:szCs w:val="21"/>
                      </w:rPr>
                      <w:t>姓</w:t>
                    </w:r>
                    <w:r>
                      <w:rPr>
                        <w:rFonts w:ascii="微软雅黑" w:hAnsi="微软雅黑" w:hint="eastAsia"/>
                        <w:color w:val="404040" w:themeColor="text1" w:themeTint="BF"/>
                        <w:szCs w:val="21"/>
                      </w:rPr>
                      <w:t xml:space="preserve">    </w:t>
                    </w:r>
                    <w:r w:rsidRPr="002B460C">
                      <w:rPr>
                        <w:rFonts w:ascii="微软雅黑" w:hAnsi="微软雅黑" w:hint="eastAsia"/>
                        <w:color w:val="404040" w:themeColor="text1" w:themeTint="BF"/>
                        <w:szCs w:val="21"/>
                      </w:rPr>
                      <w:t>名：</w:t>
                    </w:r>
                    <w:r w:rsidR="002841B5">
                      <w:rPr>
                        <w:rFonts w:ascii="微软雅黑" w:hAnsi="微软雅黑" w:hint="eastAsia"/>
                        <w:color w:val="404040" w:themeColor="text1" w:themeTint="BF"/>
                        <w:szCs w:val="21"/>
                      </w:rPr>
                      <w:t>小萝卜</w:t>
                    </w:r>
                    <w:r w:rsidRPr="002B460C">
                      <w:rPr>
                        <w:rFonts w:ascii="微软雅黑" w:hAnsi="微软雅黑" w:hint="eastAsia"/>
                        <w:color w:val="404040" w:themeColor="text1" w:themeTint="BF"/>
                        <w:szCs w:val="21"/>
                      </w:rPr>
                      <w:t xml:space="preserve"> </w:t>
                    </w:r>
                  </w:p>
                  <w:p w:rsidR="002B460C" w:rsidRPr="002B460C" w:rsidRDefault="002B460C" w:rsidP="006E069E">
                    <w:pPr>
                      <w:pStyle w:val="2"/>
                      <w:adjustRightInd w:val="0"/>
                      <w:snapToGrid w:val="0"/>
                      <w:spacing w:line="276" w:lineRule="auto"/>
                      <w:ind w:firstLineChars="0" w:firstLine="0"/>
                      <w:rPr>
                        <w:rFonts w:ascii="微软雅黑" w:hAnsi="微软雅黑"/>
                        <w:color w:val="404040" w:themeColor="text1" w:themeTint="BF"/>
                        <w:szCs w:val="21"/>
                      </w:rPr>
                    </w:pPr>
                    <w:r w:rsidRPr="002B460C">
                      <w:rPr>
                        <w:rFonts w:ascii="微软雅黑" w:hAnsi="微软雅黑" w:hint="eastAsia"/>
                        <w:color w:val="404040" w:themeColor="text1" w:themeTint="BF"/>
                        <w:szCs w:val="21"/>
                      </w:rPr>
                      <w:t>出生年月：1994.11</w:t>
                    </w:r>
                  </w:p>
                  <w:p w:rsidR="009D5338" w:rsidRDefault="002B460C" w:rsidP="006E069E">
                    <w:pPr>
                      <w:pStyle w:val="2"/>
                      <w:adjustRightInd w:val="0"/>
                      <w:snapToGrid w:val="0"/>
                      <w:spacing w:line="276" w:lineRule="auto"/>
                      <w:ind w:firstLineChars="0" w:firstLine="0"/>
                      <w:rPr>
                        <w:rFonts w:ascii="微软雅黑" w:hAnsi="微软雅黑"/>
                        <w:color w:val="404040" w:themeColor="text1" w:themeTint="BF"/>
                        <w:szCs w:val="21"/>
                      </w:rPr>
                    </w:pPr>
                    <w:r w:rsidRPr="002B460C">
                      <w:rPr>
                        <w:rFonts w:ascii="微软雅黑" w:hAnsi="微软雅黑" w:hint="eastAsia"/>
                        <w:color w:val="404040" w:themeColor="text1" w:themeTint="BF"/>
                        <w:spacing w:val="52"/>
                        <w:kern w:val="0"/>
                        <w:szCs w:val="21"/>
                        <w:fitText w:val="840" w:id="1369241088"/>
                      </w:rPr>
                      <w:t>现居</w:t>
                    </w:r>
                    <w:r w:rsidRPr="002B460C">
                      <w:rPr>
                        <w:rFonts w:ascii="微软雅黑" w:hAnsi="微软雅黑" w:hint="eastAsia"/>
                        <w:color w:val="404040" w:themeColor="text1" w:themeTint="BF"/>
                        <w:spacing w:val="1"/>
                        <w:kern w:val="0"/>
                        <w:szCs w:val="21"/>
                        <w:fitText w:val="840" w:id="1369241088"/>
                      </w:rPr>
                      <w:t>地</w:t>
                    </w:r>
                    <w:r w:rsidRPr="002B460C">
                      <w:rPr>
                        <w:rFonts w:ascii="微软雅黑" w:hAnsi="微软雅黑" w:hint="eastAsia"/>
                        <w:color w:val="404040" w:themeColor="text1" w:themeTint="BF"/>
                        <w:szCs w:val="21"/>
                      </w:rPr>
                      <w:t>：丽江市永胜县</w:t>
                    </w:r>
                  </w:p>
                  <w:p w:rsidR="002B460C" w:rsidRPr="002B460C" w:rsidRDefault="002B460C" w:rsidP="006E069E">
                    <w:pPr>
                      <w:pStyle w:val="2"/>
                      <w:adjustRightInd w:val="0"/>
                      <w:snapToGrid w:val="0"/>
                      <w:spacing w:line="276" w:lineRule="auto"/>
                      <w:ind w:firstLineChars="0" w:firstLine="0"/>
                      <w:rPr>
                        <w:rFonts w:ascii="微软雅黑" w:hAnsi="微软雅黑"/>
                        <w:color w:val="404040" w:themeColor="text1" w:themeTint="BF"/>
                        <w:szCs w:val="21"/>
                      </w:rPr>
                    </w:pPr>
                    <w:r w:rsidRPr="002B460C">
                      <w:rPr>
                        <w:rFonts w:ascii="微软雅黑" w:hAnsi="微软雅黑" w:hint="eastAsia"/>
                        <w:color w:val="404040" w:themeColor="text1" w:themeTint="BF"/>
                        <w:szCs w:val="21"/>
                      </w:rPr>
                      <w:t>求职意向：针灸推拿科或骨科等临床相关工作</w:t>
                    </w:r>
                  </w:p>
                </w:txbxContent>
              </v:textbox>
            </v:shape>
            <v:shape id="_x0000_s1087" type="#_x0000_t202" style="position:absolute;left:3744;top:1222;width:3169;height:1365;mso-position-horizontal-relative:margin;mso-width-relative:page;mso-height-relative:page" o:gfxdata="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LTt4azXAAAACgEAAA8AAAAAAAAAAQAgAAAAIgAA&#10;AGRycy9kb3ducmV2LnhtbFBLAQIUABQAAAAIAIdO4kD4+GuTCQIAAN0DAAAOAAAAAAAAAAEAIAAA&#10;ACYBAABkcnMvZTJvRG9jLnhtbFBLBQYAAAAABgAGAFkBAAChBQAAAAA=&#10;" filled="f" stroked="f">
              <v:textbox>
                <w:txbxContent>
                  <w:p w:rsidR="009D5338" w:rsidRPr="002B460C" w:rsidRDefault="009D5338" w:rsidP="002B460C">
                    <w:pPr>
                      <w:pStyle w:val="2"/>
                      <w:adjustRightInd w:val="0"/>
                      <w:snapToGrid w:val="0"/>
                      <w:ind w:firstLineChars="0" w:firstLine="0"/>
                      <w:rPr>
                        <w:rFonts w:ascii="微软雅黑" w:hAnsi="微软雅黑"/>
                        <w:color w:val="404040" w:themeColor="text1" w:themeTint="BF"/>
                        <w:szCs w:val="21"/>
                      </w:rPr>
                    </w:pPr>
                    <w:r w:rsidRPr="002B460C">
                      <w:rPr>
                        <w:rFonts w:ascii="微软雅黑" w:hAnsi="微软雅黑" w:hint="eastAsia"/>
                        <w:color w:val="404040" w:themeColor="text1" w:themeTint="BF"/>
                        <w:szCs w:val="21"/>
                      </w:rPr>
                      <w:t>性别：</w:t>
                    </w:r>
                    <w:r w:rsidR="002841B5">
                      <w:rPr>
                        <w:rFonts w:ascii="微软雅黑" w:hAnsi="微软雅黑" w:hint="eastAsia"/>
                        <w:color w:val="404040" w:themeColor="text1" w:themeTint="BF"/>
                        <w:szCs w:val="21"/>
                      </w:rPr>
                      <w:t>女</w:t>
                    </w:r>
                    <w:r w:rsidRPr="002B460C">
                      <w:rPr>
                        <w:rFonts w:ascii="微软雅黑" w:hAnsi="微软雅黑" w:hint="eastAsia"/>
                        <w:color w:val="404040" w:themeColor="text1" w:themeTint="BF"/>
                        <w:szCs w:val="21"/>
                      </w:rPr>
                      <w:t xml:space="preserve"> </w:t>
                    </w:r>
                  </w:p>
                  <w:p w:rsidR="009D5338" w:rsidRPr="002B460C" w:rsidRDefault="009D5338" w:rsidP="002B460C">
                    <w:pPr>
                      <w:pStyle w:val="2"/>
                      <w:adjustRightInd w:val="0"/>
                      <w:snapToGrid w:val="0"/>
                      <w:ind w:firstLineChars="0" w:firstLine="0"/>
                      <w:rPr>
                        <w:rFonts w:ascii="微软雅黑" w:hAnsi="微软雅黑"/>
                        <w:color w:val="404040" w:themeColor="text1" w:themeTint="BF"/>
                        <w:szCs w:val="21"/>
                      </w:rPr>
                    </w:pPr>
                    <w:r w:rsidRPr="002B460C">
                      <w:rPr>
                        <w:rFonts w:ascii="微软雅黑" w:hAnsi="微软雅黑" w:hint="eastAsia"/>
                        <w:color w:val="404040" w:themeColor="text1" w:themeTint="BF"/>
                        <w:szCs w:val="21"/>
                      </w:rPr>
                      <w:t>手机：</w:t>
                    </w:r>
                    <w:r w:rsidR="002841B5">
                      <w:rPr>
                        <w:rFonts w:ascii="微软雅黑" w:hAnsi="微软雅黑" w:hint="eastAsia"/>
                        <w:color w:val="404040" w:themeColor="text1" w:themeTint="BF"/>
                        <w:szCs w:val="21"/>
                      </w:rPr>
                      <w:t>138888888</w:t>
                    </w:r>
                  </w:p>
                  <w:p w:rsidR="009D5338" w:rsidRPr="002B460C" w:rsidRDefault="009D5338" w:rsidP="002B460C">
                    <w:pPr>
                      <w:pStyle w:val="2"/>
                      <w:adjustRightInd w:val="0"/>
                      <w:snapToGrid w:val="0"/>
                      <w:ind w:firstLineChars="0" w:firstLine="0"/>
                      <w:rPr>
                        <w:rFonts w:ascii="微软雅黑" w:hAnsi="微软雅黑"/>
                        <w:color w:val="404040" w:themeColor="text1" w:themeTint="BF"/>
                        <w:szCs w:val="21"/>
                      </w:rPr>
                    </w:pPr>
                    <w:r w:rsidRPr="002B460C">
                      <w:rPr>
                        <w:rFonts w:ascii="微软雅黑" w:hAnsi="微软雅黑" w:hint="eastAsia"/>
                        <w:color w:val="404040" w:themeColor="text1" w:themeTint="BF"/>
                        <w:szCs w:val="21"/>
                      </w:rPr>
                      <w:t>邮箱：</w:t>
                    </w:r>
                    <w:r w:rsidR="002841B5">
                      <w:rPr>
                        <w:rFonts w:ascii="微软雅黑" w:hAnsi="微软雅黑" w:hint="eastAsia"/>
                        <w:color w:val="404040" w:themeColor="text1" w:themeTint="BF"/>
                        <w:szCs w:val="21"/>
                      </w:rPr>
                      <w:t>88888888</w:t>
                    </w:r>
                    <w:r w:rsidRPr="002B460C">
                      <w:rPr>
                        <w:rFonts w:ascii="微软雅黑" w:hAnsi="微软雅黑" w:hint="eastAsia"/>
                        <w:color w:val="404040" w:themeColor="text1" w:themeTint="BF"/>
                        <w:szCs w:val="21"/>
                      </w:rPr>
                      <w:t>@qq.com</w:t>
                    </w:r>
                  </w:p>
                </w:txbxContent>
              </v:textbox>
            </v:shape>
          </v:group>
        </w:pict>
      </w:r>
    </w:p>
    <w:p w:rsidR="002841B5" w:rsidRDefault="004A74B3" w:rsidP="006E069E">
      <w:pPr>
        <w:widowControl/>
        <w:jc w:val="left"/>
      </w:pPr>
      <w:r>
        <w:rPr>
          <w:rFonts w:ascii="Calibri" w:eastAsia="宋体" w:hAnsi="Calibri"/>
          <w:b/>
          <w:noProof/>
        </w:rPr>
        <w:pict>
          <v:group id="_x0000_s1100" style="position:absolute;margin-left:-2.85pt;margin-top:78.45pt;width:520.9pt;height:130.55pt;z-index:251903488" coordorigin="663,2674" coordsize="10418,2611">
            <v:shape id="_x0000_s1086" type="#_x0000_t202" style="position:absolute;left:663;top:2674;width:10418;height:2611;mso-position-horizontal-relative:margin;mso-width-relative:page;mso-height-relative:page" o:gfxdata="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LTt4azXAAAACgEAAA8AAAAAAAAAAQAgAAAAIgAA&#10;AGRycy9kb3ducmV2LnhtbFBLAQIUABQAAAAIAIdO4kD4+GuTCQIAAN0DAAAOAAAAAAAAAAEAIAAA&#10;ACYBAABkcnMvZTJvRG9jLnhtbFBLBQYAAAAABgAGAFkBAAChBQAAAAA=&#10;" filled="f" stroked="f">
              <v:textbox>
                <w:txbxContent>
                  <w:p w:rsidR="002B460C" w:rsidRPr="002B460C" w:rsidRDefault="002B460C" w:rsidP="006E069E">
                    <w:pPr>
                      <w:adjustRightInd w:val="0"/>
                      <w:snapToGrid w:val="0"/>
                      <w:spacing w:line="276" w:lineRule="auto"/>
                      <w:rPr>
                        <w:rFonts w:ascii="微软雅黑" w:hAnsi="微软雅黑"/>
                        <w:b/>
                        <w:bCs/>
                        <w:sz w:val="24"/>
                      </w:rPr>
                    </w:pPr>
                    <w:r w:rsidRPr="002B460C">
                      <w:rPr>
                        <w:rFonts w:ascii="微软雅黑" w:hAnsi="微软雅黑" w:hint="eastAsia"/>
                        <w:b/>
                        <w:bCs/>
                        <w:sz w:val="24"/>
                      </w:rPr>
                      <w:t>教育背景</w:t>
                    </w:r>
                  </w:p>
                  <w:p w:rsidR="002B460C" w:rsidRPr="009D5338" w:rsidRDefault="002B460C" w:rsidP="006E069E">
                    <w:pPr>
                      <w:adjustRightInd w:val="0"/>
                      <w:snapToGrid w:val="0"/>
                      <w:spacing w:line="276" w:lineRule="auto"/>
                      <w:rPr>
                        <w:rFonts w:ascii="微软雅黑" w:hAnsi="微软雅黑"/>
                        <w:b/>
                        <w:sz w:val="22"/>
                      </w:rPr>
                    </w:pPr>
                    <w:r w:rsidRPr="009D5338">
                      <w:rPr>
                        <w:rFonts w:ascii="微软雅黑" w:hAnsi="微软雅黑" w:hint="eastAsia"/>
                        <w:b/>
                        <w:sz w:val="22"/>
                      </w:rPr>
                      <w:t>2012.</w:t>
                    </w:r>
                    <w:r w:rsidR="009D5338" w:rsidRPr="009D5338">
                      <w:rPr>
                        <w:rFonts w:ascii="微软雅黑" w:hAnsi="微软雅黑" w:hint="eastAsia"/>
                        <w:b/>
                        <w:sz w:val="22"/>
                      </w:rPr>
                      <w:t>0</w:t>
                    </w:r>
                    <w:r w:rsidRPr="009D5338">
                      <w:rPr>
                        <w:rFonts w:ascii="微软雅黑" w:hAnsi="微软雅黑" w:hint="eastAsia"/>
                        <w:b/>
                        <w:sz w:val="22"/>
                      </w:rPr>
                      <w:t>9-2017.</w:t>
                    </w:r>
                    <w:r w:rsidR="009D5338" w:rsidRPr="009D5338">
                      <w:rPr>
                        <w:rFonts w:ascii="微软雅黑" w:hAnsi="微软雅黑" w:hint="eastAsia"/>
                        <w:b/>
                        <w:sz w:val="22"/>
                      </w:rPr>
                      <w:t>0</w:t>
                    </w:r>
                    <w:r w:rsidRPr="009D5338">
                      <w:rPr>
                        <w:rFonts w:ascii="微软雅黑" w:hAnsi="微软雅黑" w:hint="eastAsia"/>
                        <w:b/>
                        <w:sz w:val="22"/>
                      </w:rPr>
                      <w:t>7</w:t>
                    </w:r>
                    <w:r w:rsidRPr="009D5338">
                      <w:rPr>
                        <w:rFonts w:ascii="微软雅黑" w:hAnsi="微软雅黑"/>
                        <w:b/>
                        <w:sz w:val="22"/>
                      </w:rPr>
                      <w:t xml:space="preserve">       </w:t>
                    </w:r>
                    <w:r w:rsidR="009D5338" w:rsidRPr="009D5338">
                      <w:rPr>
                        <w:rFonts w:ascii="微软雅黑" w:hAnsi="微软雅黑" w:hint="eastAsia"/>
                        <w:b/>
                        <w:sz w:val="22"/>
                      </w:rPr>
                      <w:t xml:space="preserve">   </w:t>
                    </w:r>
                    <w:r w:rsidRPr="009D5338">
                      <w:rPr>
                        <w:rFonts w:ascii="微软雅黑" w:hAnsi="微软雅黑" w:hint="eastAsia"/>
                        <w:b/>
                        <w:sz w:val="22"/>
                      </w:rPr>
                      <w:t xml:space="preserve">北京中医药大学东方学院     </w:t>
                    </w:r>
                    <w:r w:rsidRPr="009D5338">
                      <w:rPr>
                        <w:rFonts w:ascii="微软雅黑" w:hAnsi="微软雅黑"/>
                        <w:b/>
                        <w:sz w:val="22"/>
                      </w:rPr>
                      <w:t xml:space="preserve">     </w:t>
                    </w:r>
                    <w:r w:rsidRPr="009D5338">
                      <w:rPr>
                        <w:rFonts w:ascii="微软雅黑" w:hAnsi="微软雅黑" w:hint="eastAsia"/>
                        <w:b/>
                        <w:sz w:val="22"/>
                      </w:rPr>
                      <w:t>中医学（中医骨伤方向）</w:t>
                    </w:r>
                  </w:p>
                  <w:p w:rsidR="002B460C" w:rsidRPr="002B460C" w:rsidRDefault="002B460C" w:rsidP="006E069E">
                    <w:pPr>
                      <w:pStyle w:val="2"/>
                      <w:adjustRightInd w:val="0"/>
                      <w:snapToGrid w:val="0"/>
                      <w:spacing w:line="276" w:lineRule="auto"/>
                      <w:ind w:firstLineChars="0" w:firstLine="0"/>
                      <w:rPr>
                        <w:rFonts w:ascii="微软雅黑" w:hAnsi="微软雅黑"/>
                        <w:b/>
                        <w:bCs/>
                        <w:color w:val="404040" w:themeColor="text1" w:themeTint="BF"/>
                        <w:szCs w:val="21"/>
                      </w:rPr>
                    </w:pPr>
                    <w:r w:rsidRPr="002B460C">
                      <w:rPr>
                        <w:rFonts w:ascii="微软雅黑" w:hAnsi="微软雅黑" w:hint="eastAsia"/>
                        <w:b/>
                        <w:bCs/>
                        <w:color w:val="404040" w:themeColor="text1" w:themeTint="BF"/>
                        <w:szCs w:val="21"/>
                      </w:rPr>
                      <w:t>主修课程</w:t>
                    </w:r>
                  </w:p>
                  <w:p w:rsidR="002B460C" w:rsidRPr="009D5338" w:rsidRDefault="002B460C" w:rsidP="006E069E">
                    <w:pPr>
                      <w:pStyle w:val="2"/>
                      <w:adjustRightInd w:val="0"/>
                      <w:snapToGrid w:val="0"/>
                      <w:spacing w:line="276" w:lineRule="auto"/>
                      <w:ind w:firstLineChars="0" w:firstLine="0"/>
                      <w:rPr>
                        <w:rFonts w:ascii="微软雅黑" w:hAnsi="微软雅黑"/>
                        <w:color w:val="404040" w:themeColor="text1" w:themeTint="BF"/>
                        <w:szCs w:val="21"/>
                      </w:rPr>
                    </w:pPr>
                    <w:r w:rsidRPr="009D5338">
                      <w:rPr>
                        <w:rFonts w:ascii="微软雅黑" w:hAnsi="微软雅黑" w:hint="eastAsia"/>
                        <w:color w:val="404040" w:themeColor="text1" w:themeTint="BF"/>
                        <w:szCs w:val="21"/>
                      </w:rPr>
                      <w:t>中医基础理论、中医诊断学、中药学、方剂学、正常人体解剖学、生理学、生物学、生物化学、药理学、病理学、诊断学基础、中医内科学、西医内科学、西医外科学、中医外科学、中医妇科学、中医儿科学、针灸学、中医骨伤学基础、中医骨病学、中医筋伤学、中医正骨学、骨科影像技术与应用学、创伤急救学等。</w:t>
                    </w:r>
                  </w:p>
                </w:txbxContent>
              </v:textbox>
            </v:shape>
            <v:shape id="_x0000_s1093" type="#_x0000_t32" style="position:absolute;left:799;top:3155;width:10218;height:0" o:connectortype="straight" strokecolor="#a5a5a5 [2092]" strokeweight="1.5pt">
              <v:shadow type="perspective" color="#525252 [1606]" opacity=".5" offset="1pt" offset2="-1pt"/>
            </v:shape>
          </v:group>
        </w:pict>
      </w:r>
      <w:r>
        <w:rPr>
          <w:rFonts w:ascii="Calibri" w:eastAsia="宋体" w:hAnsi="Calibri"/>
          <w:b/>
          <w:noProof/>
        </w:rPr>
        <w:pict>
          <v:group id="_x0000_s1106" style="position:absolute;margin-left:-2.4pt;margin-top:210.35pt;width:520.9pt;height:154.85pt;z-index:251922432" coordorigin="672,5551" coordsize="10418,3097">
            <v:shape id="_x0000_s1090" type="#_x0000_t202" style="position:absolute;left:672;top:5551;width:10418;height:3097;mso-position-horizontal-relative:margin;mso-width-relative:page;mso-height-relative:page" o:gfxdata="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LTt4azXAAAACgEAAA8AAAAAAAAAAQAgAAAAIgAA&#10;AGRycy9kb3ducmV2LnhtbFBLAQIUABQAAAAIAIdO4kD4+GuTCQIAAN0DAAAOAAAAAAAAAAEAIAAA&#10;ACYBAABkcnMvZTJvRG9jLnhtbFBLBQYAAAAABgAGAFkBAAChBQAAAAA=&#10;" filled="f" stroked="f">
              <v:textbox>
                <w:txbxContent>
                  <w:p w:rsidR="009D5338" w:rsidRPr="002B460C" w:rsidRDefault="009D5338" w:rsidP="006E069E">
                    <w:pPr>
                      <w:adjustRightInd w:val="0"/>
                      <w:snapToGrid w:val="0"/>
                      <w:spacing w:line="276" w:lineRule="auto"/>
                      <w:rPr>
                        <w:rFonts w:ascii="微软雅黑" w:hAnsi="微软雅黑"/>
                        <w:b/>
                        <w:bCs/>
                        <w:sz w:val="24"/>
                        <w:szCs w:val="24"/>
                      </w:rPr>
                    </w:pPr>
                    <w:r>
                      <w:rPr>
                        <w:rFonts w:ascii="微软雅黑" w:hAnsi="微软雅黑" w:hint="eastAsia"/>
                        <w:b/>
                        <w:bCs/>
                        <w:sz w:val="24"/>
                        <w:szCs w:val="24"/>
                      </w:rPr>
                      <w:t>校园经历</w:t>
                    </w:r>
                  </w:p>
                  <w:p w:rsidR="009D5338" w:rsidRPr="009D5338" w:rsidRDefault="009D5338" w:rsidP="006E069E">
                    <w:pPr>
                      <w:adjustRightInd w:val="0"/>
                      <w:snapToGrid w:val="0"/>
                      <w:spacing w:line="276" w:lineRule="auto"/>
                      <w:rPr>
                        <w:rFonts w:ascii="微软雅黑" w:hAnsi="微软雅黑"/>
                        <w:b/>
                        <w:bCs/>
                      </w:rPr>
                    </w:pPr>
                    <w:r w:rsidRPr="009D5338">
                      <w:rPr>
                        <w:rFonts w:ascii="微软雅黑" w:hAnsi="微软雅黑" w:cs="微软雅黑" w:hint="eastAsia"/>
                        <w:b/>
                        <w:szCs w:val="21"/>
                      </w:rPr>
                      <w:t xml:space="preserve">2013.09-2014.06      </w:t>
                    </w:r>
                    <w:r>
                      <w:rPr>
                        <w:rFonts w:ascii="微软雅黑" w:hAnsi="微软雅黑" w:cs="微软雅黑" w:hint="eastAsia"/>
                        <w:b/>
                        <w:szCs w:val="21"/>
                      </w:rPr>
                      <w:t xml:space="preserve">     </w:t>
                    </w:r>
                    <w:r w:rsidRPr="009D5338">
                      <w:rPr>
                        <w:rFonts w:ascii="微软雅黑" w:hAnsi="微软雅黑" w:cs="微软雅黑" w:hint="eastAsia"/>
                        <w:b/>
                        <w:szCs w:val="21"/>
                      </w:rPr>
                      <w:t xml:space="preserve">   </w:t>
                    </w:r>
                    <w:r w:rsidRPr="009D5338">
                      <w:rPr>
                        <w:rFonts w:ascii="微软雅黑" w:hAnsi="微软雅黑" w:hint="eastAsia"/>
                        <w:b/>
                        <w:bCs/>
                      </w:rPr>
                      <w:t>针灸</w:t>
                    </w:r>
                    <w:r w:rsidR="006E069E">
                      <w:rPr>
                        <w:rFonts w:ascii="微软雅黑" w:hAnsi="微软雅黑" w:hint="eastAsia"/>
                        <w:b/>
                        <w:bCs/>
                      </w:rPr>
                      <w:t>推拿</w:t>
                    </w:r>
                    <w:r w:rsidRPr="009D5338">
                      <w:rPr>
                        <w:rFonts w:ascii="微软雅黑" w:hAnsi="微软雅黑" w:hint="eastAsia"/>
                        <w:b/>
                        <w:bCs/>
                      </w:rPr>
                      <w:t xml:space="preserve">社           </w:t>
                    </w:r>
                    <w:r>
                      <w:rPr>
                        <w:rFonts w:ascii="微软雅黑" w:hAnsi="微软雅黑" w:hint="eastAsia"/>
                        <w:b/>
                        <w:bCs/>
                      </w:rPr>
                      <w:t xml:space="preserve">  </w:t>
                    </w:r>
                    <w:r w:rsidRPr="009D5338">
                      <w:rPr>
                        <w:rFonts w:ascii="微软雅黑" w:hAnsi="微软雅黑" w:hint="eastAsia"/>
                        <w:b/>
                        <w:bCs/>
                      </w:rPr>
                      <w:t xml:space="preserve">           社长助理</w:t>
                    </w:r>
                  </w:p>
                  <w:p w:rsidR="009D5338" w:rsidRPr="009D5338" w:rsidRDefault="006E069E" w:rsidP="006E069E">
                    <w:pPr>
                      <w:pStyle w:val="2"/>
                      <w:numPr>
                        <w:ilvl w:val="0"/>
                        <w:numId w:val="10"/>
                      </w:numPr>
                      <w:adjustRightInd w:val="0"/>
                      <w:snapToGrid w:val="0"/>
                      <w:spacing w:line="276" w:lineRule="auto"/>
                      <w:ind w:firstLineChars="0"/>
                      <w:rPr>
                        <w:rFonts w:ascii="微软雅黑" w:hAnsi="微软雅黑"/>
                        <w:color w:val="404040" w:themeColor="text1" w:themeTint="BF"/>
                        <w:szCs w:val="21"/>
                      </w:rPr>
                    </w:pPr>
                    <w:r>
                      <w:rPr>
                        <w:rFonts w:ascii="微软雅黑" w:hAnsi="微软雅黑" w:hint="eastAsia"/>
                        <w:color w:val="404040" w:themeColor="text1" w:themeTint="BF"/>
                        <w:szCs w:val="21"/>
                      </w:rPr>
                      <w:t>完成</w:t>
                    </w:r>
                    <w:r w:rsidR="009D5338" w:rsidRPr="009D5338">
                      <w:rPr>
                        <w:rFonts w:ascii="微软雅黑" w:hAnsi="微软雅黑" w:hint="eastAsia"/>
                        <w:color w:val="404040" w:themeColor="text1" w:themeTint="BF"/>
                        <w:szCs w:val="21"/>
                      </w:rPr>
                      <w:t>社团纳新活动，纳新人数超百人，得到学院、老师的一致好评。具有一定的沟通、协调、组织能力。</w:t>
                    </w:r>
                  </w:p>
                  <w:p w:rsidR="009D5338" w:rsidRPr="009D5338" w:rsidRDefault="009D5338" w:rsidP="006E069E">
                    <w:pPr>
                      <w:pStyle w:val="2"/>
                      <w:numPr>
                        <w:ilvl w:val="0"/>
                        <w:numId w:val="10"/>
                      </w:numPr>
                      <w:adjustRightInd w:val="0"/>
                      <w:snapToGrid w:val="0"/>
                      <w:spacing w:line="276" w:lineRule="auto"/>
                      <w:ind w:firstLineChars="0"/>
                      <w:rPr>
                        <w:rFonts w:ascii="微软雅黑" w:hAnsi="微软雅黑"/>
                        <w:color w:val="404040" w:themeColor="text1" w:themeTint="BF"/>
                        <w:szCs w:val="21"/>
                      </w:rPr>
                    </w:pPr>
                    <w:r w:rsidRPr="009D5338">
                      <w:rPr>
                        <w:rFonts w:ascii="微软雅黑" w:hAnsi="微软雅黑" w:hint="eastAsia"/>
                        <w:color w:val="404040" w:themeColor="text1" w:themeTint="BF"/>
                        <w:szCs w:val="21"/>
                      </w:rPr>
                      <w:t>在院系举办的“绿色针推”主题活动中，</w:t>
                    </w:r>
                    <w:proofErr w:type="gramStart"/>
                    <w:r w:rsidRPr="009D5338">
                      <w:rPr>
                        <w:rFonts w:ascii="微软雅黑" w:hAnsi="微软雅黑" w:hint="eastAsia"/>
                        <w:color w:val="404040" w:themeColor="text1" w:themeTint="BF"/>
                        <w:szCs w:val="21"/>
                      </w:rPr>
                      <w:t>针推社</w:t>
                    </w:r>
                    <w:proofErr w:type="gramEnd"/>
                    <w:r w:rsidRPr="009D5338">
                      <w:rPr>
                        <w:rFonts w:ascii="微软雅黑" w:hAnsi="微软雅黑" w:hint="eastAsia"/>
                        <w:color w:val="404040" w:themeColor="text1" w:themeTint="BF"/>
                        <w:szCs w:val="21"/>
                      </w:rPr>
                      <w:t>进行义诊活动，获得老师与学生的一致认可。</w:t>
                    </w:r>
                  </w:p>
                  <w:p w:rsidR="009D5338" w:rsidRPr="002B460C" w:rsidRDefault="009D5338" w:rsidP="006E069E">
                    <w:pPr>
                      <w:pStyle w:val="2"/>
                      <w:numPr>
                        <w:ilvl w:val="0"/>
                        <w:numId w:val="10"/>
                      </w:numPr>
                      <w:adjustRightInd w:val="0"/>
                      <w:snapToGrid w:val="0"/>
                      <w:spacing w:line="276" w:lineRule="auto"/>
                      <w:ind w:firstLineChars="0"/>
                      <w:rPr>
                        <w:rFonts w:ascii="微软雅黑" w:hAnsi="微软雅黑" w:cs="微软雅黑"/>
                        <w:szCs w:val="21"/>
                      </w:rPr>
                    </w:pPr>
                    <w:r w:rsidRPr="009D5338">
                      <w:rPr>
                        <w:rFonts w:ascii="微软雅黑" w:hAnsi="微软雅黑" w:hint="eastAsia"/>
                        <w:color w:val="404040" w:themeColor="text1" w:themeTint="BF"/>
                        <w:szCs w:val="21"/>
                      </w:rPr>
                      <w:t>利用周</w:t>
                    </w:r>
                    <w:proofErr w:type="gramStart"/>
                    <w:r w:rsidRPr="009D5338">
                      <w:rPr>
                        <w:rFonts w:ascii="微软雅黑" w:hAnsi="微软雅黑" w:hint="eastAsia"/>
                        <w:color w:val="404040" w:themeColor="text1" w:themeTint="BF"/>
                        <w:szCs w:val="21"/>
                      </w:rPr>
                      <w:t>末时</w:t>
                    </w:r>
                    <w:proofErr w:type="gramEnd"/>
                    <w:r w:rsidRPr="009D5338">
                      <w:rPr>
                        <w:rFonts w:ascii="微软雅黑" w:hAnsi="微软雅黑" w:hint="eastAsia"/>
                        <w:color w:val="404040" w:themeColor="text1" w:themeTint="BF"/>
                        <w:szCs w:val="21"/>
                      </w:rPr>
                      <w:t xml:space="preserve">间，给社员开展“针灸发展与认识”的小课堂。    </w:t>
                    </w:r>
                    <w:r w:rsidRPr="002B460C">
                      <w:rPr>
                        <w:rFonts w:ascii="微软雅黑" w:hAnsi="微软雅黑" w:cs="微软雅黑" w:hint="eastAsia"/>
                        <w:szCs w:val="21"/>
                      </w:rPr>
                      <w:t xml:space="preserve">                 </w:t>
                    </w:r>
                  </w:p>
                  <w:p w:rsidR="009D5338" w:rsidRPr="009D5338" w:rsidRDefault="009D5338" w:rsidP="006E069E">
                    <w:pPr>
                      <w:pStyle w:val="2"/>
                      <w:adjustRightInd w:val="0"/>
                      <w:snapToGrid w:val="0"/>
                      <w:spacing w:line="276" w:lineRule="auto"/>
                      <w:ind w:firstLineChars="0" w:firstLine="0"/>
                      <w:rPr>
                        <w:rFonts w:ascii="微软雅黑" w:hAnsi="微软雅黑"/>
                        <w:b/>
                      </w:rPr>
                    </w:pPr>
                    <w:r w:rsidRPr="009D5338">
                      <w:rPr>
                        <w:rFonts w:ascii="微软雅黑" w:hAnsi="微软雅黑" w:cs="微软雅黑" w:hint="eastAsia"/>
                        <w:b/>
                        <w:szCs w:val="21"/>
                      </w:rPr>
                      <w:t>2013.09-2014.06</w:t>
                    </w:r>
                    <w:r w:rsidRPr="009D5338">
                      <w:rPr>
                        <w:rFonts w:ascii="微软雅黑" w:hAnsi="微软雅黑" w:hint="eastAsia"/>
                        <w:b/>
                        <w:bCs/>
                      </w:rPr>
                      <w:t xml:space="preserve">      </w:t>
                    </w:r>
                    <w:r>
                      <w:rPr>
                        <w:rFonts w:ascii="微软雅黑" w:hAnsi="微软雅黑" w:hint="eastAsia"/>
                        <w:b/>
                        <w:bCs/>
                      </w:rPr>
                      <w:t xml:space="preserve">     </w:t>
                    </w:r>
                    <w:r w:rsidRPr="009D5338">
                      <w:rPr>
                        <w:rFonts w:ascii="微软雅黑" w:hAnsi="微软雅黑" w:hint="eastAsia"/>
                        <w:b/>
                        <w:bCs/>
                      </w:rPr>
                      <w:t xml:space="preserve">  中医骨伤社                          成员</w:t>
                    </w:r>
                  </w:p>
                  <w:p w:rsidR="009D5338" w:rsidRPr="009D5338" w:rsidRDefault="009D5338" w:rsidP="006E069E">
                    <w:pPr>
                      <w:pStyle w:val="2"/>
                      <w:numPr>
                        <w:ilvl w:val="0"/>
                        <w:numId w:val="9"/>
                      </w:numPr>
                      <w:adjustRightInd w:val="0"/>
                      <w:snapToGrid w:val="0"/>
                      <w:spacing w:line="276" w:lineRule="auto"/>
                      <w:ind w:firstLineChars="0"/>
                      <w:rPr>
                        <w:rFonts w:ascii="微软雅黑" w:hAnsi="微软雅黑" w:cs="微软雅黑"/>
                      </w:rPr>
                    </w:pPr>
                    <w:r w:rsidRPr="006E069E">
                      <w:rPr>
                        <w:rFonts w:ascii="微软雅黑" w:hAnsi="微软雅黑" w:hint="eastAsia"/>
                        <w:color w:val="404040" w:themeColor="text1" w:themeTint="BF"/>
                        <w:szCs w:val="21"/>
                      </w:rPr>
                      <w:t xml:space="preserve">热情、积极地配合各成员开展每周的知识讲座。     </w:t>
                    </w:r>
                    <w:r w:rsidRPr="002B460C">
                      <w:rPr>
                        <w:rFonts w:ascii="微软雅黑" w:hAnsi="微软雅黑" w:hint="eastAsia"/>
                      </w:rPr>
                      <w:t xml:space="preserve">                          </w:t>
                    </w:r>
                  </w:p>
                </w:txbxContent>
              </v:textbox>
            </v:shape>
            <v:shape id="_x0000_s1094" type="#_x0000_t32" style="position:absolute;left:799;top:5996;width:10218;height:0" o:connectortype="straight" strokecolor="#a5a5a5 [2092]" strokeweight="1.5pt">
              <v:shadow type="perspective" color="#525252 [1606]" opacity=".5" offset="1pt" offset2="-1pt"/>
            </v:shape>
          </v:group>
        </w:pict>
      </w:r>
      <w:r>
        <w:rPr>
          <w:rFonts w:ascii="Calibri" w:eastAsia="宋体" w:hAnsi="Calibri"/>
          <w:b/>
          <w:noProof/>
        </w:rPr>
        <w:pict>
          <v:group id="_x0000_s1105" style="position:absolute;margin-left:-3.05pt;margin-top:667.35pt;width:520.9pt;height:93.4pt;z-index:251919360" coordorigin="659,14691" coordsize="10418,1868">
            <v:shape id="_x0000_s1039" type="#_x0000_t202" style="position:absolute;left:659;top:14691;width:10418;height:1868;mso-position-horizontal-relative:margin;mso-width-relative:page;mso-height-relative:page" o:gfxdata="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LTt4azXAAAACgEAAA8AAAAAAAAAAQAgAAAAIgAA&#10;AGRycy9kb3ducmV2LnhtbFBLAQIUABQAAAAIAIdO4kD4+GuTCQIAAN0DAAAOAAAAAAAAAAEAIAAA&#10;ACYBAABkcnMvZTJvRG9jLnhtbFBLBQYAAAAABgAGAFkBAAChBQAAAAA=&#10;" filled="f" stroked="f">
              <v:textbox style="mso-next-textbox:#_x0000_s1039">
                <w:txbxContent>
                  <w:p w:rsidR="0038352B" w:rsidRPr="002B460C" w:rsidRDefault="00F266CD" w:rsidP="002B460C">
                    <w:pPr>
                      <w:adjustRightInd w:val="0"/>
                      <w:snapToGrid w:val="0"/>
                      <w:spacing w:line="276" w:lineRule="auto"/>
                      <w:rPr>
                        <w:rFonts w:ascii="微软雅黑" w:hAnsi="微软雅黑"/>
                        <w:color w:val="404040" w:themeColor="text1" w:themeTint="BF"/>
                        <w:szCs w:val="21"/>
                      </w:rPr>
                    </w:pPr>
                    <w:r w:rsidRPr="002B460C">
                      <w:rPr>
                        <w:rFonts w:ascii="微软雅黑" w:hAnsi="微软雅黑" w:hint="eastAsia"/>
                        <w:b/>
                        <w:bCs/>
                        <w:sz w:val="24"/>
                        <w:szCs w:val="24"/>
                      </w:rPr>
                      <w:t>技能证书</w:t>
                    </w:r>
                    <w:r w:rsidRPr="002B460C">
                      <w:rPr>
                        <w:rFonts w:ascii="微软雅黑" w:hAnsi="微软雅黑"/>
                        <w:b/>
                        <w:bCs/>
                        <w:color w:val="404040" w:themeColor="text1" w:themeTint="BF"/>
                        <w:sz w:val="24"/>
                        <w:szCs w:val="24"/>
                      </w:rPr>
                      <w:t xml:space="preserve">   </w:t>
                    </w:r>
                    <w:r w:rsidRPr="002B460C">
                      <w:rPr>
                        <w:rFonts w:ascii="微软雅黑" w:hAnsi="微软雅黑"/>
                        <w:color w:val="404040" w:themeColor="text1" w:themeTint="BF"/>
                        <w:szCs w:val="21"/>
                      </w:rPr>
                      <w:t xml:space="preserve">                                 </w:t>
                    </w:r>
                  </w:p>
                  <w:p w:rsidR="0038352B" w:rsidRPr="002B460C" w:rsidRDefault="00F266CD" w:rsidP="000F7FB6">
                    <w:pPr>
                      <w:pStyle w:val="2"/>
                      <w:numPr>
                        <w:ilvl w:val="0"/>
                        <w:numId w:val="11"/>
                      </w:numPr>
                      <w:adjustRightInd w:val="0"/>
                      <w:snapToGrid w:val="0"/>
                      <w:ind w:firstLineChars="0"/>
                      <w:rPr>
                        <w:rFonts w:ascii="微软雅黑" w:hAnsi="微软雅黑"/>
                        <w:color w:val="404040" w:themeColor="text1" w:themeTint="BF"/>
                        <w:szCs w:val="21"/>
                      </w:rPr>
                    </w:pPr>
                    <w:r w:rsidRPr="002B460C">
                      <w:rPr>
                        <w:rFonts w:ascii="微软雅黑" w:hAnsi="微软雅黑" w:hint="eastAsia"/>
                        <w:color w:val="404040" w:themeColor="text1" w:themeTint="BF"/>
                        <w:szCs w:val="21"/>
                      </w:rPr>
                      <w:t xml:space="preserve">保健按摩师中级职业资格证书    </w:t>
                    </w:r>
                    <w:r w:rsidRPr="002B460C">
                      <w:rPr>
                        <w:rFonts w:ascii="微软雅黑" w:hAnsi="微软雅黑"/>
                        <w:color w:val="404040" w:themeColor="text1" w:themeTint="BF"/>
                        <w:szCs w:val="21"/>
                      </w:rPr>
                      <w:t xml:space="preserve">  </w:t>
                    </w:r>
                  </w:p>
                  <w:p w:rsidR="0038352B" w:rsidRPr="002B460C" w:rsidRDefault="00F266CD" w:rsidP="000F7FB6">
                    <w:pPr>
                      <w:pStyle w:val="2"/>
                      <w:numPr>
                        <w:ilvl w:val="0"/>
                        <w:numId w:val="11"/>
                      </w:numPr>
                      <w:adjustRightInd w:val="0"/>
                      <w:snapToGrid w:val="0"/>
                      <w:ind w:firstLineChars="0"/>
                      <w:rPr>
                        <w:rFonts w:ascii="微软雅黑" w:hAnsi="微软雅黑"/>
                        <w:color w:val="404040" w:themeColor="text1" w:themeTint="BF"/>
                        <w:szCs w:val="21"/>
                      </w:rPr>
                    </w:pPr>
                    <w:r w:rsidRPr="002B460C">
                      <w:rPr>
                        <w:rFonts w:ascii="微软雅黑" w:hAnsi="微软雅黑" w:hint="eastAsia"/>
                        <w:color w:val="404040" w:themeColor="text1" w:themeTint="BF"/>
                        <w:szCs w:val="21"/>
                      </w:rPr>
                      <w:t>全国计算机一级考试成绩优秀，能够熟练操作office等办公软件</w:t>
                    </w:r>
                  </w:p>
                  <w:p w:rsidR="002B460C" w:rsidRPr="002B460C" w:rsidRDefault="00F266CD" w:rsidP="000F7FB6">
                    <w:pPr>
                      <w:pStyle w:val="2"/>
                      <w:numPr>
                        <w:ilvl w:val="0"/>
                        <w:numId w:val="11"/>
                      </w:numPr>
                      <w:adjustRightInd w:val="0"/>
                      <w:snapToGrid w:val="0"/>
                      <w:ind w:firstLineChars="0"/>
                      <w:rPr>
                        <w:rFonts w:ascii="微软雅黑" w:hAnsi="微软雅黑"/>
                        <w:color w:val="404040" w:themeColor="text1" w:themeTint="BF"/>
                        <w:szCs w:val="21"/>
                      </w:rPr>
                    </w:pPr>
                    <w:r w:rsidRPr="002B460C">
                      <w:rPr>
                        <w:rFonts w:ascii="微软雅黑" w:hAnsi="微软雅黑" w:hint="eastAsia"/>
                        <w:color w:val="404040" w:themeColor="text1" w:themeTint="BF"/>
                        <w:szCs w:val="21"/>
                      </w:rPr>
                      <w:t>机动车C1驾驶证</w:t>
                    </w:r>
                  </w:p>
                </w:txbxContent>
              </v:textbox>
            </v:shape>
            <v:shape id="_x0000_s1096" type="#_x0000_t32" style="position:absolute;left:797;top:15151;width:10218;height:0" o:connectortype="straight" strokecolor="#a5a5a5 [2092]" strokeweight="1.5pt">
              <v:shadow type="perspective" color="#525252 [1606]" opacity=".5" offset="1pt" offset2="-1pt"/>
            </v:shape>
          </v:group>
        </w:pict>
      </w:r>
      <w:r>
        <w:rPr>
          <w:rFonts w:ascii="Calibri" w:eastAsia="宋体" w:hAnsi="Calibri"/>
          <w:b/>
          <w:noProof/>
        </w:rPr>
        <w:pict>
          <v:shape id="_x0000_s1095" type="#_x0000_t32" style="position:absolute;margin-left:3.2pt;margin-top:384.85pt;width:510.9pt;height:0;z-index:251916288" o:connectortype="straight" strokecolor="#a5a5a5 [2092]" strokeweight="1.5pt">
            <v:shadow type="perspective" color="#525252 [1606]" opacity=".5" offset="1pt" offset2="-1pt"/>
          </v:shape>
        </w:pict>
      </w:r>
      <w:r>
        <w:rPr>
          <w:rFonts w:ascii="Calibri" w:eastAsia="宋体" w:hAnsi="Calibri"/>
          <w:b/>
          <w:noProof/>
        </w:rPr>
        <w:pict>
          <v:shape id="_x0000_s1091" type="#_x0000_t202" style="position:absolute;margin-left:-3.05pt;margin-top:362pt;width:520.9pt;height:310pt;z-index:251915264;mso-position-horizontal-relative:margin;mso-width-relative:page;mso-height-relative:page" o:gfxdata="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LTt4azXAAAACgEAAA8AAAAAAAAAAQAgAAAAIgAA&#10;AGRycy9kb3ducmV2LnhtbFBLAQIUABQAAAAIAIdO4kD4+GuTCQIAAN0DAAAOAAAAAAAAAAEAIAAA&#10;ACYBAABkcnMvZTJvRG9jLnhtbFBLBQYAAAAABgAGAFkBAAChBQAAAAA=&#10;" filled="f" stroked="f">
            <v:textbox style="mso-next-textbox:#_x0000_s1091">
              <w:txbxContent>
                <w:p w:rsidR="009D5338" w:rsidRPr="009D5338" w:rsidRDefault="009D5338" w:rsidP="006E069E">
                  <w:pPr>
                    <w:pStyle w:val="2"/>
                    <w:adjustRightInd w:val="0"/>
                    <w:snapToGrid w:val="0"/>
                    <w:spacing w:line="276" w:lineRule="auto"/>
                    <w:ind w:firstLineChars="0" w:firstLine="0"/>
                    <w:rPr>
                      <w:rFonts w:ascii="微软雅黑" w:hAnsi="微软雅黑" w:cs="微软雅黑"/>
                    </w:rPr>
                  </w:pPr>
                  <w:r>
                    <w:rPr>
                      <w:rFonts w:ascii="微软雅黑" w:hAnsi="微软雅黑" w:hint="eastAsia"/>
                      <w:b/>
                      <w:bCs/>
                      <w:sz w:val="24"/>
                      <w:szCs w:val="24"/>
                    </w:rPr>
                    <w:t>社会实践</w:t>
                  </w:r>
                </w:p>
                <w:p w:rsidR="009D5338" w:rsidRPr="009D5338" w:rsidRDefault="009D5338" w:rsidP="006E069E">
                  <w:pPr>
                    <w:adjustRightInd w:val="0"/>
                    <w:snapToGrid w:val="0"/>
                    <w:spacing w:line="276" w:lineRule="auto"/>
                    <w:rPr>
                      <w:rFonts w:ascii="微软雅黑" w:hAnsi="微软雅黑"/>
                      <w:b/>
                      <w:sz w:val="22"/>
                    </w:rPr>
                  </w:pPr>
                  <w:r w:rsidRPr="009D5338">
                    <w:rPr>
                      <w:rFonts w:ascii="微软雅黑" w:hAnsi="微软雅黑" w:hint="eastAsia"/>
                      <w:b/>
                      <w:sz w:val="22"/>
                    </w:rPr>
                    <w:t xml:space="preserve">2016.06-2017.06      </w:t>
                  </w:r>
                  <w:r>
                    <w:rPr>
                      <w:rFonts w:ascii="微软雅黑" w:hAnsi="微软雅黑" w:hint="eastAsia"/>
                      <w:b/>
                      <w:sz w:val="22"/>
                    </w:rPr>
                    <w:t xml:space="preserve">    </w:t>
                  </w:r>
                  <w:r w:rsidRPr="009D5338">
                    <w:rPr>
                      <w:rFonts w:ascii="微软雅黑" w:hAnsi="微软雅黑" w:hint="eastAsia"/>
                      <w:b/>
                      <w:sz w:val="22"/>
                    </w:rPr>
                    <w:t xml:space="preserve"> 唐山市中医院</w:t>
                  </w:r>
                  <w:r w:rsidR="000F7FB6">
                    <w:rPr>
                      <w:rFonts w:ascii="微软雅黑" w:hAnsi="微软雅黑" w:hint="eastAsia"/>
                      <w:b/>
                      <w:sz w:val="22"/>
                    </w:rPr>
                    <w:t xml:space="preserve">                      </w:t>
                  </w:r>
                  <w:r>
                    <w:rPr>
                      <w:rFonts w:ascii="微软雅黑" w:hAnsi="微软雅黑" w:hint="eastAsia"/>
                      <w:b/>
                      <w:sz w:val="22"/>
                    </w:rPr>
                    <w:t xml:space="preserve"> </w:t>
                  </w:r>
                  <w:r w:rsidRPr="009D5338">
                    <w:rPr>
                      <w:rFonts w:ascii="微软雅黑" w:hAnsi="微软雅黑" w:hint="eastAsia"/>
                      <w:b/>
                      <w:sz w:val="22"/>
                    </w:rPr>
                    <w:t>实习</w:t>
                  </w:r>
                </w:p>
                <w:p w:rsidR="009D5338" w:rsidRPr="002B460C" w:rsidRDefault="009D5338" w:rsidP="006E069E">
                  <w:pPr>
                    <w:pStyle w:val="2"/>
                    <w:numPr>
                      <w:ilvl w:val="0"/>
                      <w:numId w:val="7"/>
                    </w:numPr>
                    <w:adjustRightInd w:val="0"/>
                    <w:snapToGrid w:val="0"/>
                    <w:spacing w:line="276" w:lineRule="auto"/>
                    <w:ind w:firstLineChars="0"/>
                    <w:rPr>
                      <w:rFonts w:ascii="微软雅黑" w:hAnsi="微软雅黑"/>
                      <w:color w:val="404040" w:themeColor="text1" w:themeTint="BF"/>
                      <w:szCs w:val="21"/>
                    </w:rPr>
                  </w:pPr>
                  <w:r w:rsidRPr="002B460C">
                    <w:rPr>
                      <w:rFonts w:ascii="微软雅黑" w:hAnsi="微软雅黑" w:hint="eastAsia"/>
                      <w:color w:val="404040" w:themeColor="text1" w:themeTint="BF"/>
                      <w:szCs w:val="21"/>
                    </w:rPr>
                    <w:t>针灸推拿科，骨伤科，各科室转科，熟练、准确地操作各科室各项任务。学习到各种病症的检查手法及准确的问诊，对各种病症的针灸、拔罐等理疗方法。</w:t>
                  </w:r>
                </w:p>
                <w:p w:rsidR="009D5338" w:rsidRPr="002B460C" w:rsidRDefault="009D5338" w:rsidP="006E069E">
                  <w:pPr>
                    <w:pStyle w:val="2"/>
                    <w:numPr>
                      <w:ilvl w:val="0"/>
                      <w:numId w:val="7"/>
                    </w:numPr>
                    <w:adjustRightInd w:val="0"/>
                    <w:snapToGrid w:val="0"/>
                    <w:spacing w:line="276" w:lineRule="auto"/>
                    <w:ind w:firstLineChars="0"/>
                    <w:rPr>
                      <w:rFonts w:ascii="微软雅黑" w:hAnsi="微软雅黑"/>
                      <w:color w:val="404040" w:themeColor="text1" w:themeTint="BF"/>
                      <w:szCs w:val="21"/>
                    </w:rPr>
                  </w:pPr>
                  <w:r w:rsidRPr="002B460C">
                    <w:rPr>
                      <w:rFonts w:ascii="微软雅黑" w:hAnsi="微软雅黑" w:hint="eastAsia"/>
                      <w:color w:val="404040" w:themeColor="text1" w:themeTint="BF"/>
                      <w:szCs w:val="21"/>
                    </w:rPr>
                    <w:t>临床科室内外妇儿、急诊转科，熟悉临床科室工作流程。（中医内科科室轮转，包括肾病科、心病科、脑病科、内分泌科、脾胃科、脉管科、肛肠科）</w:t>
                  </w:r>
                </w:p>
                <w:p w:rsidR="009D5338" w:rsidRPr="002B460C" w:rsidRDefault="009D5338" w:rsidP="006E069E">
                  <w:pPr>
                    <w:pStyle w:val="2"/>
                    <w:numPr>
                      <w:ilvl w:val="0"/>
                      <w:numId w:val="7"/>
                    </w:numPr>
                    <w:adjustRightInd w:val="0"/>
                    <w:snapToGrid w:val="0"/>
                    <w:spacing w:line="276" w:lineRule="auto"/>
                    <w:ind w:firstLineChars="0"/>
                    <w:rPr>
                      <w:rFonts w:ascii="微软雅黑" w:hAnsi="微软雅黑"/>
                      <w:color w:val="404040" w:themeColor="text1" w:themeTint="BF"/>
                      <w:szCs w:val="21"/>
                    </w:rPr>
                  </w:pPr>
                  <w:r w:rsidRPr="002B460C">
                    <w:rPr>
                      <w:rFonts w:ascii="微软雅黑" w:hAnsi="微软雅黑" w:hint="eastAsia"/>
                      <w:color w:val="404040" w:themeColor="text1" w:themeTint="BF"/>
                      <w:szCs w:val="21"/>
                    </w:rPr>
                    <w:t>对医学影像学的辅助诊断有进一步的了解。</w:t>
                  </w:r>
                </w:p>
                <w:p w:rsidR="009D5338" w:rsidRPr="002B460C" w:rsidRDefault="009D5338" w:rsidP="006E069E">
                  <w:pPr>
                    <w:pStyle w:val="2"/>
                    <w:numPr>
                      <w:ilvl w:val="0"/>
                      <w:numId w:val="7"/>
                    </w:numPr>
                    <w:adjustRightInd w:val="0"/>
                    <w:snapToGrid w:val="0"/>
                    <w:spacing w:line="276" w:lineRule="auto"/>
                    <w:ind w:firstLineChars="0"/>
                    <w:rPr>
                      <w:rFonts w:ascii="微软雅黑" w:hAnsi="微软雅黑"/>
                      <w:color w:val="404040" w:themeColor="text1" w:themeTint="BF"/>
                      <w:szCs w:val="21"/>
                    </w:rPr>
                  </w:pPr>
                  <w:r w:rsidRPr="002B460C">
                    <w:rPr>
                      <w:rFonts w:ascii="微软雅黑" w:hAnsi="微软雅黑" w:hint="eastAsia"/>
                      <w:color w:val="404040" w:themeColor="text1" w:themeTint="BF"/>
                      <w:szCs w:val="21"/>
                    </w:rPr>
                    <w:t>严格掌握了无菌操作，进行换药、消毒、拆线。</w:t>
                  </w:r>
                </w:p>
                <w:p w:rsidR="009D5338" w:rsidRPr="002B460C" w:rsidRDefault="009D5338" w:rsidP="006E069E">
                  <w:pPr>
                    <w:pStyle w:val="2"/>
                    <w:numPr>
                      <w:ilvl w:val="0"/>
                      <w:numId w:val="7"/>
                    </w:numPr>
                    <w:adjustRightInd w:val="0"/>
                    <w:snapToGrid w:val="0"/>
                    <w:spacing w:line="276" w:lineRule="auto"/>
                    <w:ind w:firstLineChars="0"/>
                    <w:rPr>
                      <w:rFonts w:ascii="微软雅黑" w:hAnsi="微软雅黑"/>
                      <w:color w:val="404040" w:themeColor="text1" w:themeTint="BF"/>
                      <w:szCs w:val="21"/>
                    </w:rPr>
                  </w:pPr>
                  <w:r w:rsidRPr="002B460C">
                    <w:rPr>
                      <w:rFonts w:ascii="微软雅黑" w:hAnsi="微软雅黑" w:hint="eastAsia"/>
                      <w:color w:val="404040" w:themeColor="text1" w:themeTint="BF"/>
                      <w:szCs w:val="21"/>
                    </w:rPr>
                    <w:t>代表肝胆科室参加医院举办的“实习生查房比赛”，取得三等奖。</w:t>
                  </w:r>
                </w:p>
                <w:p w:rsidR="009D5338" w:rsidRPr="002B460C" w:rsidRDefault="009D5338" w:rsidP="006E069E">
                  <w:pPr>
                    <w:pStyle w:val="2"/>
                    <w:numPr>
                      <w:ilvl w:val="0"/>
                      <w:numId w:val="7"/>
                    </w:numPr>
                    <w:adjustRightInd w:val="0"/>
                    <w:snapToGrid w:val="0"/>
                    <w:spacing w:line="276" w:lineRule="auto"/>
                    <w:ind w:firstLineChars="0"/>
                    <w:rPr>
                      <w:rFonts w:ascii="微软雅黑" w:hAnsi="微软雅黑"/>
                      <w:color w:val="404040" w:themeColor="text1" w:themeTint="BF"/>
                      <w:szCs w:val="21"/>
                    </w:rPr>
                  </w:pPr>
                  <w:r w:rsidRPr="002B460C">
                    <w:rPr>
                      <w:rFonts w:ascii="微软雅黑" w:hAnsi="微软雅黑" w:hint="eastAsia"/>
                      <w:color w:val="404040" w:themeColor="text1" w:themeTint="BF"/>
                      <w:szCs w:val="21"/>
                    </w:rPr>
                    <w:t>参与医院针灸科室在夏季进行的“冬病夏治”穴位敷贴，治疗咳嗽、哮喘等病。</w:t>
                  </w:r>
                </w:p>
                <w:p w:rsidR="009D5338" w:rsidRPr="002B460C" w:rsidRDefault="009D5338" w:rsidP="006E069E">
                  <w:pPr>
                    <w:adjustRightInd w:val="0"/>
                    <w:snapToGrid w:val="0"/>
                    <w:spacing w:line="276" w:lineRule="auto"/>
                    <w:rPr>
                      <w:rFonts w:ascii="微软雅黑" w:hAnsi="微软雅黑"/>
                      <w:sz w:val="10"/>
                      <w:szCs w:val="10"/>
                    </w:rPr>
                  </w:pPr>
                </w:p>
                <w:p w:rsidR="009D5338" w:rsidRPr="009D5338" w:rsidRDefault="009D5338" w:rsidP="006E069E">
                  <w:pPr>
                    <w:adjustRightInd w:val="0"/>
                    <w:snapToGrid w:val="0"/>
                    <w:spacing w:line="276" w:lineRule="auto"/>
                    <w:rPr>
                      <w:rFonts w:ascii="微软雅黑" w:hAnsi="微软雅黑"/>
                      <w:b/>
                      <w:szCs w:val="21"/>
                    </w:rPr>
                  </w:pPr>
                  <w:r w:rsidRPr="009D5338">
                    <w:rPr>
                      <w:rFonts w:ascii="微软雅黑" w:hAnsi="微软雅黑" w:hint="eastAsia"/>
                      <w:b/>
                      <w:szCs w:val="21"/>
                    </w:rPr>
                    <w:t xml:space="preserve">2015.06-2016.06      </w:t>
                  </w:r>
                  <w:r>
                    <w:rPr>
                      <w:rFonts w:ascii="微软雅黑" w:hAnsi="微软雅黑" w:hint="eastAsia"/>
                      <w:b/>
                      <w:szCs w:val="21"/>
                    </w:rPr>
                    <w:t xml:space="preserve">    </w:t>
                  </w:r>
                  <w:r w:rsidRPr="009D5338">
                    <w:rPr>
                      <w:rFonts w:ascii="微软雅黑" w:hAnsi="微软雅黑" w:hint="eastAsia"/>
                      <w:b/>
                      <w:szCs w:val="21"/>
                    </w:rPr>
                    <w:t xml:space="preserve"> 保定市第一中心医院</w:t>
                  </w:r>
                  <w:r>
                    <w:rPr>
                      <w:rFonts w:ascii="微软雅黑" w:hAnsi="微软雅黑" w:hint="eastAsia"/>
                      <w:b/>
                      <w:szCs w:val="21"/>
                    </w:rPr>
                    <w:t xml:space="preserve">                    </w:t>
                  </w:r>
                  <w:r w:rsidRPr="009D5338">
                    <w:rPr>
                      <w:rFonts w:ascii="微软雅黑" w:hAnsi="微软雅黑" w:hint="eastAsia"/>
                      <w:b/>
                      <w:szCs w:val="21"/>
                    </w:rPr>
                    <w:t>见习</w:t>
                  </w:r>
                </w:p>
                <w:p w:rsidR="009D5338" w:rsidRPr="002B460C" w:rsidRDefault="009D5338" w:rsidP="006E069E">
                  <w:pPr>
                    <w:pStyle w:val="2"/>
                    <w:numPr>
                      <w:ilvl w:val="0"/>
                      <w:numId w:val="8"/>
                    </w:numPr>
                    <w:adjustRightInd w:val="0"/>
                    <w:snapToGrid w:val="0"/>
                    <w:spacing w:line="276" w:lineRule="auto"/>
                    <w:ind w:firstLineChars="0"/>
                    <w:rPr>
                      <w:rFonts w:ascii="微软雅黑" w:hAnsi="微软雅黑"/>
                      <w:color w:val="404040" w:themeColor="text1" w:themeTint="BF"/>
                      <w:szCs w:val="21"/>
                    </w:rPr>
                  </w:pPr>
                  <w:r w:rsidRPr="002B460C">
                    <w:rPr>
                      <w:rFonts w:ascii="微软雅黑" w:hAnsi="微软雅黑" w:hint="eastAsia"/>
                      <w:color w:val="404040" w:themeColor="text1" w:themeTint="BF"/>
                      <w:szCs w:val="21"/>
                    </w:rPr>
                    <w:t>针灸推拿科，骨科，各科室转科见习，能够了解熟悉各科室严谨有序的工作步骤，认识到各科的诊疗特点与具体操作。并在期末实践考试中获得优秀成绩。</w:t>
                  </w:r>
                </w:p>
                <w:p w:rsidR="009D5338" w:rsidRPr="009D5338" w:rsidRDefault="009D5338" w:rsidP="006E069E">
                  <w:pPr>
                    <w:pStyle w:val="2"/>
                    <w:numPr>
                      <w:ilvl w:val="0"/>
                      <w:numId w:val="8"/>
                    </w:numPr>
                    <w:adjustRightInd w:val="0"/>
                    <w:snapToGrid w:val="0"/>
                    <w:spacing w:line="276" w:lineRule="auto"/>
                    <w:ind w:firstLineChars="0"/>
                    <w:rPr>
                      <w:rFonts w:ascii="微软雅黑" w:hAnsi="微软雅黑"/>
                      <w:color w:val="404040" w:themeColor="text1" w:themeTint="BF"/>
                      <w:szCs w:val="21"/>
                    </w:rPr>
                  </w:pPr>
                  <w:r w:rsidRPr="002B460C">
                    <w:rPr>
                      <w:rFonts w:ascii="微软雅黑" w:hAnsi="微软雅黑" w:hint="eastAsia"/>
                      <w:color w:val="404040" w:themeColor="text1" w:themeTint="BF"/>
                      <w:szCs w:val="21"/>
                    </w:rPr>
                    <w:t>协助医院老师完成公务员体检任务。</w:t>
                  </w:r>
                </w:p>
              </w:txbxContent>
            </v:textbox>
            <w10:wrap anchorx="margin"/>
          </v:shape>
        </w:pict>
      </w:r>
    </w:p>
    <w:p w:rsidR="002841B5" w:rsidRDefault="002841B5">
      <w:pPr>
        <w:widowControl/>
        <w:jc w:val="left"/>
      </w:pPr>
      <w:r>
        <w:br w:type="page"/>
      </w:r>
    </w:p>
    <w:p w:rsidR="0038352B" w:rsidRDefault="004A74B3" w:rsidP="006E069E">
      <w:pPr>
        <w:widowControl/>
        <w:jc w:val="left"/>
      </w:pPr>
      <w:bookmarkStart w:id="0" w:name="_GoBack"/>
      <w:bookmarkEnd w:id="0"/>
      <w:r>
        <w:rPr>
          <w:noProof/>
        </w:rPr>
        <w:lastRenderedPageBreak/>
        <w:pict>
          <v:shape id="_x0000_s1115" type="#_x0000_t32" style="position:absolute;margin-left:87.45pt;margin-top:361.5pt;width:346.9pt;height:0;z-index:251935744" o:connectortype="straight" strokecolor="#d8d8d8 [2732]" strokeweight="2.25pt">
            <v:shadow type="perspective" color="#525252 [1606]" opacity=".5" offset="1pt" offset2="-1pt"/>
          </v:shape>
        </w:pict>
      </w:r>
      <w:r>
        <w:rPr>
          <w:noProof/>
        </w:rPr>
        <w:pict>
          <v:shape id="_x0000_s1112" type="#_x0000_t202" style="position:absolute;margin-left:-29.45pt;margin-top:272.65pt;width:581.6pt;height:88.85pt;z-index:251933696;mso-position-horizontal-relative:margin;mso-width-relative:page;mso-height-relative:page" o:gfxdata="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LTt4azXAAAACgEAAA8AAAAAAAAAAQAgAAAAIgAA&#10;AGRycy9kb3ducmV2LnhtbFBLAQIUABQAAAAIAIdO4kD4+GuTCQIAAN0DAAAOAAAAAAAAAAEAIAAA&#10;ACYBAABkcnMvZTJvRG9jLnhtbFBLBQYAAAAABgAGAFkBAAChBQAAAAA=&#10;" filled="f" stroked="f">
            <v:textbox style="mso-next-textbox:#_x0000_s1112">
              <w:txbxContent>
                <w:p w:rsidR="002841B5" w:rsidRPr="00E94868" w:rsidRDefault="002841B5" w:rsidP="00E94868">
                  <w:pPr>
                    <w:adjustRightInd w:val="0"/>
                    <w:snapToGrid w:val="0"/>
                    <w:spacing w:line="276" w:lineRule="auto"/>
                    <w:jc w:val="center"/>
                    <w:rPr>
                      <w:rFonts w:ascii="微软雅黑" w:hAnsi="微软雅黑"/>
                      <w:b/>
                      <w:bCs/>
                      <w:sz w:val="36"/>
                    </w:rPr>
                  </w:pPr>
                  <w:r w:rsidRPr="002841B5">
                    <w:rPr>
                      <w:rFonts w:ascii="微软雅黑" w:hAnsi="微软雅黑" w:hint="eastAsia"/>
                      <w:b/>
                      <w:bCs/>
                      <w:sz w:val="96"/>
                    </w:rPr>
                    <w:t>期待您的回复</w:t>
                  </w:r>
                </w:p>
              </w:txbxContent>
            </v:textbox>
            <w10:wrap anchorx="margin"/>
          </v:shape>
        </w:pict>
      </w:r>
      <w:r>
        <w:rPr>
          <w:noProof/>
        </w:rPr>
        <w:pict>
          <v:shape id="_x0000_s1113" type="#_x0000_t202" style="position:absolute;margin-left:-28.35pt;margin-top:364.2pt;width:581.6pt;height:88.85pt;z-index:251934720;mso-position-horizontal-relative:margin;mso-width-relative:page;mso-height-relative:page" o:gfxdata="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LTt4azXAAAACgEAAA8AAAAAAAAAAQAgAAAAIgAA&#10;AGRycy9kb3ducmV2LnhtbFBLAQIUABQAAAAIAIdO4kD4+GuTCQIAAN0DAAAOAAAAAAAAAAEAIAAA&#10;ACYBAABkcnMvZTJvRG9jLnhtbFBLBQYAAAAABgAGAFkBAAChBQAAAAA=&#10;" filled="f" stroked="f">
            <v:textbox style="mso-next-textbox:#_x0000_s1113">
              <w:txbxContent>
                <w:p w:rsidR="002841B5" w:rsidRPr="002841B5" w:rsidRDefault="002841B5" w:rsidP="00E94868">
                  <w:pPr>
                    <w:adjustRightInd w:val="0"/>
                    <w:snapToGrid w:val="0"/>
                    <w:spacing w:line="276" w:lineRule="auto"/>
                    <w:jc w:val="center"/>
                    <w:rPr>
                      <w:rFonts w:ascii="微软雅黑" w:hAnsi="微软雅黑"/>
                      <w:b/>
                      <w:bCs/>
                      <w:sz w:val="18"/>
                    </w:rPr>
                  </w:pPr>
                  <w:r w:rsidRPr="002841B5">
                    <w:rPr>
                      <w:rFonts w:ascii="微软雅黑" w:hAnsi="微软雅黑"/>
                      <w:b/>
                      <w:bCs/>
                      <w:sz w:val="36"/>
                    </w:rPr>
                    <w:t>We look forward to your reply</w:t>
                  </w:r>
                </w:p>
              </w:txbxContent>
            </v:textbox>
            <w10:wrap anchorx="margin"/>
          </v:shape>
        </w:pict>
      </w:r>
    </w:p>
    <w:sectPr w:rsidR="0038352B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altName w:val="Calibri"/>
    <w:panose1 w:val="020F0302020204030204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461EAC"/>
    <w:multiLevelType w:val="hybridMultilevel"/>
    <w:tmpl w:val="E15AD5C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D8D7BA1"/>
    <w:multiLevelType w:val="hybridMultilevel"/>
    <w:tmpl w:val="68D07AF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1A212B36"/>
    <w:multiLevelType w:val="hybridMultilevel"/>
    <w:tmpl w:val="E6EC716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3B1E3232"/>
    <w:multiLevelType w:val="hybridMultilevel"/>
    <w:tmpl w:val="BE7086B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588034A5"/>
    <w:multiLevelType w:val="singleLevel"/>
    <w:tmpl w:val="588034A5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5">
    <w:nsid w:val="588034C1"/>
    <w:multiLevelType w:val="singleLevel"/>
    <w:tmpl w:val="588034C1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6">
    <w:nsid w:val="5880353D"/>
    <w:multiLevelType w:val="singleLevel"/>
    <w:tmpl w:val="5880353D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7">
    <w:nsid w:val="588038D3"/>
    <w:multiLevelType w:val="singleLevel"/>
    <w:tmpl w:val="588038D3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8">
    <w:nsid w:val="58803906"/>
    <w:multiLevelType w:val="singleLevel"/>
    <w:tmpl w:val="58803906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9">
    <w:nsid w:val="5E522D99"/>
    <w:multiLevelType w:val="multilevel"/>
    <w:tmpl w:val="5E522D99"/>
    <w:lvl w:ilvl="0">
      <w:start w:val="1"/>
      <w:numFmt w:val="bullet"/>
      <w:lvlText w:val=""/>
      <w:lvlJc w:val="left"/>
      <w:pPr>
        <w:ind w:left="420" w:hanging="420"/>
      </w:pPr>
      <w:rPr>
        <w:rFonts w:ascii="Wingdings 2" w:hAnsi="Wingdings 2" w:hint="default"/>
        <w:color w:val="000000" w:themeColor="text1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6DD859C2"/>
    <w:multiLevelType w:val="hybridMultilevel"/>
    <w:tmpl w:val="58F4EBE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9"/>
  </w:num>
  <w:num w:numId="2">
    <w:abstractNumId w:val="4"/>
  </w:num>
  <w:num w:numId="3">
    <w:abstractNumId w:val="5"/>
  </w:num>
  <w:num w:numId="4">
    <w:abstractNumId w:val="6"/>
  </w:num>
  <w:num w:numId="5">
    <w:abstractNumId w:val="7"/>
  </w:num>
  <w:num w:numId="6">
    <w:abstractNumId w:val="8"/>
  </w:num>
  <w:num w:numId="7">
    <w:abstractNumId w:val="0"/>
  </w:num>
  <w:num w:numId="8">
    <w:abstractNumId w:val="1"/>
  </w:num>
  <w:num w:numId="9">
    <w:abstractNumId w:val="2"/>
  </w:num>
  <w:num w:numId="10">
    <w:abstractNumId w:val="3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displayBackgroundShape/>
  <w:bordersDoNotSurroundHeader/>
  <w:bordersDoNotSurroundFooter/>
  <w:proofState w:spelling="clean" w:grammar="clean"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64E843A6"/>
    <w:rsid w:val="00026FBF"/>
    <w:rsid w:val="00031CFC"/>
    <w:rsid w:val="00055746"/>
    <w:rsid w:val="000819F0"/>
    <w:rsid w:val="000A7DC1"/>
    <w:rsid w:val="000B0AAF"/>
    <w:rsid w:val="000F7FB6"/>
    <w:rsid w:val="00117793"/>
    <w:rsid w:val="00140E75"/>
    <w:rsid w:val="00175FBF"/>
    <w:rsid w:val="001B7CA3"/>
    <w:rsid w:val="001C325D"/>
    <w:rsid w:val="002065F6"/>
    <w:rsid w:val="0023057C"/>
    <w:rsid w:val="002315C1"/>
    <w:rsid w:val="00243396"/>
    <w:rsid w:val="00281672"/>
    <w:rsid w:val="002841B5"/>
    <w:rsid w:val="002B460C"/>
    <w:rsid w:val="002C3D43"/>
    <w:rsid w:val="002E52D3"/>
    <w:rsid w:val="002F05F9"/>
    <w:rsid w:val="00326E2E"/>
    <w:rsid w:val="00340D27"/>
    <w:rsid w:val="0038352B"/>
    <w:rsid w:val="003B4E08"/>
    <w:rsid w:val="00414C4B"/>
    <w:rsid w:val="00446391"/>
    <w:rsid w:val="00491BDC"/>
    <w:rsid w:val="00492200"/>
    <w:rsid w:val="004A74B3"/>
    <w:rsid w:val="004E367E"/>
    <w:rsid w:val="004F6407"/>
    <w:rsid w:val="00534BE8"/>
    <w:rsid w:val="005737DB"/>
    <w:rsid w:val="005811A2"/>
    <w:rsid w:val="005B5834"/>
    <w:rsid w:val="005F5DA4"/>
    <w:rsid w:val="00601266"/>
    <w:rsid w:val="0060783C"/>
    <w:rsid w:val="0061573D"/>
    <w:rsid w:val="00631B18"/>
    <w:rsid w:val="006C7519"/>
    <w:rsid w:val="006E069E"/>
    <w:rsid w:val="00737766"/>
    <w:rsid w:val="00750863"/>
    <w:rsid w:val="00754C9D"/>
    <w:rsid w:val="007618EA"/>
    <w:rsid w:val="00791A10"/>
    <w:rsid w:val="007A2A40"/>
    <w:rsid w:val="007C5170"/>
    <w:rsid w:val="007F5335"/>
    <w:rsid w:val="008268F6"/>
    <w:rsid w:val="0083580D"/>
    <w:rsid w:val="008A2FEE"/>
    <w:rsid w:val="008D7D72"/>
    <w:rsid w:val="008F5290"/>
    <w:rsid w:val="00910953"/>
    <w:rsid w:val="00972F64"/>
    <w:rsid w:val="009A7D40"/>
    <w:rsid w:val="009B60D2"/>
    <w:rsid w:val="009D5338"/>
    <w:rsid w:val="009F21B0"/>
    <w:rsid w:val="00A521E6"/>
    <w:rsid w:val="00A93C13"/>
    <w:rsid w:val="00AC1E3A"/>
    <w:rsid w:val="00AE7BAB"/>
    <w:rsid w:val="00B62652"/>
    <w:rsid w:val="00B91070"/>
    <w:rsid w:val="00BC6491"/>
    <w:rsid w:val="00BF08E0"/>
    <w:rsid w:val="00C00ACC"/>
    <w:rsid w:val="00C258B7"/>
    <w:rsid w:val="00C821BB"/>
    <w:rsid w:val="00D04A5E"/>
    <w:rsid w:val="00D46505"/>
    <w:rsid w:val="00DB21D7"/>
    <w:rsid w:val="00E60D84"/>
    <w:rsid w:val="00E66571"/>
    <w:rsid w:val="00E94868"/>
    <w:rsid w:val="00F266CD"/>
    <w:rsid w:val="00FC26ED"/>
    <w:rsid w:val="00FC2D25"/>
    <w:rsid w:val="00FD29F6"/>
    <w:rsid w:val="00FD7FA0"/>
    <w:rsid w:val="00FF4DB6"/>
    <w:rsid w:val="00FF626F"/>
    <w:rsid w:val="096F02C3"/>
    <w:rsid w:val="0A5C1581"/>
    <w:rsid w:val="1C63301B"/>
    <w:rsid w:val="1F7009FC"/>
    <w:rsid w:val="2341042C"/>
    <w:rsid w:val="24A47C73"/>
    <w:rsid w:val="2B7A67D6"/>
    <w:rsid w:val="32200582"/>
    <w:rsid w:val="32611D5D"/>
    <w:rsid w:val="392D3B08"/>
    <w:rsid w:val="3AC47D4A"/>
    <w:rsid w:val="41881F30"/>
    <w:rsid w:val="41F50A8B"/>
    <w:rsid w:val="430441E7"/>
    <w:rsid w:val="46062EA1"/>
    <w:rsid w:val="496C6FC8"/>
    <w:rsid w:val="4BF10D57"/>
    <w:rsid w:val="4F5F09D1"/>
    <w:rsid w:val="4F7D4666"/>
    <w:rsid w:val="55F34962"/>
    <w:rsid w:val="58C807F4"/>
    <w:rsid w:val="64E843A6"/>
    <w:rsid w:val="67680E46"/>
    <w:rsid w:val="6AFB02BF"/>
    <w:rsid w:val="6F6505EF"/>
    <w:rsid w:val="6FDE6FD2"/>
    <w:rsid w:val="7C6D7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16" fillcolor="white">
      <v:fill color="white"/>
    </o:shapedefaults>
    <o:shapelayout v:ext="edit">
      <o:idmap v:ext="edit" data="1"/>
      <o:rules v:ext="edit">
        <o:r id="V:Rule1" type="connector" idref="#_x0000_s1092"/>
        <o:r id="V:Rule2" type="connector" idref="#_x0000_s1093"/>
        <o:r id="V:Rule3" type="connector" idref="#_x0000_s1094"/>
        <o:r id="V:Rule4" type="connector" idref="#_x0000_s1096"/>
        <o:r id="V:Rule5" type="connector" idref="#_x0000_s1115"/>
        <o:r id="V:Rule6" type="connector" idref="#_x0000_s1095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Closing" w:semiHidden="0" w:qFormat="1"/>
    <w:lsdException w:name="Default Paragraph Font" w:semiHidden="0" w:uiPriority="1" w:qFormat="1"/>
    <w:lsdException w:name="Subtitle" w:semiHidden="0" w:uiPriority="11" w:unhideWhenUsed="0" w:qFormat="1"/>
    <w:lsdException w:name="Salutation" w:semiHidden="0" w:qFormat="1"/>
    <w:lsdException w:name="Hyperlink" w:semiHidden="0" w:qFormat="1"/>
    <w:lsdException w:name="Strong" w:semiHidden="0" w:uiPriority="0" w:unhideWhenUsed="0" w:qFormat="1"/>
    <w:lsdException w:name="Emphasis" w:semiHidden="0" w:uiPriority="20" w:unhideWhenUsed="0" w:qFormat="1"/>
    <w:lsdException w:name="Normal (Web)" w:semiHidden="0" w:qFormat="1"/>
    <w:lsdException w:name="Normal Table" w:semiHidden="0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Arial Unicode MS" w:eastAsia="微软雅黑" w:hAnsi="Arial Unicode MS" w:cs="Times New Roman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alutation"/>
    <w:basedOn w:val="a"/>
    <w:next w:val="a"/>
    <w:link w:val="Char"/>
    <w:uiPriority w:val="99"/>
    <w:unhideWhenUsed/>
    <w:qFormat/>
    <w:rPr>
      <w:rFonts w:ascii="微软雅黑" w:hAnsi="微软雅黑" w:cstheme="minorBidi"/>
    </w:rPr>
  </w:style>
  <w:style w:type="paragraph" w:styleId="a4">
    <w:name w:val="Closing"/>
    <w:basedOn w:val="a"/>
    <w:link w:val="Char0"/>
    <w:uiPriority w:val="99"/>
    <w:unhideWhenUsed/>
    <w:qFormat/>
    <w:pPr>
      <w:ind w:leftChars="2100" w:left="100"/>
    </w:pPr>
    <w:rPr>
      <w:rFonts w:ascii="微软雅黑" w:hAnsi="微软雅黑" w:cstheme="minorBidi"/>
    </w:rPr>
  </w:style>
  <w:style w:type="paragraph" w:styleId="a5">
    <w:name w:val="footer"/>
    <w:basedOn w:val="a"/>
    <w:link w:val="Char1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paragraph" w:styleId="a6">
    <w:name w:val="header"/>
    <w:basedOn w:val="a"/>
    <w:link w:val="Char2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paragraph" w:styleId="a7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qFormat/>
    <w:rPr>
      <w:b/>
    </w:rPr>
  </w:style>
  <w:style w:type="character" w:styleId="a9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customStyle="1" w:styleId="Char2">
    <w:name w:val="页眉 Char"/>
    <w:basedOn w:val="a0"/>
    <w:link w:val="a6"/>
    <w:uiPriority w:val="99"/>
    <w:qFormat/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qFormat/>
    <w:rPr>
      <w:sz w:val="18"/>
      <w:szCs w:val="18"/>
    </w:rPr>
  </w:style>
  <w:style w:type="paragraph" w:customStyle="1" w:styleId="1">
    <w:name w:val="列出段落1"/>
    <w:basedOn w:val="a"/>
    <w:next w:val="a"/>
    <w:uiPriority w:val="34"/>
    <w:qFormat/>
    <w:pPr>
      <w:ind w:firstLineChars="200" w:firstLine="420"/>
    </w:pPr>
    <w:rPr>
      <w:rFonts w:asciiTheme="minorHAnsi" w:eastAsiaTheme="minorEastAsia" w:hAnsiTheme="minorHAnsi" w:cstheme="minorBidi"/>
    </w:rPr>
  </w:style>
  <w:style w:type="character" w:customStyle="1" w:styleId="Char0">
    <w:name w:val="结束语 Char"/>
    <w:basedOn w:val="a0"/>
    <w:link w:val="a4"/>
    <w:uiPriority w:val="99"/>
    <w:qFormat/>
    <w:rPr>
      <w:rFonts w:ascii="微软雅黑" w:eastAsia="微软雅黑" w:hAnsi="微软雅黑"/>
    </w:rPr>
  </w:style>
  <w:style w:type="character" w:customStyle="1" w:styleId="Char">
    <w:name w:val="称呼 Char"/>
    <w:basedOn w:val="a0"/>
    <w:link w:val="a3"/>
    <w:uiPriority w:val="99"/>
    <w:qFormat/>
    <w:rPr>
      <w:rFonts w:ascii="微软雅黑" w:eastAsia="微软雅黑" w:hAnsi="微软雅黑"/>
    </w:rPr>
  </w:style>
  <w:style w:type="character" w:customStyle="1" w:styleId="Char10">
    <w:name w:val="结束语 Char1"/>
    <w:basedOn w:val="a0"/>
    <w:uiPriority w:val="99"/>
    <w:semiHidden/>
    <w:qFormat/>
    <w:rPr>
      <w:rFonts w:ascii="Arial Unicode MS" w:eastAsia="微软雅黑" w:hAnsi="Arial Unicode MS" w:cs="Times New Roman"/>
    </w:rPr>
  </w:style>
  <w:style w:type="character" w:customStyle="1" w:styleId="Char11">
    <w:name w:val="称呼 Char1"/>
    <w:basedOn w:val="a0"/>
    <w:uiPriority w:val="99"/>
    <w:semiHidden/>
    <w:qFormat/>
    <w:rPr>
      <w:rFonts w:ascii="Arial Unicode MS" w:eastAsia="微软雅黑" w:hAnsi="Arial Unicode MS" w:cs="Times New Roman"/>
    </w:rPr>
  </w:style>
  <w:style w:type="paragraph" w:customStyle="1" w:styleId="2">
    <w:name w:val="列出段落2"/>
    <w:basedOn w:val="a"/>
    <w:uiPriority w:val="34"/>
    <w:qFormat/>
    <w:pPr>
      <w:ind w:firstLineChars="200" w:firstLine="420"/>
    </w:pPr>
  </w:style>
  <w:style w:type="paragraph" w:styleId="aa">
    <w:name w:val="Balloon Text"/>
    <w:basedOn w:val="a"/>
    <w:link w:val="Char3"/>
    <w:uiPriority w:val="99"/>
    <w:semiHidden/>
    <w:unhideWhenUsed/>
    <w:rsid w:val="002841B5"/>
    <w:rPr>
      <w:sz w:val="18"/>
      <w:szCs w:val="18"/>
    </w:rPr>
  </w:style>
  <w:style w:type="character" w:customStyle="1" w:styleId="Char3">
    <w:name w:val="批注框文本 Char"/>
    <w:basedOn w:val="a0"/>
    <w:link w:val="aa"/>
    <w:uiPriority w:val="99"/>
    <w:semiHidden/>
    <w:rsid w:val="002841B5"/>
    <w:rPr>
      <w:rFonts w:ascii="Arial Unicode MS" w:eastAsia="微软雅黑" w:hAnsi="Arial Unicode MS" w:cs="Times New Roman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microsoft.com/office/2007/relationships/stylesWithEffects" Target="stylesWithEffects.xml"/><Relationship Id="rId10" Type="http://schemas.openxmlformats.org/officeDocument/2006/relationships/image" Target="media/image3.jpeg"/><Relationship Id="rId4" Type="http://schemas.openxmlformats.org/officeDocument/2006/relationships/styles" Target="style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office6\templates\download\&#40664;&#35748;\&#31616;&#21382;&#23553;&#38754;+&#33258;&#33616;&#20449;+&#31616;&#21382;--&#31616;&#21382;&#22871;&#39184;&#27169;&#26495;5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  <customShpInfo spid="_x0000_s1074"/>
    <customShpInfo spid="_x0000_s1073"/>
    <customShpInfo spid="_x0000_s1072"/>
    <customShpInfo spid="_x0000_s1071"/>
    <customShpInfo spid="_x0000_s1070"/>
    <customShpInfo spid="_x0000_s1069"/>
    <customShpInfo spid="_x0000_s1068"/>
    <customShpInfo spid="_x0000_s1067"/>
    <customShpInfo spid="_x0000_s1077"/>
    <customShpInfo spid="_x0000_s1079"/>
    <customShpInfo spid="_x0000_s1080"/>
    <customShpInfo spid="_x0000_s1081"/>
    <customShpInfo spid="_x0000_s1082"/>
    <customShpInfo spid="_x0000_s1083"/>
    <customShpInfo spid="_x0000_s1078"/>
    <customShpInfo spid="_x0000_s1076"/>
    <customShpInfo spid="_x0000_s1066"/>
    <customShpInfo spid="_x0000_s1065"/>
    <customShpInfo spid="_x0000_s1064"/>
    <customShpInfo spid="_x0000_s1063"/>
    <customShpInfo spid="_x0000_s1062"/>
    <customShpInfo spid="_x0000_s1061"/>
    <customShpInfo spid="_x0000_s1060"/>
    <customShpInfo spid="_x0000_s1059"/>
    <customShpInfo spid="_x0000_s1058"/>
    <customShpInfo spid="_x0000_s1057"/>
    <customShpInfo spid="_x0000_s1056"/>
    <customShpInfo spid="_x0000_s1055"/>
    <customShpInfo spid="_x0000_s1054"/>
    <customShpInfo spid="_x0000_s1053"/>
    <customShpInfo spid="_x0000_s1052"/>
    <customShpInfo spid="_x0000_s1051"/>
    <customShpInfo spid="_x0000_s1050"/>
    <customShpInfo spid="_x0000_s1049"/>
    <customShpInfo spid="_x0000_s1048"/>
    <customShpInfo spid="_x0000_s1047"/>
    <customShpInfo spid="_x0000_s1046"/>
    <customShpInfo spid="_x0000_s1045"/>
    <customShpInfo spid="_x0000_s1044"/>
    <customShpInfo spid="_x0000_s1043"/>
    <customShpInfo spid="_x0000_s1039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18FA275-E280-4DFE-AA27-BD2904231B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简历封面+自荐信+简历--简历套餐模板50</Template>
  <TotalTime>46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Windows 用户</cp:lastModifiedBy>
  <cp:revision>66</cp:revision>
  <dcterms:created xsi:type="dcterms:W3CDTF">2016-10-29T11:24:00Z</dcterms:created>
  <dcterms:modified xsi:type="dcterms:W3CDTF">2018-01-31T04:55:00Z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