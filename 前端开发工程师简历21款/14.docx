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25" w:rsidRDefault="00BE6247" w:rsidP="00440425">
      <w:pPr>
        <w:rPr>
          <w:rFonts w:eastAsia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C10CEAB" wp14:editId="1BD543AD">
                <wp:simplePos x="0" y="0"/>
                <wp:positionH relativeFrom="margin">
                  <wp:posOffset>-1253613</wp:posOffset>
                </wp:positionH>
                <wp:positionV relativeFrom="paragraph">
                  <wp:posOffset>-457200</wp:posOffset>
                </wp:positionV>
                <wp:extent cx="6931742" cy="4365523"/>
                <wp:effectExtent l="0" t="0" r="2540" b="0"/>
                <wp:wrapNone/>
                <wp:docPr id="227" name="PA_任意多边形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931742" cy="4365523"/>
                        </a:xfrm>
                        <a:custGeom>
                          <a:avLst/>
                          <a:gdLst>
                            <a:gd name="T0" fmla="*/ 1287 w 1323"/>
                            <a:gd name="T1" fmla="*/ 453 h 938"/>
                            <a:gd name="T2" fmla="*/ 1274 w 1323"/>
                            <a:gd name="T3" fmla="*/ 447 h 938"/>
                            <a:gd name="T4" fmla="*/ 1080 w 1323"/>
                            <a:gd name="T5" fmla="*/ 427 h 938"/>
                            <a:gd name="T6" fmla="*/ 1084 w 1323"/>
                            <a:gd name="T7" fmla="*/ 193 h 938"/>
                            <a:gd name="T8" fmla="*/ 1242 w 1323"/>
                            <a:gd name="T9" fmla="*/ 26 h 938"/>
                            <a:gd name="T10" fmla="*/ 1238 w 1323"/>
                            <a:gd name="T11" fmla="*/ 17 h 938"/>
                            <a:gd name="T12" fmla="*/ 1073 w 1323"/>
                            <a:gd name="T13" fmla="*/ 177 h 938"/>
                            <a:gd name="T14" fmla="*/ 500 w 1323"/>
                            <a:gd name="T15" fmla="*/ 12 h 938"/>
                            <a:gd name="T16" fmla="*/ 1073 w 1323"/>
                            <a:gd name="T17" fmla="*/ 413 h 938"/>
                            <a:gd name="T18" fmla="*/ 770 w 1323"/>
                            <a:gd name="T19" fmla="*/ 261 h 938"/>
                            <a:gd name="T20" fmla="*/ 520 w 1323"/>
                            <a:gd name="T21" fmla="*/ 148 h 938"/>
                            <a:gd name="T22" fmla="*/ 543 w 1323"/>
                            <a:gd name="T23" fmla="*/ 111 h 938"/>
                            <a:gd name="T24" fmla="*/ 530 w 1323"/>
                            <a:gd name="T25" fmla="*/ 99 h 938"/>
                            <a:gd name="T26" fmla="*/ 226 w 1323"/>
                            <a:gd name="T27" fmla="*/ 143 h 938"/>
                            <a:gd name="T28" fmla="*/ 0 w 1323"/>
                            <a:gd name="T29" fmla="*/ 308 h 938"/>
                            <a:gd name="T30" fmla="*/ 6 w 1323"/>
                            <a:gd name="T31" fmla="*/ 444 h 938"/>
                            <a:gd name="T32" fmla="*/ 244 w 1323"/>
                            <a:gd name="T33" fmla="*/ 475 h 938"/>
                            <a:gd name="T34" fmla="*/ 467 w 1323"/>
                            <a:gd name="T35" fmla="*/ 831 h 938"/>
                            <a:gd name="T36" fmla="*/ 562 w 1323"/>
                            <a:gd name="T37" fmla="*/ 651 h 938"/>
                            <a:gd name="T38" fmla="*/ 810 w 1323"/>
                            <a:gd name="T39" fmla="*/ 730 h 938"/>
                            <a:gd name="T40" fmla="*/ 661 w 1323"/>
                            <a:gd name="T41" fmla="*/ 937 h 938"/>
                            <a:gd name="T42" fmla="*/ 1318 w 1323"/>
                            <a:gd name="T43" fmla="*/ 934 h 938"/>
                            <a:gd name="T44" fmla="*/ 1283 w 1323"/>
                            <a:gd name="T45" fmla="*/ 453 h 938"/>
                            <a:gd name="T46" fmla="*/ 1275 w 1323"/>
                            <a:gd name="T47" fmla="*/ 448 h 938"/>
                            <a:gd name="T48" fmla="*/ 1175 w 1323"/>
                            <a:gd name="T49" fmla="*/ 797 h 938"/>
                            <a:gd name="T50" fmla="*/ 1275 w 1323"/>
                            <a:gd name="T51" fmla="*/ 448 h 938"/>
                            <a:gd name="T52" fmla="*/ 774 w 1323"/>
                            <a:gd name="T53" fmla="*/ 278 h 938"/>
                            <a:gd name="T54" fmla="*/ 454 w 1323"/>
                            <a:gd name="T55" fmla="*/ 494 h 938"/>
                            <a:gd name="T56" fmla="*/ 573 w 1323"/>
                            <a:gd name="T57" fmla="*/ 617 h 938"/>
                            <a:gd name="T58" fmla="*/ 595 w 1323"/>
                            <a:gd name="T59" fmla="*/ 580 h 938"/>
                            <a:gd name="T60" fmla="*/ 659 w 1323"/>
                            <a:gd name="T61" fmla="*/ 472 h 938"/>
                            <a:gd name="T62" fmla="*/ 633 w 1323"/>
                            <a:gd name="T63" fmla="*/ 607 h 938"/>
                            <a:gd name="T64" fmla="*/ 596 w 1323"/>
                            <a:gd name="T65" fmla="*/ 581 h 938"/>
                            <a:gd name="T66" fmla="*/ 1075 w 1323"/>
                            <a:gd name="T67" fmla="*/ 423 h 938"/>
                            <a:gd name="T68" fmla="*/ 1078 w 1323"/>
                            <a:gd name="T69" fmla="*/ 427 h 938"/>
                            <a:gd name="T70" fmla="*/ 811 w 1323"/>
                            <a:gd name="T71" fmla="*/ 726 h 938"/>
                            <a:gd name="T72" fmla="*/ 525 w 1323"/>
                            <a:gd name="T73" fmla="*/ 15 h 938"/>
                            <a:gd name="T74" fmla="*/ 1084 w 1323"/>
                            <a:gd name="T75" fmla="*/ 403 h 938"/>
                            <a:gd name="T76" fmla="*/ 1072 w 1323"/>
                            <a:gd name="T77" fmla="*/ 416 h 938"/>
                            <a:gd name="T78" fmla="*/ 781 w 1323"/>
                            <a:gd name="T79" fmla="*/ 280 h 938"/>
                            <a:gd name="T80" fmla="*/ 543 w 1323"/>
                            <a:gd name="T81" fmla="*/ 155 h 938"/>
                            <a:gd name="T82" fmla="*/ 550 w 1323"/>
                            <a:gd name="T83" fmla="*/ 350 h 938"/>
                            <a:gd name="T84" fmla="*/ 533 w 1323"/>
                            <a:gd name="T85" fmla="*/ 161 h 938"/>
                            <a:gd name="T86" fmla="*/ 154 w 1323"/>
                            <a:gd name="T87" fmla="*/ 247 h 938"/>
                            <a:gd name="T88" fmla="*/ 250 w 1323"/>
                            <a:gd name="T89" fmla="*/ 135 h 938"/>
                            <a:gd name="T90" fmla="*/ 151 w 1323"/>
                            <a:gd name="T91" fmla="*/ 248 h 938"/>
                            <a:gd name="T92" fmla="*/ 150 w 1323"/>
                            <a:gd name="T93" fmla="*/ 250 h 938"/>
                            <a:gd name="T94" fmla="*/ 152 w 1323"/>
                            <a:gd name="T95" fmla="*/ 249 h 938"/>
                            <a:gd name="T96" fmla="*/ 251 w 1323"/>
                            <a:gd name="T97" fmla="*/ 452 h 938"/>
                            <a:gd name="T98" fmla="*/ 472 w 1323"/>
                            <a:gd name="T99" fmla="*/ 806 h 938"/>
                            <a:gd name="T100" fmla="*/ 255 w 1323"/>
                            <a:gd name="T101" fmla="*/ 468 h 938"/>
                            <a:gd name="T102" fmla="*/ 549 w 1323"/>
                            <a:gd name="T103" fmla="*/ 638 h 938"/>
                            <a:gd name="T104" fmla="*/ 569 w 1323"/>
                            <a:gd name="T105" fmla="*/ 627 h 938"/>
                            <a:gd name="T106" fmla="*/ 593 w 1323"/>
                            <a:gd name="T107" fmla="*/ 626 h 938"/>
                            <a:gd name="T108" fmla="*/ 593 w 1323"/>
                            <a:gd name="T109" fmla="*/ 626 h 938"/>
                            <a:gd name="T110" fmla="*/ 833 w 1323"/>
                            <a:gd name="T111" fmla="*/ 740 h 938"/>
                            <a:gd name="T112" fmla="*/ 834 w 1323"/>
                            <a:gd name="T113" fmla="*/ 738 h 938"/>
                            <a:gd name="T114" fmla="*/ 1196 w 1323"/>
                            <a:gd name="T115" fmla="*/ 809 h 9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323" h="938">
                              <a:moveTo>
                                <a:pt x="1320" y="937"/>
                              </a:moveTo>
                              <a:cubicBezTo>
                                <a:pt x="1323" y="937"/>
                                <a:pt x="1323" y="937"/>
                                <a:pt x="1323" y="937"/>
                              </a:cubicBezTo>
                              <a:cubicBezTo>
                                <a:pt x="1320" y="935"/>
                                <a:pt x="1320" y="935"/>
                                <a:pt x="1320" y="935"/>
                              </a:cubicBezTo>
                              <a:cubicBezTo>
                                <a:pt x="1287" y="453"/>
                                <a:pt x="1287" y="453"/>
                                <a:pt x="1287" y="453"/>
                              </a:cubicBezTo>
                              <a:cubicBezTo>
                                <a:pt x="1293" y="453"/>
                                <a:pt x="1298" y="447"/>
                                <a:pt x="1298" y="441"/>
                              </a:cubicBezTo>
                              <a:cubicBezTo>
                                <a:pt x="1298" y="434"/>
                                <a:pt x="1292" y="428"/>
                                <a:pt x="1285" y="428"/>
                              </a:cubicBezTo>
                              <a:cubicBezTo>
                                <a:pt x="1278" y="428"/>
                                <a:pt x="1272" y="434"/>
                                <a:pt x="1272" y="441"/>
                              </a:cubicBezTo>
                              <a:cubicBezTo>
                                <a:pt x="1272" y="443"/>
                                <a:pt x="1273" y="445"/>
                                <a:pt x="1274" y="447"/>
                              </a:cubicBezTo>
                              <a:cubicBezTo>
                                <a:pt x="833" y="727"/>
                                <a:pt x="833" y="727"/>
                                <a:pt x="833" y="727"/>
                              </a:cubicBezTo>
                              <a:cubicBezTo>
                                <a:pt x="832" y="726"/>
                                <a:pt x="832" y="725"/>
                                <a:pt x="831" y="725"/>
                              </a:cubicBezTo>
                              <a:cubicBezTo>
                                <a:pt x="837" y="717"/>
                                <a:pt x="837" y="717"/>
                                <a:pt x="837" y="717"/>
                              </a:cubicBezTo>
                              <a:cubicBezTo>
                                <a:pt x="1080" y="427"/>
                                <a:pt x="1080" y="427"/>
                                <a:pt x="1080" y="427"/>
                              </a:cubicBezTo>
                              <a:cubicBezTo>
                                <a:pt x="1081" y="428"/>
                                <a:pt x="1083" y="429"/>
                                <a:pt x="1085" y="429"/>
                              </a:cubicBezTo>
                              <a:cubicBezTo>
                                <a:pt x="1092" y="429"/>
                                <a:pt x="1098" y="423"/>
                                <a:pt x="1098" y="416"/>
                              </a:cubicBezTo>
                              <a:cubicBezTo>
                                <a:pt x="1098" y="409"/>
                                <a:pt x="1093" y="403"/>
                                <a:pt x="1086" y="403"/>
                              </a:cubicBezTo>
                              <a:cubicBezTo>
                                <a:pt x="1084" y="193"/>
                                <a:pt x="1084" y="193"/>
                                <a:pt x="1084" y="193"/>
                              </a:cubicBezTo>
                              <a:cubicBezTo>
                                <a:pt x="1084" y="193"/>
                                <a:pt x="1085" y="193"/>
                                <a:pt x="1085" y="193"/>
                              </a:cubicBezTo>
                              <a:cubicBezTo>
                                <a:pt x="1092" y="193"/>
                                <a:pt x="1098" y="187"/>
                                <a:pt x="1098" y="180"/>
                              </a:cubicBezTo>
                              <a:cubicBezTo>
                                <a:pt x="1098" y="177"/>
                                <a:pt x="1096" y="173"/>
                                <a:pt x="1094" y="171"/>
                              </a:cubicBezTo>
                              <a:cubicBezTo>
                                <a:pt x="1242" y="26"/>
                                <a:pt x="1242" y="26"/>
                                <a:pt x="1242" y="26"/>
                              </a:cubicBezTo>
                              <a:cubicBezTo>
                                <a:pt x="1244" y="28"/>
                                <a:pt x="1247" y="29"/>
                                <a:pt x="1250" y="29"/>
                              </a:cubicBezTo>
                              <a:cubicBezTo>
                                <a:pt x="1257" y="29"/>
                                <a:pt x="1263" y="24"/>
                                <a:pt x="1263" y="17"/>
                              </a:cubicBezTo>
                              <a:cubicBezTo>
                                <a:pt x="1263" y="10"/>
                                <a:pt x="1257" y="4"/>
                                <a:pt x="1250" y="4"/>
                              </a:cubicBezTo>
                              <a:cubicBezTo>
                                <a:pt x="1243" y="4"/>
                                <a:pt x="1238" y="10"/>
                                <a:pt x="1238" y="17"/>
                              </a:cubicBezTo>
                              <a:cubicBezTo>
                                <a:pt x="1238" y="20"/>
                                <a:pt x="1239" y="23"/>
                                <a:pt x="1241" y="25"/>
                              </a:cubicBezTo>
                              <a:cubicBezTo>
                                <a:pt x="1093" y="170"/>
                                <a:pt x="1093" y="170"/>
                                <a:pt x="1093" y="170"/>
                              </a:cubicBezTo>
                              <a:cubicBezTo>
                                <a:pt x="1090" y="168"/>
                                <a:pt x="1088" y="168"/>
                                <a:pt x="1085" y="168"/>
                              </a:cubicBezTo>
                              <a:cubicBezTo>
                                <a:pt x="1079" y="168"/>
                                <a:pt x="1075" y="171"/>
                                <a:pt x="1073" y="177"/>
                              </a:cubicBezTo>
                              <a:cubicBezTo>
                                <a:pt x="525" y="14"/>
                                <a:pt x="525" y="14"/>
                                <a:pt x="525" y="14"/>
                              </a:cubicBezTo>
                              <a:cubicBezTo>
                                <a:pt x="525" y="13"/>
                                <a:pt x="525" y="13"/>
                                <a:pt x="525" y="12"/>
                              </a:cubicBezTo>
                              <a:cubicBezTo>
                                <a:pt x="525" y="5"/>
                                <a:pt x="520" y="0"/>
                                <a:pt x="512" y="0"/>
                              </a:cubicBezTo>
                              <a:cubicBezTo>
                                <a:pt x="505" y="0"/>
                                <a:pt x="500" y="5"/>
                                <a:pt x="500" y="12"/>
                              </a:cubicBezTo>
                              <a:cubicBezTo>
                                <a:pt x="500" y="19"/>
                                <a:pt x="505" y="25"/>
                                <a:pt x="512" y="25"/>
                              </a:cubicBezTo>
                              <a:cubicBezTo>
                                <a:pt x="517" y="25"/>
                                <a:pt x="522" y="22"/>
                                <a:pt x="524" y="18"/>
                              </a:cubicBezTo>
                              <a:cubicBezTo>
                                <a:pt x="1073" y="412"/>
                                <a:pt x="1073" y="412"/>
                                <a:pt x="1073" y="412"/>
                              </a:cubicBezTo>
                              <a:cubicBezTo>
                                <a:pt x="1073" y="412"/>
                                <a:pt x="1073" y="412"/>
                                <a:pt x="1073" y="413"/>
                              </a:cubicBezTo>
                              <a:cubicBezTo>
                                <a:pt x="793" y="272"/>
                                <a:pt x="793" y="272"/>
                                <a:pt x="793" y="272"/>
                              </a:cubicBezTo>
                              <a:cubicBezTo>
                                <a:pt x="793" y="271"/>
                                <a:pt x="794" y="269"/>
                                <a:pt x="794" y="267"/>
                              </a:cubicBezTo>
                              <a:cubicBezTo>
                                <a:pt x="794" y="260"/>
                                <a:pt x="788" y="255"/>
                                <a:pt x="781" y="255"/>
                              </a:cubicBezTo>
                              <a:cubicBezTo>
                                <a:pt x="776" y="255"/>
                                <a:pt x="772" y="257"/>
                                <a:pt x="770" y="261"/>
                              </a:cubicBezTo>
                              <a:cubicBezTo>
                                <a:pt x="544" y="153"/>
                                <a:pt x="544" y="153"/>
                                <a:pt x="544" y="153"/>
                              </a:cubicBezTo>
                              <a:cubicBezTo>
                                <a:pt x="545" y="152"/>
                                <a:pt x="546" y="150"/>
                                <a:pt x="546" y="148"/>
                              </a:cubicBezTo>
                              <a:cubicBezTo>
                                <a:pt x="546" y="141"/>
                                <a:pt x="540" y="135"/>
                                <a:pt x="533" y="135"/>
                              </a:cubicBezTo>
                              <a:cubicBezTo>
                                <a:pt x="526" y="135"/>
                                <a:pt x="520" y="141"/>
                                <a:pt x="520" y="148"/>
                              </a:cubicBezTo>
                              <a:cubicBezTo>
                                <a:pt x="520" y="151"/>
                                <a:pt x="521" y="153"/>
                                <a:pt x="523" y="155"/>
                              </a:cubicBezTo>
                              <a:cubicBezTo>
                                <a:pt x="258" y="446"/>
                                <a:pt x="258" y="446"/>
                                <a:pt x="258" y="446"/>
                              </a:cubicBezTo>
                              <a:cubicBezTo>
                                <a:pt x="535" y="108"/>
                                <a:pt x="535" y="108"/>
                                <a:pt x="535" y="108"/>
                              </a:cubicBezTo>
                              <a:cubicBezTo>
                                <a:pt x="537" y="110"/>
                                <a:pt x="540" y="111"/>
                                <a:pt x="543" y="111"/>
                              </a:cubicBezTo>
                              <a:cubicBezTo>
                                <a:pt x="550" y="111"/>
                                <a:pt x="556" y="105"/>
                                <a:pt x="556" y="98"/>
                              </a:cubicBezTo>
                              <a:cubicBezTo>
                                <a:pt x="556" y="91"/>
                                <a:pt x="550" y="86"/>
                                <a:pt x="543" y="86"/>
                              </a:cubicBezTo>
                              <a:cubicBezTo>
                                <a:pt x="536" y="86"/>
                                <a:pt x="530" y="91"/>
                                <a:pt x="530" y="98"/>
                              </a:cubicBezTo>
                              <a:cubicBezTo>
                                <a:pt x="530" y="99"/>
                                <a:pt x="530" y="99"/>
                                <a:pt x="530" y="99"/>
                              </a:cubicBezTo>
                              <a:cubicBezTo>
                                <a:pt x="250" y="134"/>
                                <a:pt x="250" y="134"/>
                                <a:pt x="250" y="134"/>
                              </a:cubicBezTo>
                              <a:cubicBezTo>
                                <a:pt x="249" y="128"/>
                                <a:pt x="243" y="123"/>
                                <a:pt x="237" y="123"/>
                              </a:cubicBezTo>
                              <a:cubicBezTo>
                                <a:pt x="230" y="123"/>
                                <a:pt x="224" y="129"/>
                                <a:pt x="224" y="136"/>
                              </a:cubicBezTo>
                              <a:cubicBezTo>
                                <a:pt x="224" y="139"/>
                                <a:pt x="225" y="141"/>
                                <a:pt x="226" y="143"/>
                              </a:cubicBezTo>
                              <a:cubicBezTo>
                                <a:pt x="5" y="304"/>
                                <a:pt x="5" y="304"/>
                                <a:pt x="5" y="304"/>
                              </a:cubicBezTo>
                              <a:cubicBezTo>
                                <a:pt x="3" y="305"/>
                                <a:pt x="3" y="305"/>
                                <a:pt x="3" y="305"/>
                              </a:cubicBezTo>
                              <a:cubicBezTo>
                                <a:pt x="4" y="305"/>
                                <a:pt x="4" y="305"/>
                                <a:pt x="4" y="305"/>
                              </a:cubicBezTo>
                              <a:cubicBezTo>
                                <a:pt x="0" y="308"/>
                                <a:pt x="0" y="308"/>
                                <a:pt x="0" y="308"/>
                              </a:cubicBezTo>
                              <a:cubicBezTo>
                                <a:pt x="5" y="306"/>
                                <a:pt x="5" y="306"/>
                                <a:pt x="5" y="306"/>
                              </a:cubicBezTo>
                              <a:cubicBezTo>
                                <a:pt x="74" y="351"/>
                                <a:pt x="74" y="351"/>
                                <a:pt x="74" y="351"/>
                              </a:cubicBezTo>
                              <a:cubicBezTo>
                                <a:pt x="4" y="443"/>
                                <a:pt x="4" y="443"/>
                                <a:pt x="4" y="443"/>
                              </a:cubicBezTo>
                              <a:cubicBezTo>
                                <a:pt x="6" y="444"/>
                                <a:pt x="6" y="444"/>
                                <a:pt x="6" y="444"/>
                              </a:cubicBezTo>
                              <a:cubicBezTo>
                                <a:pt x="75" y="352"/>
                                <a:pt x="75" y="352"/>
                                <a:pt x="75" y="352"/>
                              </a:cubicBezTo>
                              <a:cubicBezTo>
                                <a:pt x="233" y="455"/>
                                <a:pt x="233" y="455"/>
                                <a:pt x="233" y="455"/>
                              </a:cubicBezTo>
                              <a:cubicBezTo>
                                <a:pt x="232" y="457"/>
                                <a:pt x="231" y="460"/>
                                <a:pt x="231" y="462"/>
                              </a:cubicBezTo>
                              <a:cubicBezTo>
                                <a:pt x="231" y="469"/>
                                <a:pt x="237" y="475"/>
                                <a:pt x="244" y="475"/>
                              </a:cubicBezTo>
                              <a:cubicBezTo>
                                <a:pt x="246" y="475"/>
                                <a:pt x="248" y="474"/>
                                <a:pt x="250" y="473"/>
                              </a:cubicBezTo>
                              <a:cubicBezTo>
                                <a:pt x="460" y="808"/>
                                <a:pt x="460" y="808"/>
                                <a:pt x="460" y="808"/>
                              </a:cubicBezTo>
                              <a:cubicBezTo>
                                <a:pt x="456" y="810"/>
                                <a:pt x="454" y="814"/>
                                <a:pt x="454" y="818"/>
                              </a:cubicBezTo>
                              <a:cubicBezTo>
                                <a:pt x="454" y="825"/>
                                <a:pt x="460" y="831"/>
                                <a:pt x="467" y="831"/>
                              </a:cubicBezTo>
                              <a:cubicBezTo>
                                <a:pt x="474" y="831"/>
                                <a:pt x="480" y="825"/>
                                <a:pt x="480" y="818"/>
                              </a:cubicBezTo>
                              <a:cubicBezTo>
                                <a:pt x="480" y="813"/>
                                <a:pt x="477" y="809"/>
                                <a:pt x="474" y="807"/>
                              </a:cubicBezTo>
                              <a:cubicBezTo>
                                <a:pt x="556" y="650"/>
                                <a:pt x="556" y="650"/>
                                <a:pt x="556" y="650"/>
                              </a:cubicBezTo>
                              <a:cubicBezTo>
                                <a:pt x="558" y="650"/>
                                <a:pt x="560" y="651"/>
                                <a:pt x="562" y="651"/>
                              </a:cubicBezTo>
                              <a:cubicBezTo>
                                <a:pt x="569" y="651"/>
                                <a:pt x="574" y="645"/>
                                <a:pt x="574" y="638"/>
                              </a:cubicBezTo>
                              <a:cubicBezTo>
                                <a:pt x="574" y="637"/>
                                <a:pt x="574" y="635"/>
                                <a:pt x="574" y="634"/>
                              </a:cubicBezTo>
                              <a:cubicBezTo>
                                <a:pt x="591" y="627"/>
                                <a:pt x="591" y="627"/>
                                <a:pt x="591" y="627"/>
                              </a:cubicBezTo>
                              <a:cubicBezTo>
                                <a:pt x="810" y="730"/>
                                <a:pt x="810" y="730"/>
                                <a:pt x="810" y="730"/>
                              </a:cubicBezTo>
                              <a:cubicBezTo>
                                <a:pt x="809" y="731"/>
                                <a:pt x="809" y="732"/>
                                <a:pt x="809" y="733"/>
                              </a:cubicBezTo>
                              <a:cubicBezTo>
                                <a:pt x="809" y="737"/>
                                <a:pt x="811" y="741"/>
                                <a:pt x="814" y="743"/>
                              </a:cubicBezTo>
                              <a:cubicBezTo>
                                <a:pt x="662" y="936"/>
                                <a:pt x="662" y="936"/>
                                <a:pt x="662" y="936"/>
                              </a:cubicBezTo>
                              <a:cubicBezTo>
                                <a:pt x="661" y="937"/>
                                <a:pt x="661" y="937"/>
                                <a:pt x="661" y="937"/>
                              </a:cubicBezTo>
                              <a:cubicBezTo>
                                <a:pt x="1319" y="937"/>
                                <a:pt x="1319" y="937"/>
                                <a:pt x="1319" y="937"/>
                              </a:cubicBezTo>
                              <a:cubicBezTo>
                                <a:pt x="1320" y="938"/>
                                <a:pt x="1320" y="938"/>
                                <a:pt x="1320" y="938"/>
                              </a:cubicBezTo>
                              <a:lnTo>
                                <a:pt x="1320" y="937"/>
                              </a:lnTo>
                              <a:close/>
                              <a:moveTo>
                                <a:pt x="1318" y="934"/>
                              </a:moveTo>
                              <a:cubicBezTo>
                                <a:pt x="1197" y="808"/>
                                <a:pt x="1197" y="808"/>
                                <a:pt x="1197" y="808"/>
                              </a:cubicBezTo>
                              <a:cubicBezTo>
                                <a:pt x="1199" y="806"/>
                                <a:pt x="1200" y="803"/>
                                <a:pt x="1200" y="800"/>
                              </a:cubicBezTo>
                              <a:cubicBezTo>
                                <a:pt x="1200" y="795"/>
                                <a:pt x="1197" y="790"/>
                                <a:pt x="1192" y="788"/>
                              </a:cubicBezTo>
                              <a:cubicBezTo>
                                <a:pt x="1283" y="453"/>
                                <a:pt x="1283" y="453"/>
                                <a:pt x="1283" y="453"/>
                              </a:cubicBezTo>
                              <a:cubicBezTo>
                                <a:pt x="1283" y="454"/>
                                <a:pt x="1284" y="454"/>
                                <a:pt x="1285" y="454"/>
                              </a:cubicBezTo>
                              <a:cubicBezTo>
                                <a:pt x="1285" y="454"/>
                                <a:pt x="1285" y="454"/>
                                <a:pt x="1285" y="454"/>
                              </a:cubicBezTo>
                              <a:lnTo>
                                <a:pt x="1318" y="934"/>
                              </a:lnTo>
                              <a:close/>
                              <a:moveTo>
                                <a:pt x="1275" y="448"/>
                              </a:moveTo>
                              <a:cubicBezTo>
                                <a:pt x="1276" y="451"/>
                                <a:pt x="1278" y="452"/>
                                <a:pt x="1281" y="453"/>
                              </a:cubicBezTo>
                              <a:cubicBezTo>
                                <a:pt x="1190" y="788"/>
                                <a:pt x="1190" y="788"/>
                                <a:pt x="1190" y="788"/>
                              </a:cubicBezTo>
                              <a:cubicBezTo>
                                <a:pt x="1189" y="787"/>
                                <a:pt x="1188" y="787"/>
                                <a:pt x="1187" y="787"/>
                              </a:cubicBezTo>
                              <a:cubicBezTo>
                                <a:pt x="1181" y="787"/>
                                <a:pt x="1176" y="791"/>
                                <a:pt x="1175" y="797"/>
                              </a:cubicBezTo>
                              <a:cubicBezTo>
                                <a:pt x="834" y="736"/>
                                <a:pt x="834" y="736"/>
                                <a:pt x="834" y="736"/>
                              </a:cubicBezTo>
                              <a:cubicBezTo>
                                <a:pt x="835" y="735"/>
                                <a:pt x="835" y="734"/>
                                <a:pt x="835" y="733"/>
                              </a:cubicBezTo>
                              <a:cubicBezTo>
                                <a:pt x="835" y="731"/>
                                <a:pt x="834" y="730"/>
                                <a:pt x="834" y="728"/>
                              </a:cubicBezTo>
                              <a:lnTo>
                                <a:pt x="1275" y="448"/>
                              </a:lnTo>
                              <a:close/>
                              <a:moveTo>
                                <a:pt x="256" y="459"/>
                              </a:moveTo>
                              <a:cubicBezTo>
                                <a:pt x="552" y="351"/>
                                <a:pt x="552" y="351"/>
                                <a:pt x="552" y="351"/>
                              </a:cubicBezTo>
                              <a:cubicBezTo>
                                <a:pt x="769" y="272"/>
                                <a:pt x="769" y="272"/>
                                <a:pt x="769" y="272"/>
                              </a:cubicBezTo>
                              <a:cubicBezTo>
                                <a:pt x="770" y="275"/>
                                <a:pt x="772" y="277"/>
                                <a:pt x="774" y="278"/>
                              </a:cubicBezTo>
                              <a:cubicBezTo>
                                <a:pt x="660" y="470"/>
                                <a:pt x="660" y="470"/>
                                <a:pt x="660" y="470"/>
                              </a:cubicBezTo>
                              <a:cubicBezTo>
                                <a:pt x="480" y="492"/>
                                <a:pt x="480" y="492"/>
                                <a:pt x="480" y="492"/>
                              </a:cubicBezTo>
                              <a:cubicBezTo>
                                <a:pt x="479" y="486"/>
                                <a:pt x="473" y="481"/>
                                <a:pt x="467" y="481"/>
                              </a:cubicBezTo>
                              <a:cubicBezTo>
                                <a:pt x="460" y="481"/>
                                <a:pt x="454" y="487"/>
                                <a:pt x="454" y="494"/>
                              </a:cubicBezTo>
                              <a:cubicBezTo>
                                <a:pt x="454" y="501"/>
                                <a:pt x="460" y="507"/>
                                <a:pt x="467" y="507"/>
                              </a:cubicBezTo>
                              <a:cubicBezTo>
                                <a:pt x="471" y="507"/>
                                <a:pt x="475" y="505"/>
                                <a:pt x="477" y="502"/>
                              </a:cubicBezTo>
                              <a:cubicBezTo>
                                <a:pt x="594" y="581"/>
                                <a:pt x="594" y="581"/>
                                <a:pt x="594" y="581"/>
                              </a:cubicBezTo>
                              <a:cubicBezTo>
                                <a:pt x="573" y="617"/>
                                <a:pt x="573" y="617"/>
                                <a:pt x="573" y="617"/>
                              </a:cubicBezTo>
                              <a:cubicBezTo>
                                <a:pt x="256" y="467"/>
                                <a:pt x="256" y="467"/>
                                <a:pt x="256" y="467"/>
                              </a:cubicBezTo>
                              <a:cubicBezTo>
                                <a:pt x="256" y="465"/>
                                <a:pt x="257" y="464"/>
                                <a:pt x="257" y="462"/>
                              </a:cubicBezTo>
                              <a:cubicBezTo>
                                <a:pt x="257" y="461"/>
                                <a:pt x="256" y="460"/>
                                <a:pt x="256" y="459"/>
                              </a:cubicBezTo>
                              <a:close/>
                              <a:moveTo>
                                <a:pt x="595" y="580"/>
                              </a:moveTo>
                              <a:cubicBezTo>
                                <a:pt x="478" y="501"/>
                                <a:pt x="478" y="501"/>
                                <a:pt x="478" y="501"/>
                              </a:cubicBezTo>
                              <a:cubicBezTo>
                                <a:pt x="479" y="499"/>
                                <a:pt x="480" y="496"/>
                                <a:pt x="480" y="494"/>
                              </a:cubicBezTo>
                              <a:cubicBezTo>
                                <a:pt x="480" y="494"/>
                                <a:pt x="480" y="494"/>
                                <a:pt x="480" y="493"/>
                              </a:cubicBezTo>
                              <a:cubicBezTo>
                                <a:pt x="659" y="472"/>
                                <a:pt x="659" y="472"/>
                                <a:pt x="659" y="472"/>
                              </a:cubicBezTo>
                              <a:cubicBezTo>
                                <a:pt x="631" y="519"/>
                                <a:pt x="631" y="519"/>
                                <a:pt x="631" y="519"/>
                              </a:cubicBezTo>
                              <a:lnTo>
                                <a:pt x="595" y="580"/>
                              </a:lnTo>
                              <a:close/>
                              <a:moveTo>
                                <a:pt x="596" y="582"/>
                              </a:moveTo>
                              <a:cubicBezTo>
                                <a:pt x="633" y="607"/>
                                <a:pt x="633" y="607"/>
                                <a:pt x="633" y="607"/>
                              </a:cubicBezTo>
                              <a:cubicBezTo>
                                <a:pt x="591" y="625"/>
                                <a:pt x="591" y="625"/>
                                <a:pt x="591" y="625"/>
                              </a:cubicBezTo>
                              <a:cubicBezTo>
                                <a:pt x="575" y="617"/>
                                <a:pt x="575" y="617"/>
                                <a:pt x="575" y="617"/>
                              </a:cubicBezTo>
                              <a:lnTo>
                                <a:pt x="596" y="582"/>
                              </a:lnTo>
                              <a:close/>
                              <a:moveTo>
                                <a:pt x="596" y="581"/>
                              </a:moveTo>
                              <a:cubicBezTo>
                                <a:pt x="634" y="517"/>
                                <a:pt x="634" y="517"/>
                                <a:pt x="634" y="517"/>
                              </a:cubicBezTo>
                              <a:cubicBezTo>
                                <a:pt x="661" y="471"/>
                                <a:pt x="661" y="471"/>
                                <a:pt x="661" y="471"/>
                              </a:cubicBezTo>
                              <a:cubicBezTo>
                                <a:pt x="1074" y="422"/>
                                <a:pt x="1074" y="422"/>
                                <a:pt x="1074" y="422"/>
                              </a:cubicBezTo>
                              <a:cubicBezTo>
                                <a:pt x="1074" y="422"/>
                                <a:pt x="1074" y="423"/>
                                <a:pt x="1075" y="423"/>
                              </a:cubicBezTo>
                              <a:cubicBezTo>
                                <a:pt x="635" y="607"/>
                                <a:pt x="635" y="607"/>
                                <a:pt x="635" y="607"/>
                              </a:cubicBezTo>
                              <a:lnTo>
                                <a:pt x="596" y="581"/>
                              </a:lnTo>
                              <a:close/>
                              <a:moveTo>
                                <a:pt x="1076" y="424"/>
                              </a:moveTo>
                              <a:cubicBezTo>
                                <a:pt x="1076" y="425"/>
                                <a:pt x="1077" y="426"/>
                                <a:pt x="1078" y="427"/>
                              </a:cubicBezTo>
                              <a:cubicBezTo>
                                <a:pt x="839" y="713"/>
                                <a:pt x="839" y="713"/>
                                <a:pt x="839" y="713"/>
                              </a:cubicBezTo>
                              <a:cubicBezTo>
                                <a:pt x="830" y="724"/>
                                <a:pt x="830" y="724"/>
                                <a:pt x="830" y="724"/>
                              </a:cubicBezTo>
                              <a:cubicBezTo>
                                <a:pt x="828" y="722"/>
                                <a:pt x="825" y="720"/>
                                <a:pt x="822" y="720"/>
                              </a:cubicBezTo>
                              <a:cubicBezTo>
                                <a:pt x="817" y="720"/>
                                <a:pt x="813" y="723"/>
                                <a:pt x="811" y="726"/>
                              </a:cubicBezTo>
                              <a:cubicBezTo>
                                <a:pt x="636" y="608"/>
                                <a:pt x="636" y="608"/>
                                <a:pt x="636" y="608"/>
                              </a:cubicBezTo>
                              <a:lnTo>
                                <a:pt x="1076" y="424"/>
                              </a:lnTo>
                              <a:close/>
                              <a:moveTo>
                                <a:pt x="524" y="17"/>
                              </a:moveTo>
                              <a:cubicBezTo>
                                <a:pt x="525" y="16"/>
                                <a:pt x="525" y="16"/>
                                <a:pt x="525" y="15"/>
                              </a:cubicBezTo>
                              <a:cubicBezTo>
                                <a:pt x="1073" y="178"/>
                                <a:pt x="1073" y="178"/>
                                <a:pt x="1073" y="178"/>
                              </a:cubicBezTo>
                              <a:cubicBezTo>
                                <a:pt x="1073" y="179"/>
                                <a:pt x="1072" y="180"/>
                                <a:pt x="1072" y="180"/>
                              </a:cubicBezTo>
                              <a:cubicBezTo>
                                <a:pt x="1072" y="186"/>
                                <a:pt x="1077" y="191"/>
                                <a:pt x="1082" y="193"/>
                              </a:cubicBezTo>
                              <a:cubicBezTo>
                                <a:pt x="1084" y="403"/>
                                <a:pt x="1084" y="403"/>
                                <a:pt x="1084" y="403"/>
                              </a:cubicBezTo>
                              <a:cubicBezTo>
                                <a:pt x="1080" y="403"/>
                                <a:pt x="1076" y="406"/>
                                <a:pt x="1074" y="410"/>
                              </a:cubicBezTo>
                              <a:lnTo>
                                <a:pt x="524" y="17"/>
                              </a:lnTo>
                              <a:close/>
                              <a:moveTo>
                                <a:pt x="1073" y="414"/>
                              </a:moveTo>
                              <a:cubicBezTo>
                                <a:pt x="1073" y="415"/>
                                <a:pt x="1072" y="415"/>
                                <a:pt x="1072" y="416"/>
                              </a:cubicBezTo>
                              <a:cubicBezTo>
                                <a:pt x="1072" y="417"/>
                                <a:pt x="1073" y="419"/>
                                <a:pt x="1073" y="420"/>
                              </a:cubicBezTo>
                              <a:cubicBezTo>
                                <a:pt x="662" y="470"/>
                                <a:pt x="662" y="470"/>
                                <a:pt x="662" y="470"/>
                              </a:cubicBezTo>
                              <a:cubicBezTo>
                                <a:pt x="775" y="279"/>
                                <a:pt x="775" y="279"/>
                                <a:pt x="775" y="279"/>
                              </a:cubicBezTo>
                              <a:cubicBezTo>
                                <a:pt x="777" y="280"/>
                                <a:pt x="779" y="280"/>
                                <a:pt x="781" y="280"/>
                              </a:cubicBezTo>
                              <a:cubicBezTo>
                                <a:pt x="786" y="280"/>
                                <a:pt x="790" y="278"/>
                                <a:pt x="792" y="274"/>
                              </a:cubicBezTo>
                              <a:lnTo>
                                <a:pt x="1073" y="414"/>
                              </a:lnTo>
                              <a:close/>
                              <a:moveTo>
                                <a:pt x="533" y="161"/>
                              </a:moveTo>
                              <a:cubicBezTo>
                                <a:pt x="537" y="161"/>
                                <a:pt x="541" y="158"/>
                                <a:pt x="543" y="155"/>
                              </a:cubicBezTo>
                              <a:cubicBezTo>
                                <a:pt x="769" y="263"/>
                                <a:pt x="769" y="263"/>
                                <a:pt x="769" y="263"/>
                              </a:cubicBezTo>
                              <a:cubicBezTo>
                                <a:pt x="768" y="264"/>
                                <a:pt x="768" y="266"/>
                                <a:pt x="768" y="267"/>
                              </a:cubicBezTo>
                              <a:cubicBezTo>
                                <a:pt x="768" y="269"/>
                                <a:pt x="768" y="270"/>
                                <a:pt x="769" y="271"/>
                              </a:cubicBezTo>
                              <a:cubicBezTo>
                                <a:pt x="550" y="350"/>
                                <a:pt x="550" y="350"/>
                                <a:pt x="550" y="350"/>
                              </a:cubicBezTo>
                              <a:cubicBezTo>
                                <a:pt x="255" y="457"/>
                                <a:pt x="255" y="457"/>
                                <a:pt x="255" y="457"/>
                              </a:cubicBezTo>
                              <a:cubicBezTo>
                                <a:pt x="255" y="456"/>
                                <a:pt x="254" y="454"/>
                                <a:pt x="253" y="453"/>
                              </a:cubicBezTo>
                              <a:cubicBezTo>
                                <a:pt x="524" y="157"/>
                                <a:pt x="524" y="157"/>
                                <a:pt x="524" y="157"/>
                              </a:cubicBezTo>
                              <a:cubicBezTo>
                                <a:pt x="526" y="159"/>
                                <a:pt x="529" y="161"/>
                                <a:pt x="533" y="161"/>
                              </a:cubicBezTo>
                              <a:close/>
                              <a:moveTo>
                                <a:pt x="530" y="101"/>
                              </a:moveTo>
                              <a:cubicBezTo>
                                <a:pt x="530" y="101"/>
                                <a:pt x="531" y="102"/>
                                <a:pt x="531" y="102"/>
                              </a:cubicBezTo>
                              <a:cubicBezTo>
                                <a:pt x="316" y="185"/>
                                <a:pt x="316" y="185"/>
                                <a:pt x="316" y="185"/>
                              </a:cubicBezTo>
                              <a:cubicBezTo>
                                <a:pt x="154" y="247"/>
                                <a:pt x="154" y="247"/>
                                <a:pt x="154" y="247"/>
                              </a:cubicBezTo>
                              <a:cubicBezTo>
                                <a:pt x="230" y="147"/>
                                <a:pt x="230" y="147"/>
                                <a:pt x="230" y="147"/>
                              </a:cubicBezTo>
                              <a:cubicBezTo>
                                <a:pt x="232" y="148"/>
                                <a:pt x="234" y="149"/>
                                <a:pt x="237" y="149"/>
                              </a:cubicBezTo>
                              <a:cubicBezTo>
                                <a:pt x="244" y="149"/>
                                <a:pt x="250" y="143"/>
                                <a:pt x="250" y="136"/>
                              </a:cubicBezTo>
                              <a:cubicBezTo>
                                <a:pt x="250" y="136"/>
                                <a:pt x="250" y="135"/>
                                <a:pt x="250" y="135"/>
                              </a:cubicBezTo>
                              <a:lnTo>
                                <a:pt x="530" y="101"/>
                              </a:lnTo>
                              <a:close/>
                              <a:moveTo>
                                <a:pt x="227" y="144"/>
                              </a:moveTo>
                              <a:cubicBezTo>
                                <a:pt x="228" y="145"/>
                                <a:pt x="228" y="145"/>
                                <a:pt x="229" y="146"/>
                              </a:cubicBezTo>
                              <a:cubicBezTo>
                                <a:pt x="151" y="248"/>
                                <a:pt x="151" y="248"/>
                                <a:pt x="151" y="248"/>
                              </a:cubicBezTo>
                              <a:cubicBezTo>
                                <a:pt x="11" y="302"/>
                                <a:pt x="11" y="302"/>
                                <a:pt x="11" y="302"/>
                              </a:cubicBezTo>
                              <a:lnTo>
                                <a:pt x="227" y="144"/>
                              </a:lnTo>
                              <a:close/>
                              <a:moveTo>
                                <a:pt x="7" y="305"/>
                              </a:moveTo>
                              <a:cubicBezTo>
                                <a:pt x="150" y="250"/>
                                <a:pt x="150" y="250"/>
                                <a:pt x="150" y="250"/>
                              </a:cubicBezTo>
                              <a:cubicBezTo>
                                <a:pt x="75" y="350"/>
                                <a:pt x="75" y="350"/>
                                <a:pt x="75" y="350"/>
                              </a:cubicBezTo>
                              <a:lnTo>
                                <a:pt x="7" y="305"/>
                              </a:lnTo>
                              <a:close/>
                              <a:moveTo>
                                <a:pt x="76" y="351"/>
                              </a:moveTo>
                              <a:cubicBezTo>
                                <a:pt x="152" y="249"/>
                                <a:pt x="152" y="249"/>
                                <a:pt x="152" y="249"/>
                              </a:cubicBezTo>
                              <a:cubicBezTo>
                                <a:pt x="320" y="185"/>
                                <a:pt x="320" y="185"/>
                                <a:pt x="320" y="185"/>
                              </a:cubicBezTo>
                              <a:cubicBezTo>
                                <a:pt x="531" y="104"/>
                                <a:pt x="531" y="104"/>
                                <a:pt x="531" y="104"/>
                              </a:cubicBezTo>
                              <a:cubicBezTo>
                                <a:pt x="532" y="105"/>
                                <a:pt x="533" y="106"/>
                                <a:pt x="534" y="107"/>
                              </a:cubicBezTo>
                              <a:cubicBezTo>
                                <a:pt x="251" y="452"/>
                                <a:pt x="251" y="452"/>
                                <a:pt x="251" y="452"/>
                              </a:cubicBezTo>
                              <a:cubicBezTo>
                                <a:pt x="249" y="450"/>
                                <a:pt x="247" y="449"/>
                                <a:pt x="244" y="449"/>
                              </a:cubicBezTo>
                              <a:cubicBezTo>
                                <a:pt x="240" y="449"/>
                                <a:pt x="236" y="451"/>
                                <a:pt x="234" y="454"/>
                              </a:cubicBezTo>
                              <a:lnTo>
                                <a:pt x="76" y="351"/>
                              </a:lnTo>
                              <a:close/>
                              <a:moveTo>
                                <a:pt x="472" y="806"/>
                              </a:moveTo>
                              <a:cubicBezTo>
                                <a:pt x="471" y="806"/>
                                <a:pt x="469" y="805"/>
                                <a:pt x="467" y="805"/>
                              </a:cubicBezTo>
                              <a:cubicBezTo>
                                <a:pt x="465" y="805"/>
                                <a:pt x="463" y="806"/>
                                <a:pt x="461" y="807"/>
                              </a:cubicBezTo>
                              <a:cubicBezTo>
                                <a:pt x="251" y="472"/>
                                <a:pt x="251" y="472"/>
                                <a:pt x="251" y="472"/>
                              </a:cubicBezTo>
                              <a:cubicBezTo>
                                <a:pt x="253" y="471"/>
                                <a:pt x="254" y="470"/>
                                <a:pt x="255" y="468"/>
                              </a:cubicBezTo>
                              <a:cubicBezTo>
                                <a:pt x="573" y="618"/>
                                <a:pt x="573" y="618"/>
                                <a:pt x="573" y="618"/>
                              </a:cubicBezTo>
                              <a:cubicBezTo>
                                <a:pt x="567" y="627"/>
                                <a:pt x="567" y="627"/>
                                <a:pt x="567" y="627"/>
                              </a:cubicBezTo>
                              <a:cubicBezTo>
                                <a:pt x="566" y="626"/>
                                <a:pt x="564" y="625"/>
                                <a:pt x="562" y="625"/>
                              </a:cubicBezTo>
                              <a:cubicBezTo>
                                <a:pt x="555" y="625"/>
                                <a:pt x="549" y="631"/>
                                <a:pt x="549" y="638"/>
                              </a:cubicBezTo>
                              <a:cubicBezTo>
                                <a:pt x="549" y="643"/>
                                <a:pt x="551" y="647"/>
                                <a:pt x="555" y="649"/>
                              </a:cubicBezTo>
                              <a:lnTo>
                                <a:pt x="472" y="806"/>
                              </a:lnTo>
                              <a:close/>
                              <a:moveTo>
                                <a:pt x="573" y="632"/>
                              </a:moveTo>
                              <a:cubicBezTo>
                                <a:pt x="572" y="630"/>
                                <a:pt x="571" y="629"/>
                                <a:pt x="569" y="627"/>
                              </a:cubicBezTo>
                              <a:cubicBezTo>
                                <a:pt x="574" y="619"/>
                                <a:pt x="574" y="619"/>
                                <a:pt x="574" y="619"/>
                              </a:cubicBezTo>
                              <a:cubicBezTo>
                                <a:pt x="589" y="626"/>
                                <a:pt x="589" y="626"/>
                                <a:pt x="589" y="626"/>
                              </a:cubicBezTo>
                              <a:lnTo>
                                <a:pt x="573" y="632"/>
                              </a:lnTo>
                              <a:close/>
                              <a:moveTo>
                                <a:pt x="593" y="626"/>
                              </a:moveTo>
                              <a:cubicBezTo>
                                <a:pt x="634" y="608"/>
                                <a:pt x="634" y="608"/>
                                <a:pt x="634" y="608"/>
                              </a:cubicBezTo>
                              <a:cubicBezTo>
                                <a:pt x="810" y="728"/>
                                <a:pt x="810" y="728"/>
                                <a:pt x="810" y="728"/>
                              </a:cubicBezTo>
                              <a:cubicBezTo>
                                <a:pt x="810" y="728"/>
                                <a:pt x="810" y="728"/>
                                <a:pt x="810" y="728"/>
                              </a:cubicBezTo>
                              <a:lnTo>
                                <a:pt x="593" y="626"/>
                              </a:lnTo>
                              <a:close/>
                              <a:moveTo>
                                <a:pt x="664" y="935"/>
                              </a:moveTo>
                              <a:cubicBezTo>
                                <a:pt x="815" y="744"/>
                                <a:pt x="815" y="744"/>
                                <a:pt x="815" y="744"/>
                              </a:cubicBezTo>
                              <a:cubicBezTo>
                                <a:pt x="817" y="745"/>
                                <a:pt x="819" y="746"/>
                                <a:pt x="822" y="746"/>
                              </a:cubicBezTo>
                              <a:cubicBezTo>
                                <a:pt x="827" y="746"/>
                                <a:pt x="831" y="744"/>
                                <a:pt x="833" y="740"/>
                              </a:cubicBezTo>
                              <a:cubicBezTo>
                                <a:pt x="1315" y="935"/>
                                <a:pt x="1315" y="935"/>
                                <a:pt x="1315" y="935"/>
                              </a:cubicBezTo>
                              <a:lnTo>
                                <a:pt x="664" y="935"/>
                              </a:lnTo>
                              <a:close/>
                              <a:moveTo>
                                <a:pt x="833" y="739"/>
                              </a:moveTo>
                              <a:cubicBezTo>
                                <a:pt x="834" y="738"/>
                                <a:pt x="834" y="738"/>
                                <a:pt x="834" y="738"/>
                              </a:cubicBezTo>
                              <a:cubicBezTo>
                                <a:pt x="1175" y="798"/>
                                <a:pt x="1175" y="798"/>
                                <a:pt x="1175" y="798"/>
                              </a:cubicBezTo>
                              <a:cubicBezTo>
                                <a:pt x="1175" y="799"/>
                                <a:pt x="1174" y="799"/>
                                <a:pt x="1174" y="800"/>
                              </a:cubicBezTo>
                              <a:cubicBezTo>
                                <a:pt x="1174" y="807"/>
                                <a:pt x="1180" y="813"/>
                                <a:pt x="1187" y="813"/>
                              </a:cubicBezTo>
                              <a:cubicBezTo>
                                <a:pt x="1191" y="813"/>
                                <a:pt x="1193" y="812"/>
                                <a:pt x="1196" y="809"/>
                              </a:cubicBezTo>
                              <a:cubicBezTo>
                                <a:pt x="1316" y="934"/>
                                <a:pt x="1316" y="934"/>
                                <a:pt x="1316" y="934"/>
                              </a:cubicBezTo>
                              <a:lnTo>
                                <a:pt x="833" y="73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68580" tIns="34290" rIns="68580" bIns="3429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_任意多边形 72" o:spid="_x0000_s1026" style="position:absolute;left:0;text-align:left;margin-left:-98.7pt;margin-top:-36pt;width:545.8pt;height:343.7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323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" path="m1320,937v3,,3,,3,c1320,935,1320,935,1320,935,1287,453,1287,453,1287,453v6,,11,-6,11,-12c1298,434,1292,428,1285,428v-7,,-13,6,-13,13c1272,443,1273,445,1274,447,833,727,833,727,833,727v-1,-1,-1,-2,-2,-2c837,717,837,717,837,717,1080,427,1080,427,1080,427v1,1,3,2,5,2c1092,429,1098,423,1098,416v,-7,-5,-13,-12,-13c1084,193,1084,193,1084,193v,,1,,1,c1092,193,1098,187,1098,180v,-3,-2,-7,-4,-9c1242,26,1242,26,1242,26v2,2,5,3,8,3c1257,29,1263,24,1263,17v,-7,-6,-13,-13,-13c1243,4,1238,10,1238,17v,3,1,6,3,8c1093,170,1093,170,1093,170v-3,-2,-5,-2,-8,-2c1079,168,1075,171,1073,177,525,14,525,14,525,14v,-1,,-1,,-2c525,5,520,,512,v-7,,-12,5,-12,12c500,19,505,25,512,25v5,,10,-3,12,-7c1073,412,1073,412,1073,412v,,,,,1c793,272,793,272,793,272v,-1,1,-3,1,-5c794,260,788,255,781,255v-5,,-9,2,-11,6c544,153,544,153,544,153v1,-1,2,-3,2,-5c546,141,540,135,533,135v-7,,-13,6,-13,13c520,151,521,153,523,155,258,446,258,446,258,446,535,108,535,108,535,108v2,2,5,3,8,3c550,111,556,105,556,98v,-7,-6,-12,-13,-12c536,86,530,91,530,98v,1,,1,,1c250,134,250,134,250,134v-1,-6,-7,-11,-13,-11c230,123,224,129,224,136v,3,1,5,2,7c5,304,5,304,5,304v-2,1,-2,1,-2,1c4,305,4,305,4,305,,308,,308,,308v5,-2,5,-2,5,-2c74,351,74,351,74,351,4,443,4,443,4,443v2,1,2,1,2,1c75,352,75,352,75,352,233,455,233,455,233,455v-1,2,-2,5,-2,7c231,469,237,475,244,475v2,,4,-1,6,-2c460,808,460,808,460,808v-4,2,-6,6,-6,10c454,825,460,831,467,831v7,,13,-6,13,-13c480,813,477,809,474,807,556,650,556,650,556,650v2,,4,1,6,1c569,651,574,645,574,638v,-1,,-3,,-4c591,627,591,627,591,627,810,730,810,730,810,730v-1,1,-1,2,-1,3c809,737,811,741,814,743,662,936,662,936,662,936v-1,1,-1,1,-1,1c1319,937,1319,937,1319,937v1,1,1,1,1,1l1320,937xm1318,934c1197,808,1197,808,1197,808v2,-2,3,-5,3,-8c1200,795,1197,790,1192,788v91,-335,91,-335,91,-335c1283,454,1284,454,1285,454v,,,,,l1318,934xm1275,448v1,3,3,4,6,5c1190,788,1190,788,1190,788v-1,-1,-2,-1,-3,-1c1181,787,1176,791,1175,797,834,736,834,736,834,736v1,-1,1,-2,1,-3c835,731,834,730,834,728l1275,448xm256,459c552,351,552,351,552,351,769,272,769,272,769,272v1,3,3,5,5,6c660,470,660,470,660,470,480,492,480,492,480,492v-1,-6,-7,-11,-13,-11c460,481,454,487,454,494v,7,6,13,13,13c471,507,475,505,477,502v117,79,117,79,117,79c573,617,573,617,573,617,256,467,256,467,256,467v,-2,1,-3,1,-5c257,461,256,460,256,459xm595,580c478,501,478,501,478,501v1,-2,2,-5,2,-7c480,494,480,494,480,493,659,472,659,472,659,472v-28,47,-28,47,-28,47l595,580xm596,582v37,25,37,25,37,25c591,625,591,625,591,625v-16,-8,-16,-8,-16,-8l596,582xm596,581v38,-64,38,-64,38,-64c661,471,661,471,661,471v413,-49,413,-49,413,-49c1074,422,1074,423,1075,423,635,607,635,607,635,607l596,581xm1076,424v,1,1,2,2,3c839,713,839,713,839,713v-9,11,-9,11,-9,11c828,722,825,720,822,720v-5,,-9,3,-11,6c636,608,636,608,636,608l1076,424xm524,17v1,-1,1,-1,1,-2c1073,178,1073,178,1073,178v,1,-1,2,-1,2c1072,186,1077,191,1082,193v2,210,2,210,2,210c1080,403,1076,406,1074,410l524,17xm1073,414v,1,-1,1,-1,2c1072,417,1073,419,1073,420,662,470,662,470,662,470,775,279,775,279,775,279v2,1,4,1,6,1c786,280,790,278,792,274r281,140xm533,161v4,,8,-3,10,-6c769,263,769,263,769,263v-1,1,-1,3,-1,4c768,269,768,270,769,271,550,350,550,350,550,350,255,457,255,457,255,457v,-1,-1,-3,-2,-4c524,157,524,157,524,157v2,2,5,4,9,4xm530,101v,,1,1,1,1c316,185,316,185,316,185,154,247,154,247,154,247,230,147,230,147,230,147v2,1,4,2,7,2c244,149,250,143,250,136v,,,-1,,-1l530,101xm227,144v1,1,1,1,2,2c151,248,151,248,151,248,11,302,11,302,11,302l227,144xm7,305c150,250,150,250,150,250,75,350,75,350,75,350l7,305xm76,351c152,249,152,249,152,249,320,185,320,185,320,185,531,104,531,104,531,104v1,1,2,2,3,3c251,452,251,452,251,452v-2,-2,-4,-3,-7,-3c240,449,236,451,234,454l76,351xm472,806v-1,,-3,-1,-5,-1c465,805,463,806,461,807,251,472,251,472,251,472v2,-1,3,-2,4,-4c573,618,573,618,573,618v-6,9,-6,9,-6,9c566,626,564,625,562,625v-7,,-13,6,-13,13c549,643,551,647,555,649l472,806xm573,632v-1,-2,-2,-3,-4,-5c574,619,574,619,574,619v15,7,15,7,15,7l573,632xm593,626v41,-18,41,-18,41,-18c810,728,810,728,810,728v,,,,,l593,626xm664,935c815,744,815,744,815,744v2,1,4,2,7,2c827,746,831,744,833,740v482,195,482,195,482,195l664,935xm833,739v1,-1,1,-1,1,-1c1175,798,1175,798,1175,798v,1,-1,1,-1,2c1174,807,1180,813,1187,813v4,,6,-1,9,-4c1316,934,1316,934,1316,934l833,739xe" fillcolor="#70ad47 [3209]" stroked="f">
                <v:path arrowok="t" o:connecttype="custom" o:connectlocs="6743123,2108296;6675011,2080372;5658565,1987290;5679523,898237;6507350,121006;6486392,79119;5621889,823771;2619706,55849;5621889,1922133;4034347,1214714;2724494,688803;2845001,516602;2776888,460753;1184107,665533;0,1433455;31436,2066410;1278417,2210686;2446805,3867537;2944550,3029803;4243924,3397475;3463251,4360869;6905545,4346907;6722166,2108296;6680250,2085026;6156309,3709298;6680250,2085026;4055305,1293833;2378693,2299113;3002183,2871565;3117450,2699364;3452772,2196724;3316548,2825024;3122690,2704018;5632368,1968674;5648086,1987290;4249163,3378859;2750691,69811;5679523,1875593;5616650,1936095;4091981,1303141;2845001,721382;2881677,1628926;2792607,749306;806869,1149557;1309853,628300;791151,1154211;785912,1163519;796391,1158865;1315092,2103642;2473002,3751185;1336050,2178107;2876437,2969300;2981225,2918105;3106971,2913451;3106971,2913451;4364430,3444016;4369670,3434708;6266337,3765147" o:connectangles="0,0,0,0,0,0,0,0,0,0,0,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440425">
        <w:rPr>
          <w:noProof/>
        </w:rPr>
        <w:drawing>
          <wp:anchor distT="0" distB="0" distL="114300" distR="114300" simplePos="0" relativeHeight="251649024" behindDoc="0" locked="0" layoutInCell="1" allowOverlap="1" wp14:anchorId="00162446" wp14:editId="6C7A54B7">
            <wp:simplePos x="0" y="0"/>
            <wp:positionH relativeFrom="page">
              <wp:posOffset>0</wp:posOffset>
            </wp:positionH>
            <wp:positionV relativeFrom="paragraph">
              <wp:posOffset>-1038860</wp:posOffset>
            </wp:positionV>
            <wp:extent cx="7614285" cy="11955780"/>
            <wp:effectExtent l="0" t="0" r="6350" b="8255"/>
            <wp:wrapNone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000" cy="119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0425" w:rsidRDefault="00440425" w:rsidP="00440425">
      <w:pPr>
        <w:rPr>
          <w:rFonts w:eastAsia="宋体"/>
        </w:rPr>
      </w:pPr>
    </w:p>
    <w:p w:rsidR="00440425" w:rsidRDefault="00440425" w:rsidP="00440425">
      <w:pPr>
        <w:rPr>
          <w:rFonts w:eastAsia="宋体"/>
        </w:rPr>
      </w:pPr>
    </w:p>
    <w:p w:rsidR="00440425" w:rsidRDefault="00440425" w:rsidP="00440425">
      <w:pPr>
        <w:rPr>
          <w:rFonts w:eastAsia="宋体"/>
        </w:rPr>
      </w:pPr>
    </w:p>
    <w:p w:rsidR="00440425" w:rsidRDefault="00440425" w:rsidP="00440425">
      <w:pPr>
        <w:rPr>
          <w:rFonts w:eastAsia="宋体"/>
        </w:rPr>
      </w:pPr>
    </w:p>
    <w:p w:rsidR="00440425" w:rsidRDefault="00440425" w:rsidP="00440425">
      <w:pPr>
        <w:rPr>
          <w:rFonts w:eastAsia="宋体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7089352" wp14:editId="2F087D71">
            <wp:simplePos x="0" y="0"/>
            <wp:positionH relativeFrom="margin">
              <wp:posOffset>981075</wp:posOffset>
            </wp:positionH>
            <wp:positionV relativeFrom="margin">
              <wp:posOffset>2011680</wp:posOffset>
            </wp:positionV>
            <wp:extent cx="5003800" cy="2239010"/>
            <wp:effectExtent l="0" t="0" r="0" b="0"/>
            <wp:wrapNone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425" w:rsidRDefault="00440425" w:rsidP="00440425">
      <w:pPr>
        <w:rPr>
          <w:rFonts w:eastAsia="宋体"/>
        </w:rPr>
      </w:pPr>
    </w:p>
    <w:p w:rsidR="00440425" w:rsidRDefault="00440425" w:rsidP="00440425">
      <w:pPr>
        <w:rPr>
          <w:rFonts w:eastAsia="宋体"/>
        </w:rPr>
      </w:pPr>
    </w:p>
    <w:p w:rsidR="00440425" w:rsidRDefault="00440425" w:rsidP="00440425">
      <w:pPr>
        <w:rPr>
          <w:rFonts w:eastAsia="宋体"/>
        </w:rPr>
      </w:pPr>
    </w:p>
    <w:p w:rsidR="00440425" w:rsidRDefault="00440425" w:rsidP="00440425">
      <w:pPr>
        <w:rPr>
          <w:rFonts w:eastAsia="宋体"/>
        </w:rPr>
      </w:pPr>
    </w:p>
    <w:p w:rsidR="00440425" w:rsidRDefault="00440425" w:rsidP="00440425">
      <w:pPr>
        <w:rPr>
          <w:rFonts w:eastAsia="宋体"/>
        </w:rPr>
      </w:pPr>
    </w:p>
    <w:p w:rsidR="00440425" w:rsidRDefault="009C1A78" w:rsidP="00440425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539115</wp:posOffset>
                </wp:positionV>
                <wp:extent cx="318770" cy="2417445"/>
                <wp:effectExtent l="0" t="0" r="5080" b="190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2417445"/>
                          <a:chOff x="0" y="0"/>
                          <a:chExt cx="318770" cy="2417470"/>
                        </a:xfrm>
                      </wpg:grpSpPr>
                      <wps:wsp>
                        <wps:cNvPr id="17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899" y="0"/>
                            <a:ext cx="210820" cy="222719"/>
                          </a:xfrm>
                          <a:custGeom>
                            <a:avLst/>
                            <a:gdLst>
                              <a:gd name="T0" fmla="*/ 2147483646 w 328"/>
                              <a:gd name="T1" fmla="*/ 2147483646 h 347"/>
                              <a:gd name="T2" fmla="*/ 2147483646 w 328"/>
                              <a:gd name="T3" fmla="*/ 0 h 347"/>
                              <a:gd name="T4" fmla="*/ 2147483646 w 328"/>
                              <a:gd name="T5" fmla="*/ 2147483646 h 347"/>
                              <a:gd name="T6" fmla="*/ 2147483646 w 328"/>
                              <a:gd name="T7" fmla="*/ 2147483646 h 347"/>
                              <a:gd name="T8" fmla="*/ 0 w 328"/>
                              <a:gd name="T9" fmla="*/ 2147483646 h 347"/>
                              <a:gd name="T10" fmla="*/ 2147483646 w 328"/>
                              <a:gd name="T11" fmla="*/ 2147483646 h 347"/>
                              <a:gd name="T12" fmla="*/ 2147483646 w 328"/>
                              <a:gd name="T13" fmla="*/ 2147483646 h 347"/>
                              <a:gd name="T14" fmla="*/ 2147483646 w 328"/>
                              <a:gd name="T15" fmla="*/ 2147483646 h 347"/>
                              <a:gd name="T16" fmla="*/ 2147483646 w 328"/>
                              <a:gd name="T17" fmla="*/ 2147483646 h 347"/>
                              <a:gd name="T18" fmla="*/ 2147483646 w 328"/>
                              <a:gd name="T19" fmla="*/ 2147483646 h 347"/>
                              <a:gd name="T20" fmla="*/ 2147483646 w 328"/>
                              <a:gd name="T21" fmla="*/ 2147483646 h 347"/>
                              <a:gd name="T22" fmla="*/ 2147483646 w 328"/>
                              <a:gd name="T23" fmla="*/ 2147483646 h 347"/>
                              <a:gd name="T24" fmla="*/ 2147483646 w 328"/>
                              <a:gd name="T25" fmla="*/ 2147483646 h 347"/>
                              <a:gd name="T26" fmla="*/ 2147483646 w 328"/>
                              <a:gd name="T27" fmla="*/ 2147483646 h 347"/>
                              <a:gd name="T28" fmla="*/ 2147483646 w 328"/>
                              <a:gd name="T29" fmla="*/ 2147483646 h 347"/>
                              <a:gd name="T30" fmla="*/ 2147483646 w 328"/>
                              <a:gd name="T31" fmla="*/ 2147483646 h 347"/>
                              <a:gd name="T32" fmla="*/ 2147483646 w 328"/>
                              <a:gd name="T33" fmla="*/ 2147483646 h 347"/>
                              <a:gd name="T34" fmla="*/ 2147483646 w 328"/>
                              <a:gd name="T35" fmla="*/ 2147483646 h 347"/>
                              <a:gd name="T36" fmla="*/ 2147483646 w 328"/>
                              <a:gd name="T37" fmla="*/ 2147483646 h 347"/>
                              <a:gd name="T38" fmla="*/ 2147483646 w 328"/>
                              <a:gd name="T39" fmla="*/ 2147483646 h 347"/>
                              <a:gd name="T40" fmla="*/ 2147483646 w 328"/>
                              <a:gd name="T41" fmla="*/ 2147483646 h 347"/>
                              <a:gd name="T42" fmla="*/ 2147483646 w 328"/>
                              <a:gd name="T43" fmla="*/ 2147483646 h 347"/>
                              <a:gd name="T44" fmla="*/ 2147483646 w 328"/>
                              <a:gd name="T45" fmla="*/ 2147483646 h 347"/>
                              <a:gd name="T46" fmla="*/ 2147483646 w 328"/>
                              <a:gd name="T47" fmla="*/ 2147483646 h 347"/>
                              <a:gd name="T48" fmla="*/ 2147483646 w 328"/>
                              <a:gd name="T49" fmla="*/ 2147483646 h 347"/>
                              <a:gd name="T50" fmla="*/ 2147483646 w 328"/>
                              <a:gd name="T51" fmla="*/ 2147483646 h 347"/>
                              <a:gd name="T52" fmla="*/ 2147483646 w 328"/>
                              <a:gd name="T53" fmla="*/ 2147483646 h 347"/>
                              <a:gd name="T54" fmla="*/ 2147483646 w 328"/>
                              <a:gd name="T55" fmla="*/ 2147483646 h 347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rgbClr val="80A965"/>
                          </a:solidFill>
                          <a:ln>
                            <a:solidFill>
                              <a:srgbClr val="80A965"/>
                            </a:solidFill>
                          </a:ln>
                        </wps:spPr>
                        <wps:bodyPr/>
                      </wps:wsp>
                      <wps:wsp>
                        <wps:cNvPr id="16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84172"/>
                            <a:ext cx="318770" cy="222719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80A9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1" name="Freeform 1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342" y="1330036"/>
                            <a:ext cx="223200" cy="223034"/>
                          </a:xfrm>
                          <a:custGeom>
                            <a:avLst/>
                            <a:gdLst>
                              <a:gd name="T0" fmla="*/ 130 w 140"/>
                              <a:gd name="T1" fmla="*/ 18 h 140"/>
                              <a:gd name="T2" fmla="*/ 130 w 140"/>
                              <a:gd name="T3" fmla="*/ 131 h 140"/>
                              <a:gd name="T4" fmla="*/ 25 w 140"/>
                              <a:gd name="T5" fmla="*/ 131 h 140"/>
                              <a:gd name="T6" fmla="*/ 10 w 140"/>
                              <a:gd name="T7" fmla="*/ 118 h 140"/>
                              <a:gd name="T8" fmla="*/ 25 w 140"/>
                              <a:gd name="T9" fmla="*/ 105 h 140"/>
                              <a:gd name="T10" fmla="*/ 120 w 140"/>
                              <a:gd name="T11" fmla="*/ 105 h 140"/>
                              <a:gd name="T12" fmla="*/ 120 w 140"/>
                              <a:gd name="T13" fmla="*/ 0 h 140"/>
                              <a:gd name="T14" fmla="*/ 20 w 140"/>
                              <a:gd name="T15" fmla="*/ 0 h 140"/>
                              <a:gd name="T16" fmla="*/ 0 w 140"/>
                              <a:gd name="T17" fmla="*/ 18 h 140"/>
                              <a:gd name="T18" fmla="*/ 0 w 140"/>
                              <a:gd name="T19" fmla="*/ 123 h 140"/>
                              <a:gd name="T20" fmla="*/ 20 w 140"/>
                              <a:gd name="T21" fmla="*/ 140 h 140"/>
                              <a:gd name="T22" fmla="*/ 140 w 140"/>
                              <a:gd name="T23" fmla="*/ 140 h 140"/>
                              <a:gd name="T24" fmla="*/ 140 w 140"/>
                              <a:gd name="T25" fmla="*/ 18 h 140"/>
                              <a:gd name="T26" fmla="*/ 130 w 140"/>
                              <a:gd name="T27" fmla="*/ 18 h 140"/>
                              <a:gd name="T28" fmla="*/ 30 w 140"/>
                              <a:gd name="T29" fmla="*/ 114 h 140"/>
                              <a:gd name="T30" fmla="*/ 120 w 140"/>
                              <a:gd name="T31" fmla="*/ 114 h 140"/>
                              <a:gd name="T32" fmla="*/ 120 w 140"/>
                              <a:gd name="T33" fmla="*/ 123 h 140"/>
                              <a:gd name="T34" fmla="*/ 30 w 140"/>
                              <a:gd name="T35" fmla="*/ 123 h 140"/>
                              <a:gd name="T36" fmla="*/ 30 w 140"/>
                              <a:gd name="T37" fmla="*/ 114 h 140"/>
                              <a:gd name="T38" fmla="*/ 30 w 140"/>
                              <a:gd name="T39" fmla="*/ 114 h 140"/>
                              <a:gd name="T40" fmla="*/ 30 w 140"/>
                              <a:gd name="T41" fmla="*/ 114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0" h="140">
                                <a:moveTo>
                                  <a:pt x="130" y="18"/>
                                </a:moveTo>
                                <a:cubicBezTo>
                                  <a:pt x="130" y="131"/>
                                  <a:pt x="130" y="131"/>
                                  <a:pt x="130" y="131"/>
                                </a:cubicBezTo>
                                <a:cubicBezTo>
                                  <a:pt x="25" y="131"/>
                                  <a:pt x="25" y="131"/>
                                  <a:pt x="25" y="131"/>
                                </a:cubicBezTo>
                                <a:cubicBezTo>
                                  <a:pt x="16" y="131"/>
                                  <a:pt x="10" y="125"/>
                                  <a:pt x="10" y="118"/>
                                </a:cubicBezTo>
                                <a:cubicBezTo>
                                  <a:pt x="10" y="111"/>
                                  <a:pt x="16" y="105"/>
                                  <a:pt x="25" y="105"/>
                                </a:cubicBezTo>
                                <a:cubicBezTo>
                                  <a:pt x="120" y="105"/>
                                  <a:pt x="120" y="105"/>
                                  <a:pt x="120" y="105"/>
                                </a:cubicBezTo>
                                <a:cubicBezTo>
                                  <a:pt x="120" y="0"/>
                                  <a:pt x="120" y="0"/>
                                  <a:pt x="1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9" y="0"/>
                                  <a:pt x="0" y="8"/>
                                  <a:pt x="0" y="18"/>
                                </a:cubicBezTo>
                                <a:cubicBezTo>
                                  <a:pt x="0" y="123"/>
                                  <a:pt x="0" y="123"/>
                                  <a:pt x="0" y="123"/>
                                </a:cubicBezTo>
                                <a:cubicBezTo>
                                  <a:pt x="0" y="132"/>
                                  <a:pt x="9" y="140"/>
                                  <a:pt x="20" y="140"/>
                                </a:cubicBezTo>
                                <a:cubicBezTo>
                                  <a:pt x="140" y="140"/>
                                  <a:pt x="140" y="140"/>
                                  <a:pt x="140" y="140"/>
                                </a:cubicBezTo>
                                <a:cubicBezTo>
                                  <a:pt x="140" y="18"/>
                                  <a:pt x="140" y="18"/>
                                  <a:pt x="140" y="18"/>
                                </a:cubicBezTo>
                                <a:cubicBezTo>
                                  <a:pt x="130" y="18"/>
                                  <a:pt x="130" y="18"/>
                                  <a:pt x="130" y="18"/>
                                </a:cubicBezTo>
                                <a:close/>
                                <a:moveTo>
                                  <a:pt x="30" y="114"/>
                                </a:moveTo>
                                <a:cubicBezTo>
                                  <a:pt x="120" y="114"/>
                                  <a:pt x="120" y="114"/>
                                  <a:pt x="120" y="114"/>
                                </a:cubicBezTo>
                                <a:cubicBezTo>
                                  <a:pt x="120" y="123"/>
                                  <a:pt x="120" y="123"/>
                                  <a:pt x="120" y="123"/>
                                </a:cubicBezTo>
                                <a:cubicBezTo>
                                  <a:pt x="30" y="123"/>
                                  <a:pt x="30" y="123"/>
                                  <a:pt x="30" y="123"/>
                                </a:cubicBezTo>
                                <a:cubicBezTo>
                                  <a:pt x="30" y="114"/>
                                  <a:pt x="30" y="114"/>
                                  <a:pt x="30" y="114"/>
                                </a:cubicBezTo>
                                <a:close/>
                                <a:moveTo>
                                  <a:pt x="30" y="114"/>
                                </a:moveTo>
                                <a:cubicBezTo>
                                  <a:pt x="30" y="114"/>
                                  <a:pt x="30" y="114"/>
                                  <a:pt x="30" y="114"/>
                                </a:cubicBezTo>
                              </a:path>
                            </a:pathLst>
                          </a:custGeom>
                          <a:solidFill>
                            <a:srgbClr val="80A9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2" name="Freeform 1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342" y="1775901"/>
                            <a:ext cx="220605" cy="223034"/>
                          </a:xfrm>
                          <a:custGeom>
                            <a:avLst/>
                            <a:gdLst>
                              <a:gd name="T0" fmla="*/ 85 w 108"/>
                              <a:gd name="T1" fmla="*/ 105 h 109"/>
                              <a:gd name="T2" fmla="*/ 93 w 108"/>
                              <a:gd name="T3" fmla="*/ 100 h 109"/>
                              <a:gd name="T4" fmla="*/ 94 w 108"/>
                              <a:gd name="T5" fmla="*/ 99 h 109"/>
                              <a:gd name="T6" fmla="*/ 96 w 108"/>
                              <a:gd name="T7" fmla="*/ 95 h 109"/>
                              <a:gd name="T8" fmla="*/ 94 w 108"/>
                              <a:gd name="T9" fmla="*/ 91 h 109"/>
                              <a:gd name="T10" fmla="*/ 74 w 108"/>
                              <a:gd name="T11" fmla="*/ 77 h 109"/>
                              <a:gd name="T12" fmla="*/ 71 w 108"/>
                              <a:gd name="T13" fmla="*/ 76 h 109"/>
                              <a:gd name="T14" fmla="*/ 67 w 108"/>
                              <a:gd name="T15" fmla="*/ 77 h 109"/>
                              <a:gd name="T16" fmla="*/ 64 w 108"/>
                              <a:gd name="T17" fmla="*/ 81 h 109"/>
                              <a:gd name="T18" fmla="*/ 52 w 108"/>
                              <a:gd name="T19" fmla="*/ 81 h 109"/>
                              <a:gd name="T20" fmla="*/ 30 w 108"/>
                              <a:gd name="T21" fmla="*/ 59 h 109"/>
                              <a:gd name="T22" fmla="*/ 31 w 108"/>
                              <a:gd name="T23" fmla="*/ 49 h 109"/>
                              <a:gd name="T24" fmla="*/ 34 w 108"/>
                              <a:gd name="T25" fmla="*/ 46 h 109"/>
                              <a:gd name="T26" fmla="*/ 36 w 108"/>
                              <a:gd name="T27" fmla="*/ 42 h 109"/>
                              <a:gd name="T28" fmla="*/ 35 w 108"/>
                              <a:gd name="T29" fmla="*/ 39 h 109"/>
                              <a:gd name="T30" fmla="*/ 18 w 108"/>
                              <a:gd name="T31" fmla="*/ 15 h 109"/>
                              <a:gd name="T32" fmla="*/ 14 w 108"/>
                              <a:gd name="T33" fmla="*/ 13 h 109"/>
                              <a:gd name="T34" fmla="*/ 10 w 108"/>
                              <a:gd name="T35" fmla="*/ 15 h 109"/>
                              <a:gd name="T36" fmla="*/ 9 w 108"/>
                              <a:gd name="T37" fmla="*/ 15 h 109"/>
                              <a:gd name="T38" fmla="*/ 0 w 108"/>
                              <a:gd name="T39" fmla="*/ 37 h 109"/>
                              <a:gd name="T40" fmla="*/ 72 w 108"/>
                              <a:gd name="T41" fmla="*/ 109 h 109"/>
                              <a:gd name="T42" fmla="*/ 73 w 108"/>
                              <a:gd name="T43" fmla="*/ 109 h 109"/>
                              <a:gd name="T44" fmla="*/ 85 w 108"/>
                              <a:gd name="T45" fmla="*/ 105 h 109"/>
                              <a:gd name="T46" fmla="*/ 85 w 108"/>
                              <a:gd name="T47" fmla="*/ 105 h 109"/>
                              <a:gd name="T48" fmla="*/ 80 w 108"/>
                              <a:gd name="T49" fmla="*/ 0 h 109"/>
                              <a:gd name="T50" fmla="*/ 52 w 108"/>
                              <a:gd name="T51" fmla="*/ 24 h 109"/>
                              <a:gd name="T52" fmla="*/ 63 w 108"/>
                              <a:gd name="T53" fmla="*/ 43 h 109"/>
                              <a:gd name="T54" fmla="*/ 59 w 108"/>
                              <a:gd name="T55" fmla="*/ 57 h 109"/>
                              <a:gd name="T56" fmla="*/ 73 w 108"/>
                              <a:gd name="T57" fmla="*/ 47 h 109"/>
                              <a:gd name="T58" fmla="*/ 80 w 108"/>
                              <a:gd name="T59" fmla="*/ 48 h 109"/>
                              <a:gd name="T60" fmla="*/ 108 w 108"/>
                              <a:gd name="T61" fmla="*/ 24 h 109"/>
                              <a:gd name="T62" fmla="*/ 80 w 108"/>
                              <a:gd name="T63" fmla="*/ 0 h 109"/>
                              <a:gd name="T64" fmla="*/ 80 w 108"/>
                              <a:gd name="T65" fmla="*/ 0 h 109"/>
                              <a:gd name="T66" fmla="*/ 68 w 108"/>
                              <a:gd name="T67" fmla="*/ 17 h 109"/>
                              <a:gd name="T68" fmla="*/ 72 w 108"/>
                              <a:gd name="T69" fmla="*/ 22 h 109"/>
                              <a:gd name="T70" fmla="*/ 68 w 108"/>
                              <a:gd name="T71" fmla="*/ 26 h 109"/>
                              <a:gd name="T72" fmla="*/ 64 w 108"/>
                              <a:gd name="T73" fmla="*/ 22 h 109"/>
                              <a:gd name="T74" fmla="*/ 68 w 108"/>
                              <a:gd name="T75" fmla="*/ 17 h 109"/>
                              <a:gd name="T76" fmla="*/ 68 w 108"/>
                              <a:gd name="T77" fmla="*/ 17 h 109"/>
                              <a:gd name="T78" fmla="*/ 80 w 108"/>
                              <a:gd name="T79" fmla="*/ 26 h 109"/>
                              <a:gd name="T80" fmla="*/ 76 w 108"/>
                              <a:gd name="T81" fmla="*/ 22 h 109"/>
                              <a:gd name="T82" fmla="*/ 80 w 108"/>
                              <a:gd name="T83" fmla="*/ 17 h 109"/>
                              <a:gd name="T84" fmla="*/ 84 w 108"/>
                              <a:gd name="T85" fmla="*/ 22 h 109"/>
                              <a:gd name="T86" fmla="*/ 80 w 108"/>
                              <a:gd name="T87" fmla="*/ 26 h 109"/>
                              <a:gd name="T88" fmla="*/ 80 w 108"/>
                              <a:gd name="T89" fmla="*/ 26 h 109"/>
                              <a:gd name="T90" fmla="*/ 92 w 108"/>
                              <a:gd name="T91" fmla="*/ 26 h 109"/>
                              <a:gd name="T92" fmla="*/ 88 w 108"/>
                              <a:gd name="T93" fmla="*/ 22 h 109"/>
                              <a:gd name="T94" fmla="*/ 92 w 108"/>
                              <a:gd name="T95" fmla="*/ 17 h 109"/>
                              <a:gd name="T96" fmla="*/ 96 w 108"/>
                              <a:gd name="T97" fmla="*/ 22 h 109"/>
                              <a:gd name="T98" fmla="*/ 92 w 108"/>
                              <a:gd name="T99" fmla="*/ 26 h 109"/>
                              <a:gd name="T100" fmla="*/ 92 w 108"/>
                              <a:gd name="T101" fmla="*/ 26 h 109"/>
                              <a:gd name="T102" fmla="*/ 92 w 108"/>
                              <a:gd name="T103" fmla="*/ 26 h 109"/>
                              <a:gd name="T104" fmla="*/ 92 w 108"/>
                              <a:gd name="T105" fmla="*/ 26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8" h="109">
                                <a:moveTo>
                                  <a:pt x="85" y="105"/>
                                </a:moveTo>
                                <a:cubicBezTo>
                                  <a:pt x="88" y="103"/>
                                  <a:pt x="91" y="102"/>
                                  <a:pt x="93" y="100"/>
                                </a:cubicBezTo>
                                <a:cubicBezTo>
                                  <a:pt x="93" y="100"/>
                                  <a:pt x="94" y="99"/>
                                  <a:pt x="94" y="99"/>
                                </a:cubicBezTo>
                                <a:cubicBezTo>
                                  <a:pt x="95" y="98"/>
                                  <a:pt x="96" y="97"/>
                                  <a:pt x="96" y="95"/>
                                </a:cubicBezTo>
                                <a:cubicBezTo>
                                  <a:pt x="96" y="94"/>
                                  <a:pt x="96" y="92"/>
                                  <a:pt x="94" y="91"/>
                                </a:cubicBezTo>
                                <a:cubicBezTo>
                                  <a:pt x="74" y="77"/>
                                  <a:pt x="74" y="77"/>
                                  <a:pt x="74" y="77"/>
                                </a:cubicBezTo>
                                <a:cubicBezTo>
                                  <a:pt x="73" y="76"/>
                                  <a:pt x="72" y="76"/>
                                  <a:pt x="71" y="76"/>
                                </a:cubicBezTo>
                                <a:cubicBezTo>
                                  <a:pt x="70" y="76"/>
                                  <a:pt x="68" y="76"/>
                                  <a:pt x="67" y="77"/>
                                </a:cubicBezTo>
                                <a:cubicBezTo>
                                  <a:pt x="67" y="77"/>
                                  <a:pt x="64" y="81"/>
                                  <a:pt x="64" y="81"/>
                                </a:cubicBezTo>
                                <a:cubicBezTo>
                                  <a:pt x="62" y="83"/>
                                  <a:pt x="54" y="83"/>
                                  <a:pt x="52" y="81"/>
                                </a:cubicBez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27" y="57"/>
                                  <a:pt x="29" y="52"/>
                                  <a:pt x="31" y="49"/>
                                </a:cubicBezTo>
                                <a:cubicBezTo>
                                  <a:pt x="34" y="46"/>
                                  <a:pt x="34" y="46"/>
                                  <a:pt x="34" y="46"/>
                                </a:cubicBezTo>
                                <a:cubicBezTo>
                                  <a:pt x="35" y="45"/>
                                  <a:pt x="36" y="44"/>
                                  <a:pt x="36" y="42"/>
                                </a:cubicBezTo>
                                <a:cubicBezTo>
                                  <a:pt x="36" y="41"/>
                                  <a:pt x="35" y="40"/>
                                  <a:pt x="35" y="39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cubicBezTo>
                                  <a:pt x="17" y="13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5" y="21"/>
                                  <a:pt x="0" y="29"/>
                                  <a:pt x="0" y="37"/>
                                </a:cubicBezTo>
                                <a:cubicBezTo>
                                  <a:pt x="0" y="59"/>
                                  <a:pt x="50" y="109"/>
                                  <a:pt x="72" y="109"/>
                                </a:cubicBezTo>
                                <a:cubicBezTo>
                                  <a:pt x="72" y="109"/>
                                  <a:pt x="72" y="109"/>
                                  <a:pt x="73" y="109"/>
                                </a:cubicBezTo>
                                <a:cubicBezTo>
                                  <a:pt x="78" y="108"/>
                                  <a:pt x="83" y="106"/>
                                  <a:pt x="85" y="105"/>
                                </a:cubicBezTo>
                                <a:cubicBezTo>
                                  <a:pt x="85" y="105"/>
                                  <a:pt x="85" y="105"/>
                                  <a:pt x="85" y="105"/>
                                </a:cubicBezTo>
                                <a:close/>
                                <a:moveTo>
                                  <a:pt x="80" y="0"/>
                                </a:moveTo>
                                <a:cubicBezTo>
                                  <a:pt x="65" y="0"/>
                                  <a:pt x="52" y="10"/>
                                  <a:pt x="52" y="24"/>
                                </a:cubicBezTo>
                                <a:cubicBezTo>
                                  <a:pt x="52" y="31"/>
                                  <a:pt x="57" y="38"/>
                                  <a:pt x="63" y="43"/>
                                </a:cubicBezTo>
                                <a:cubicBezTo>
                                  <a:pt x="59" y="57"/>
                                  <a:pt x="59" y="57"/>
                                  <a:pt x="59" y="57"/>
                                </a:cubicBezTo>
                                <a:cubicBezTo>
                                  <a:pt x="73" y="47"/>
                                  <a:pt x="73" y="47"/>
                                  <a:pt x="73" y="47"/>
                                </a:cubicBezTo>
                                <a:cubicBezTo>
                                  <a:pt x="75" y="47"/>
                                  <a:pt x="77" y="48"/>
                                  <a:pt x="80" y="48"/>
                                </a:cubicBezTo>
                                <a:cubicBezTo>
                                  <a:pt x="95" y="48"/>
                                  <a:pt x="108" y="37"/>
                                  <a:pt x="108" y="24"/>
                                </a:cubicBezTo>
                                <a:cubicBezTo>
                                  <a:pt x="108" y="10"/>
                                  <a:pt x="95" y="0"/>
                                  <a:pt x="80" y="0"/>
                                </a:cubicBezTo>
                                <a:cubicBezTo>
                                  <a:pt x="80" y="0"/>
                                  <a:pt x="80" y="0"/>
                                  <a:pt x="80" y="0"/>
                                </a:cubicBezTo>
                                <a:close/>
                                <a:moveTo>
                                  <a:pt x="68" y="17"/>
                                </a:moveTo>
                                <a:cubicBezTo>
                                  <a:pt x="70" y="17"/>
                                  <a:pt x="72" y="19"/>
                                  <a:pt x="72" y="22"/>
                                </a:cubicBezTo>
                                <a:cubicBezTo>
                                  <a:pt x="72" y="24"/>
                                  <a:pt x="70" y="26"/>
                                  <a:pt x="68" y="26"/>
                                </a:cubicBezTo>
                                <a:cubicBezTo>
                                  <a:pt x="66" y="26"/>
                                  <a:pt x="64" y="24"/>
                                  <a:pt x="64" y="22"/>
                                </a:cubicBezTo>
                                <a:cubicBezTo>
                                  <a:pt x="64" y="19"/>
                                  <a:pt x="66" y="17"/>
                                  <a:pt x="68" y="17"/>
                                </a:cubicBezTo>
                                <a:cubicBezTo>
                                  <a:pt x="68" y="17"/>
                                  <a:pt x="68" y="17"/>
                                  <a:pt x="68" y="17"/>
                                </a:cubicBezTo>
                                <a:close/>
                                <a:moveTo>
                                  <a:pt x="80" y="26"/>
                                </a:moveTo>
                                <a:cubicBezTo>
                                  <a:pt x="78" y="26"/>
                                  <a:pt x="76" y="24"/>
                                  <a:pt x="76" y="22"/>
                                </a:cubicBezTo>
                                <a:cubicBezTo>
                                  <a:pt x="76" y="19"/>
                                  <a:pt x="78" y="17"/>
                                  <a:pt x="80" y="17"/>
                                </a:cubicBezTo>
                                <a:cubicBezTo>
                                  <a:pt x="82" y="17"/>
                                  <a:pt x="84" y="19"/>
                                  <a:pt x="84" y="22"/>
                                </a:cubicBezTo>
                                <a:cubicBezTo>
                                  <a:pt x="84" y="24"/>
                                  <a:pt x="82" y="26"/>
                                  <a:pt x="80" y="26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89" y="26"/>
                                  <a:pt x="88" y="24"/>
                                  <a:pt x="88" y="22"/>
                                </a:cubicBezTo>
                                <a:cubicBezTo>
                                  <a:pt x="88" y="19"/>
                                  <a:pt x="89" y="17"/>
                                  <a:pt x="92" y="17"/>
                                </a:cubicBezTo>
                                <a:cubicBezTo>
                                  <a:pt x="94" y="17"/>
                                  <a:pt x="96" y="19"/>
                                  <a:pt x="96" y="22"/>
                                </a:cubicBezTo>
                                <a:cubicBezTo>
                                  <a:pt x="96" y="24"/>
                                  <a:pt x="94" y="26"/>
                                  <a:pt x="92" y="26"/>
                                </a:cubicBez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</a:path>
                            </a:pathLst>
                          </a:custGeom>
                          <a:solidFill>
                            <a:srgbClr val="80A9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" name="Freeform 43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5342" y="2251993"/>
                            <a:ext cx="223909" cy="165477"/>
                          </a:xfrm>
                          <a:custGeom>
                            <a:avLst/>
                            <a:gdLst>
                              <a:gd name="T0" fmla="*/ 110 w 122"/>
                              <a:gd name="T1" fmla="*/ 0 h 90"/>
                              <a:gd name="T2" fmla="*/ 12 w 122"/>
                              <a:gd name="T3" fmla="*/ 0 h 90"/>
                              <a:gd name="T4" fmla="*/ 0 w 122"/>
                              <a:gd name="T5" fmla="*/ 12 h 90"/>
                              <a:gd name="T6" fmla="*/ 0 w 122"/>
                              <a:gd name="T7" fmla="*/ 78 h 90"/>
                              <a:gd name="T8" fmla="*/ 12 w 122"/>
                              <a:gd name="T9" fmla="*/ 90 h 90"/>
                              <a:gd name="T10" fmla="*/ 110 w 122"/>
                              <a:gd name="T11" fmla="*/ 90 h 90"/>
                              <a:gd name="T12" fmla="*/ 122 w 122"/>
                              <a:gd name="T13" fmla="*/ 78 h 90"/>
                              <a:gd name="T14" fmla="*/ 122 w 122"/>
                              <a:gd name="T15" fmla="*/ 12 h 90"/>
                              <a:gd name="T16" fmla="*/ 110 w 122"/>
                              <a:gd name="T17" fmla="*/ 0 h 90"/>
                              <a:gd name="T18" fmla="*/ 110 w 122"/>
                              <a:gd name="T19" fmla="*/ 0 h 90"/>
                              <a:gd name="T20" fmla="*/ 110 w 122"/>
                              <a:gd name="T21" fmla="*/ 25 h 90"/>
                              <a:gd name="T22" fmla="*/ 61 w 122"/>
                              <a:gd name="T23" fmla="*/ 55 h 90"/>
                              <a:gd name="T24" fmla="*/ 12 w 122"/>
                              <a:gd name="T25" fmla="*/ 25 h 90"/>
                              <a:gd name="T26" fmla="*/ 12 w 122"/>
                              <a:gd name="T27" fmla="*/ 13 h 90"/>
                              <a:gd name="T28" fmla="*/ 61 w 122"/>
                              <a:gd name="T29" fmla="*/ 43 h 90"/>
                              <a:gd name="T30" fmla="*/ 110 w 122"/>
                              <a:gd name="T31" fmla="*/ 13 h 90"/>
                              <a:gd name="T32" fmla="*/ 110 w 122"/>
                              <a:gd name="T33" fmla="*/ 25 h 90"/>
                              <a:gd name="T34" fmla="*/ 110 w 122"/>
                              <a:gd name="T35" fmla="*/ 25 h 90"/>
                              <a:gd name="T36" fmla="*/ 110 w 122"/>
                              <a:gd name="T37" fmla="*/ 25 h 90"/>
                              <a:gd name="T38" fmla="*/ 110 w 122"/>
                              <a:gd name="T39" fmla="*/ 2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2" h="90">
                                <a:moveTo>
                                  <a:pt x="110" y="0"/>
                                </a:move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5" y="0"/>
                                  <a:pt x="0" y="6"/>
                                  <a:pt x="0" y="12"/>
                                </a:cubicBezTo>
                                <a:cubicBezTo>
                                  <a:pt x="0" y="78"/>
                                  <a:pt x="0" y="78"/>
                                  <a:pt x="0" y="78"/>
                                </a:cubicBezTo>
                                <a:cubicBezTo>
                                  <a:pt x="0" y="85"/>
                                  <a:pt x="5" y="90"/>
                                  <a:pt x="12" y="90"/>
                                </a:cubicBezTo>
                                <a:cubicBezTo>
                                  <a:pt x="110" y="90"/>
                                  <a:pt x="110" y="90"/>
                                  <a:pt x="110" y="90"/>
                                </a:cubicBezTo>
                                <a:cubicBezTo>
                                  <a:pt x="117" y="90"/>
                                  <a:pt x="122" y="85"/>
                                  <a:pt x="122" y="78"/>
                                </a:cubicBezTo>
                                <a:cubicBezTo>
                                  <a:pt x="122" y="12"/>
                                  <a:pt x="122" y="12"/>
                                  <a:pt x="122" y="12"/>
                                </a:cubicBezTo>
                                <a:cubicBezTo>
                                  <a:pt x="122" y="6"/>
                                  <a:pt x="117" y="0"/>
                                  <a:pt x="110" y="0"/>
                                </a:cubicBezTo>
                                <a:cubicBezTo>
                                  <a:pt x="110" y="0"/>
                                  <a:pt x="110" y="0"/>
                                  <a:pt x="110" y="0"/>
                                </a:cubicBezTo>
                                <a:close/>
                                <a:moveTo>
                                  <a:pt x="110" y="25"/>
                                </a:moveTo>
                                <a:cubicBezTo>
                                  <a:pt x="61" y="55"/>
                                  <a:pt x="61" y="55"/>
                                  <a:pt x="61" y="55"/>
                                </a:cubicBezTo>
                                <a:cubicBezTo>
                                  <a:pt x="12" y="25"/>
                                  <a:pt x="12" y="25"/>
                                  <a:pt x="12" y="25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61" y="43"/>
                                  <a:pt x="61" y="43"/>
                                  <a:pt x="61" y="43"/>
                                </a:cubicBezTo>
                                <a:cubicBezTo>
                                  <a:pt x="110" y="13"/>
                                  <a:pt x="110" y="13"/>
                                  <a:pt x="110" y="13"/>
                                </a:cubicBezTo>
                                <a:cubicBezTo>
                                  <a:pt x="110" y="25"/>
                                  <a:pt x="110" y="25"/>
                                  <a:pt x="110" y="25"/>
                                </a:cubicBezTo>
                                <a:cubicBezTo>
                                  <a:pt x="110" y="25"/>
                                  <a:pt x="110" y="25"/>
                                  <a:pt x="110" y="25"/>
                                </a:cubicBezTo>
                                <a:close/>
                                <a:moveTo>
                                  <a:pt x="110" y="25"/>
                                </a:moveTo>
                                <a:cubicBezTo>
                                  <a:pt x="110" y="25"/>
                                  <a:pt x="110" y="25"/>
                                  <a:pt x="110" y="25"/>
                                </a:cubicBezTo>
                              </a:path>
                            </a:pathLst>
                          </a:custGeom>
                          <a:solidFill>
                            <a:srgbClr val="80A9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899" y="423193"/>
                            <a:ext cx="215998" cy="201461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80A9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97AAE97" id="组合 33" o:spid="_x0000_s1026" style="position:absolute;left:0;text-align:left;margin-left:138.25pt;margin-top:42.45pt;width:25.1pt;height:190.35pt;z-index:251688960;mso-height-relative:margin" coordsize="3187,2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">
                <v:shape id="Freeform 38" o:spid="_x0000_s1027" style="position:absolute;left:528;width:2109;height:2227;visibility:visible;mso-wrap-style:square;v-text-anchor:top" coordsize="328,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NnCcEA&#10;AADbAAAADwAAAGRycy9kb3ducmV2LnhtbERPzWoCMRC+F3yHMEJvNWsPumyNIlppD4J09QGmm3F3&#10;NZksSdTt2xtB6G0+vt+ZLXprxJV8aB0rGI8yEMSV0y3XCg77zVsOIkRkjcYxKfijAIv54GWGhXY3&#10;/qFrGWuRQjgUqKCJsSukDFVDFsPIdcSJOzpvMSboa6k93lK4NfI9yybSYsupocGOVg1V5/JiFfTr&#10;uP/V1pTj7em4NpPP/MvvcqVeh/3yA0SkPv6Ln+5vneZP4fFLOk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jZwnBAAAA2wAAAA8AAAAAAAAAAAAAAAAAmAIAAGRycy9kb3du&#10;cmV2LnhtbFBLBQYAAAAABAAEAPUAAACGAwAAAAA=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#80a965" strokecolor="#80a965">
                  <v:path arrowok="t" o:connecttype="custom" o:connectlocs="2147483646,2147483646;2147483646,0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"/>
                  <o:lock v:ext="edit" aspectratio="t" verticies="t"/>
                </v:shape>
                <v:shape id="Freeform 142" o:spid="_x0000_s1028" style="position:absolute;top:8841;width:3187;height:2227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zz70A&#10;AADbAAAADwAAAGRycy9kb3ducmV2LnhtbERPy6rCMBDdX/AfwgjurqkuqrcaRQTBpa+7H5qxrTaT&#10;kkRb/XojCO7mcJ4zX3amFndyvrKsYDRMQBDnVldcKDgdN79TED4ga6wtk4IHeVguej9zzLRteU/3&#10;QyhEDGGfoYIyhCaT0uclGfRD2xBH7mydwRChK6R22MZwU8txkqTSYMWxocSG1iXl18PNKJhYX+FY&#10;utNflz4f7ehS653/V2rQ71YzEIG68BV/3Fsd56fw/iUeIB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Fpzz70AAADbAAAADwAAAAAAAAAAAAAAAACYAgAAZHJzL2Rvd25yZXYu&#10;eG1sUEsFBgAAAAAEAAQA9QAAAIID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80a965" stroked="f">
                  <v:path arrowok="t" o:connecttype="custom" o:connectlocs="309074,50838;169687,2421;153931,2421;13333,50838;13333,61732;46058,73836;30301,119833;20605,134358;29089,147672;0,209404;23029,222719;44846,146462;50906,134358;43634,121043;60603,79888;61815,78678;158779,39944;167263,43575;167263,43575;163627,53259;82420,85940;155143,110149;170900,110149;310286,62942;309074,50838;309074,50838;155143,128306;66663,99255;66663,121043;73935,137989;67875,153725;73935,162198;253319,158566;260591,146462;260591,98045;170900,128306;155143,128306;155143,128306;155143,128306;155143,128306" o:connectangles="0,0,0,0,0,0,0,0,0,0,0,0,0,0,0,0,0,0,0,0,0,0,0,0,0,0,0,0,0,0,0,0,0,0,0,0,0,0,0,0"/>
                  <o:lock v:ext="edit" aspectratio="t" verticies="t"/>
                </v:shape>
                <v:shape id="Freeform 137" o:spid="_x0000_s1029" style="position:absolute;left:453;top:13300;width:2232;height:2230;visibility:visible;mso-wrap-style:square;v-text-anchor:top" coordsize="140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XIsAA&#10;AADbAAAADwAAAGRycy9kb3ducmV2LnhtbESPzarCMBSE94LvEI7gzqa6UKlG6VUEN3fhzwMcmmPb&#10;a3NSkmjr25sLgsthZr5h1tveNOJJzteWFUyTFARxYXXNpYLr5TBZgvABWWNjmRS8yMN2MxysMdO2&#10;4xM9z6EUEcI+QwVVCG0mpS8qMugT2xJH72adwRClK6V22EW4aeQsTefSYM1xocKWdhUV9/PDKHCt&#10;+TNS7/X8XuwWP+6R5795p9R41OcrEIH68A1/2ketYDaF/y/xB8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wXIsAAAADbAAAADwAAAAAAAAAAAAAAAACYAgAAZHJzL2Rvd25y&#10;ZXYueG1sUEsFBgAAAAAEAAQA9QAAAIUDAAAAAA==&#10;" path="m130,18v,113,,113,,113c25,131,25,131,25,131v-9,,-15,-6,-15,-13c10,111,16,105,25,105v95,,95,,95,c120,,120,,120,,20,,20,,20,,9,,,8,,18,,123,,123,,123v,9,9,17,20,17c140,140,140,140,140,140v,-122,,-122,,-122c130,18,130,18,130,18xm30,114v90,,90,,90,c120,123,120,123,120,123v-90,,-90,,-90,c30,114,30,114,30,114xm30,114v,,,,,e" fillcolor="#80a965" stroked="f">
                  <v:path arrowok="t" o:connecttype="custom" o:connectlocs="207257,28676;207257,208696;39857,208696;15943,187986;39857,167276;191314,167276;191314,0;31886,0;0,28676;0,195951;31886,223034;223200,223034;223200,28676;207257,28676;47829,181613;191314,181613;191314,195951;47829,195951;47829,181613;47829,181613;47829,181613" o:connectangles="0,0,0,0,0,0,0,0,0,0,0,0,0,0,0,0,0,0,0,0,0"/>
                  <o:lock v:ext="edit" aspectratio="t" verticies="t"/>
                </v:shape>
                <v:shape id="Freeform 12" o:spid="_x0000_s1030" style="position:absolute;left:453;top:17759;width:2206;height:2230;visibility:visible;mso-wrap-style:square;v-text-anchor:top" coordsize="108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Dn8MA&#10;AADbAAAADwAAAGRycy9kb3ducmV2LnhtbESPUWvCMBSF3wf+h3AFX4YmKzika5QpjA4Gg6k/4NJc&#10;29LmJjRR6379Igh7PJxzvsMpNqPtxYWG0DrW8LJQIIgrZ1quNRwPH/MViBCRDfaOScONAmzWk6cC&#10;c+Ou/EOXfaxFgnDIUUMTo8+lDFVDFsPCeeLkndxgMSY51NIMeE1w28tMqVdpseW00KCnXUNVtz9b&#10;DWPn1bIsS1RL9F+/3ycK2/Oz1rPp+P4GItIY/8OP9qfRkGVw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Dn8MAAADbAAAADwAAAAAAAAAAAAAAAACYAgAAZHJzL2Rv&#10;d25yZXYueG1sUEsFBgAAAAAEAAQA9QAAAIgDAAAAAA==&#10;" path="m85,105v3,-2,6,-3,8,-5c93,100,94,99,94,99v1,-1,2,-2,2,-4c96,94,96,92,94,91,74,77,74,77,74,77,73,76,72,76,71,76v-1,,-3,,-4,1c67,77,64,81,64,81v-2,2,-10,2,-12,c30,59,30,59,30,59,27,57,29,52,31,49v3,-3,3,-3,3,-3c35,45,36,44,36,42v,-1,-1,-2,-1,-3c18,15,18,15,18,15,17,13,16,13,14,13v-2,,-3,1,-4,2c9,15,9,15,9,15,5,21,,29,,37v,22,50,72,72,72c72,109,72,109,73,109v5,-1,10,-3,12,-4c85,105,85,105,85,105xm80,c65,,52,10,52,24v,7,5,14,11,19c59,57,59,57,59,57,73,47,73,47,73,47v2,,4,1,7,1c95,48,108,37,108,24,108,10,95,,80,v,,,,,xm68,17v2,,4,2,4,5c72,24,70,26,68,26v-2,,-4,-2,-4,-4c64,19,66,17,68,17v,,,,,xm80,26v-2,,-4,-2,-4,-4c76,19,78,17,80,17v2,,4,2,4,5c84,24,82,26,80,26v,,,,,xm92,26v-3,,-4,-2,-4,-4c88,19,89,17,92,17v2,,4,2,4,5c96,24,94,26,92,26v,,,,,xm92,26v,,,,,e" fillcolor="#80a965" stroked="f">
                  <v:path arrowok="t" o:connecttype="custom" o:connectlocs="173624,214849;189965,204618;192008,202572;196093,194387;192008,186203;151155,157556;145027,155510;136857,157556;130729,165741;106217,165741;61279,120725;63322,100263;69450,94124;73535,85940;71492,79801;36768,30693;28597,26600;20426,30693;18384,30693;0,75709;147070,223034;149113,223034;173624,214849;173624,214849;163411,0;106217,49108;128686,87986;120516,116632;149113,96171;163411,98217;220605,49108;163411,0;163411,0;138899,34785;147070,45016;138899,53201;130729,45016;138899,34785;138899,34785;163411,53201;155241,45016;163411,34785;171582,45016;163411,53201;163411,53201;187923,53201;179752,45016;187923,34785;196093,45016;187923,53201;187923,53201;187923,53201;187923,53201" o:connectangles="0,0,0,0,0,0,0,0,0,0,0,0,0,0,0,0,0,0,0,0,0,0,0,0,0,0,0,0,0,0,0,0,0,0,0,0,0,0,0,0,0,0,0,0,0,0,0,0,0,0,0,0,0"/>
                  <o:lock v:ext="edit" aspectratio="t" verticies="t"/>
                </v:shape>
                <v:shape id="Freeform 43" o:spid="_x0000_s1031" style="position:absolute;left:453;top:22519;width:2239;height:1655;flip:x;visibility:visible;mso-wrap-style:square;v-text-anchor:top" coordsize="12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0qcIA&#10;AADbAAAADwAAAGRycy9kb3ducmV2LnhtbESPQWsCMRSE7wX/Q3iCt5p1i1K2RhGhYPHkWuj1NXnN&#10;Lm5elk2q6/56Iwgeh5n5hlmue9eIM3Wh9qxgNs1AEGtvarYKvo+fr+8gQkQ22HgmBVcKsF6NXpZY&#10;GH/hA53LaEWCcChQQRVjW0gZdEUOw9S3xMn7853DmGRnpenwkuCukXmWLaTDmtNChS1tK9Kn8t8p&#10;2JXDT/7rT3a++JqR3Q/aD4NWajLuNx8gIvXxGX60d0ZB/gb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3SpwgAAANsAAAAPAAAAAAAAAAAAAAAAAJgCAABkcnMvZG93&#10;bnJldi54bWxQSwUGAAAAAAQABAD1AAAAhwMAAAAA&#10;" path="m110,c12,,12,,12,,5,,,6,,12,,78,,78,,78v,7,5,12,12,12c110,90,110,90,110,90v7,,12,-5,12,-12c122,12,122,12,122,12,122,6,117,,110,v,,,,,xm110,25c61,55,61,55,61,55,12,25,12,25,12,25v,-12,,-12,,-12c61,43,61,43,61,43,110,13,110,13,110,13v,12,,12,,12c110,25,110,25,110,25xm110,25v,,,,,e" fillcolor="#80a965" stroked="f">
                  <v:path arrowok="t" o:connecttype="custom" o:connectlocs="201885,0;22024,0;0,22064;0,143413;22024,165477;201885,165477;223909,143413;223909,22064;201885,0;201885,0;201885,45966;111955,101125;22024,45966;22024,23902;111955,79061;201885,23902;201885,45966;201885,45966;201885,45966;201885,45966" o:connectangles="0,0,0,0,0,0,0,0,0,0,0,0,0,0,0,0,0,0,0,0"/>
                  <o:lock v:ext="edit" aspectratio="t" verticies="t"/>
                </v:shape>
                <v:shape id="Freeform 103" o:spid="_x0000_s1032" style="position:absolute;left:528;top:4231;width:2160;height:2015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wQsYA&#10;AADbAAAADwAAAGRycy9kb3ducmV2LnhtbESPQWvCQBSE70L/w/IKvekmQUVSVwmFlOKhoBVKb6/Z&#10;12ww+zZktybtr3cFweMwM98w6+1oW3Gm3jeOFaSzBARx5XTDtYLjRzldgfABWWPrmBT8kYft5mGy&#10;xly7gfd0PoRaRAj7HBWYELpcSl8ZsuhnriOO3o/rLYYo+1rqHocIt63MkmQpLTYcFwx29GKoOh1+&#10;rYKd+9/NT5/pQn/V5r18HYrv1XFQ6ulxLJ5BBBrDPXxrv2kF2RyuX+IPkJ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HwQsYAAADbAAAADwAAAAAAAAAAAAAAAACYAgAAZHJz&#10;L2Rvd25yZXYueG1sUEsFBgAAAAAEAAQA9QAAAIsD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80a965" stroked="f">
                  <v:path arrowok="t" o:connecttype="custom" o:connectlocs="86399,113322;93599,106127;120599,106127;125999,113322;125999,122316;120599,129511;93599,129511;86399,122316;86399,113322;62999,35975;7200,35975;0,46768;0,82743;66599,109724;75599,109724;75599,102529;82799,97133;125999,97133;136799,102529;136799,109724;147599,109724;214198,82743;214198,44969;206998,35975;149399,35975;62999,35975;133199,35975;133199,23384;129599,16189;84599,16189;79199,23384;79199,35975;62999,35975;62999,12591;73799,1799;138599,1799;151199,12591;149399,35975;133199,35975;214198,89938;214198,188870;203398,199662;9000,199662;0,190668;0,89938;77399,120517;77399,129511;86399,140303;125999,140303;136799,129511;136799,120517;214198,89938;214198,89938;214198,89938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311150</wp:posOffset>
                </wp:positionV>
                <wp:extent cx="4291330" cy="284861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330" cy="284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0425" w:rsidRDefault="00440425" w:rsidP="009C1A78">
                            <w:pPr>
                              <w:snapToGrid w:val="0"/>
                              <w:spacing w:line="700" w:lineRule="exact"/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>姓    名</w:t>
                            </w:r>
                            <w:r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051C8"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051C8" w:rsidRPr="009051C8"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>小萝卜</w:t>
                            </w:r>
                          </w:p>
                          <w:p w:rsidR="00440425" w:rsidRDefault="00440425" w:rsidP="009C1A78">
                            <w:pPr>
                              <w:snapToGrid w:val="0"/>
                              <w:spacing w:line="700" w:lineRule="exact"/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  <w:r w:rsidR="009051C8"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9051C8" w:rsidRPr="009051C8"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>银行柜员</w:t>
                            </w:r>
                          </w:p>
                          <w:p w:rsidR="00440425" w:rsidRDefault="00440425" w:rsidP="009C1A78">
                            <w:pPr>
                              <w:snapToGrid w:val="0"/>
                              <w:spacing w:line="700" w:lineRule="exact"/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毕业学院： </w:t>
                            </w:r>
                            <w:r w:rsidR="009051C8"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 小萝卜科技大学</w:t>
                            </w:r>
                          </w:p>
                          <w:p w:rsidR="00440425" w:rsidRDefault="00440425" w:rsidP="009C1A78">
                            <w:pPr>
                              <w:snapToGrid w:val="0"/>
                              <w:spacing w:line="700" w:lineRule="exact"/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所学专业： </w:t>
                            </w:r>
                            <w:r w:rsidR="009051C8"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 财务专业</w:t>
                            </w:r>
                          </w:p>
                          <w:p w:rsidR="00440425" w:rsidRDefault="00440425" w:rsidP="009C1A78">
                            <w:pPr>
                              <w:snapToGrid w:val="0"/>
                              <w:spacing w:line="700" w:lineRule="exact"/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051C8"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051C8" w:rsidRPr="009051C8"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13800138000</w:t>
                            </w:r>
                          </w:p>
                          <w:p w:rsidR="00440425" w:rsidRDefault="00440425" w:rsidP="009C1A78">
                            <w:pPr>
                              <w:snapToGrid w:val="0"/>
                              <w:spacing w:line="700" w:lineRule="exact"/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>联系邮箱</w:t>
                            </w:r>
                            <w:r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  <w:r w:rsidR="009051C8"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9051C8"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22443888</w:t>
                            </w:r>
                            <w:r w:rsidR="009051C8" w:rsidRPr="009051C8"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＠</w:t>
                            </w:r>
                            <w:r w:rsidR="009051C8">
                              <w:rPr>
                                <w:rFonts w:ascii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>qq</w:t>
                            </w:r>
                            <w:r w:rsidR="009051C8" w:rsidRPr="009051C8"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 w:rsidR="009051C8" w:rsidRPr="009051C8"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62.05pt;margin-top:24.5pt;width:337.9pt;height:224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" filled="f" stroked="f" strokeweight=".5pt">
                <v:textbox>
                  <w:txbxContent>
                    <w:p w:rsidR="00440425" w:rsidRDefault="00440425" w:rsidP="009C1A78">
                      <w:pPr>
                        <w:snapToGrid w:val="0"/>
                        <w:spacing w:line="700" w:lineRule="exact"/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>姓    名</w:t>
                      </w:r>
                      <w:r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="009051C8"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="009051C8" w:rsidRPr="009051C8"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>小萝卜</w:t>
                      </w:r>
                    </w:p>
                    <w:p w:rsidR="00440425" w:rsidRDefault="00440425" w:rsidP="009C1A78">
                      <w:pPr>
                        <w:snapToGrid w:val="0"/>
                        <w:spacing w:line="700" w:lineRule="exact"/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  <w:t>：</w:t>
                      </w:r>
                      <w:r w:rsidR="009051C8"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  </w:t>
                      </w:r>
                      <w:r w:rsidR="009051C8" w:rsidRPr="009051C8"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>银行柜员</w:t>
                      </w:r>
                    </w:p>
                    <w:p w:rsidR="00440425" w:rsidRDefault="00440425" w:rsidP="009C1A78">
                      <w:pPr>
                        <w:snapToGrid w:val="0"/>
                        <w:spacing w:line="700" w:lineRule="exact"/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毕业学院： </w:t>
                      </w:r>
                      <w:r w:rsidR="009051C8"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 小萝卜科技大学</w:t>
                      </w:r>
                    </w:p>
                    <w:p w:rsidR="00440425" w:rsidRDefault="00440425" w:rsidP="009C1A78">
                      <w:pPr>
                        <w:snapToGrid w:val="0"/>
                        <w:spacing w:line="700" w:lineRule="exact"/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所学专业： </w:t>
                      </w:r>
                      <w:r w:rsidR="009051C8"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 财务专业</w:t>
                      </w:r>
                    </w:p>
                    <w:p w:rsidR="00440425" w:rsidRDefault="00440425" w:rsidP="009C1A78">
                      <w:pPr>
                        <w:snapToGrid w:val="0"/>
                        <w:spacing w:line="700" w:lineRule="exact"/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>联系电话</w:t>
                      </w:r>
                      <w:r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="009051C8"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="009051C8" w:rsidRPr="009051C8"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  <w:t>13800138000</w:t>
                      </w:r>
                    </w:p>
                    <w:p w:rsidR="00440425" w:rsidRDefault="00440425" w:rsidP="009C1A78">
                      <w:pPr>
                        <w:snapToGrid w:val="0"/>
                        <w:spacing w:line="700" w:lineRule="exact"/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>联系邮箱</w:t>
                      </w:r>
                      <w:r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  <w:t>：</w:t>
                      </w:r>
                      <w:r w:rsidR="009051C8"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  </w:t>
                      </w:r>
                      <w:r w:rsidR="009051C8"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  <w:t>22443888</w:t>
                      </w:r>
                      <w:r w:rsidR="009051C8" w:rsidRPr="009051C8"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  <w:t>＠</w:t>
                      </w:r>
                      <w:r w:rsidR="009051C8">
                        <w:rPr>
                          <w:rFonts w:ascii="微软雅黑" w:hAnsi="微软雅黑" w:hint="eastAsia"/>
                          <w:color w:val="595959"/>
                          <w:sz w:val="28"/>
                          <w:szCs w:val="28"/>
                        </w:rPr>
                        <w:t>qq</w:t>
                      </w:r>
                      <w:r w:rsidR="009051C8" w:rsidRPr="009051C8"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  <w:t>.</w:t>
                      </w:r>
                      <w:proofErr w:type="gramStart"/>
                      <w:r w:rsidR="009051C8" w:rsidRPr="009051C8"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  <w:t>com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833755</wp:posOffset>
                </wp:positionV>
                <wp:extent cx="3059430" cy="2195195"/>
                <wp:effectExtent l="0" t="0" r="26670" b="14605"/>
                <wp:wrapNone/>
                <wp:docPr id="7173" name="组合 7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430" cy="2195195"/>
                          <a:chOff x="0" y="98241"/>
                          <a:chExt cx="3059460" cy="2195631"/>
                        </a:xfrm>
                      </wpg:grpSpPr>
                      <wps:wsp>
                        <wps:cNvPr id="7177" name="直接连接符 7177"/>
                        <wps:cNvCnPr/>
                        <wps:spPr>
                          <a:xfrm>
                            <a:off x="0" y="98241"/>
                            <a:ext cx="305946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82" name="直接连接符 7182"/>
                        <wps:cNvCnPr/>
                        <wps:spPr>
                          <a:xfrm>
                            <a:off x="0" y="494985"/>
                            <a:ext cx="305946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83" name="直接连接符 7183"/>
                        <wps:cNvCnPr/>
                        <wps:spPr>
                          <a:xfrm>
                            <a:off x="0" y="933450"/>
                            <a:ext cx="305946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84" name="直接连接符 7184"/>
                        <wps:cNvCnPr/>
                        <wps:spPr>
                          <a:xfrm>
                            <a:off x="0" y="1405764"/>
                            <a:ext cx="305946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93" name="直接连接符 7193"/>
                        <wps:cNvCnPr/>
                        <wps:spPr>
                          <a:xfrm>
                            <a:off x="0" y="1844229"/>
                            <a:ext cx="305946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94" name="直接连接符 7194"/>
                        <wps:cNvCnPr/>
                        <wps:spPr>
                          <a:xfrm>
                            <a:off x="0" y="2293872"/>
                            <a:ext cx="305946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8B6B6F" id="组合 7173" o:spid="_x0000_s1026" style="position:absolute;left:0;text-align:left;margin-left:168pt;margin-top:65.65pt;width:240.9pt;height:172.85pt;z-index:251689984;mso-height-relative:margin" coordorigin=",982" coordsize="30594,21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">
                <v:line id="直接连接符 7177" o:spid="_x0000_s1027" style="position:absolute;visibility:visible;mso-wrap-style:square" from="0,982" to="30594,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EL1cUAAADdAAAADwAAAGRycy9kb3ducmV2LnhtbESPwW7CMBBE75X4B2uReitOUNVUAYOA&#10;CtFDeyDlA1bxkgTsdbBdCH9fV6rU42hm3mjmy8EacSUfOscK8kkGgrh2uuNGweFr+/QKIkRkjcYx&#10;KbhTgOVi9DDHUrsb7+laxUYkCIcSFbQx9qWUoW7JYpi4njh5R+ctxiR9I7XHW4JbI6dZ9iItdpwW&#10;Wuxp01J9rr6tgl1Xnd+Oxpzcdi2fL/rzo/F5UOpxPKxmICIN8T/8137XCoq8KOD3TX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EL1cUAAADdAAAADwAAAAAAAAAA&#10;AAAAAAChAgAAZHJzL2Rvd25yZXYueG1sUEsFBgAAAAAEAAQA+QAAAJMDAAAAAA==&#10;" strokecolor="#7f7f7f" strokeweight=".5pt">
                  <v:stroke joinstyle="miter"/>
                </v:line>
                <v:line id="直接连接符 7182" o:spid="_x0000_s1028" style="position:absolute;visibility:visible;mso-wrap-style:square" from="0,4949" to="30594,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YasUAAADdAAAADwAAAGRycy9kb3ducmV2LnhtbESPwW7CMBBE75X4B2uRuBUnCLUoYBAU&#10;ofZADw18wCpekoC9Tm0D6d/jSpV6HM3MG81i1VsjbuRD61hBPs5AEFdOt1wrOB52zzMQISJrNI5J&#10;wQ8FWC0HTwsstLvzF93KWIsE4VCggibGrpAyVA1ZDGPXESfv5LzFmKSvpfZ4T3Br5CTLXqTFltNC&#10;gx29NVRdyqtV8N6Wl+3JmLPbbeT0W3/ua58HpUbDfj0HEamP/+G/9odW8JrPJvD7Jj0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PYasUAAADdAAAADwAAAAAAAAAA&#10;AAAAAAChAgAAZHJzL2Rvd25yZXYueG1sUEsFBgAAAAAEAAQA+QAAAJMDAAAAAA==&#10;" strokecolor="#7f7f7f" strokeweight=".5pt">
                  <v:stroke joinstyle="miter"/>
                </v:line>
                <v:line id="直接连接符 7183" o:spid="_x0000_s1029" style="position:absolute;visibility:visible;mso-wrap-style:square" from="0,9334" to="30594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98cUAAADdAAAADwAAAGRycy9kb3ducmV2LnhtbESPwW7CMBBE75X4B2uRuIGTFhUUMIi2&#10;QvTQHhr4gFW8JAF7ndoG0r+vKyH1OJqZN5rlurdGXMmH1rGCfJKBIK6cbrlWcNhvx3MQISJrNI5J&#10;wQ8FWK8GD0sstLvxF13LWIsE4VCggibGrpAyVA1ZDBPXESfv6LzFmKSvpfZ4S3Br5GOWPUuLLaeF&#10;Bjt6bag6lxerYNeW57ejMSe3fZHTb/35Ufs8KDUa9psFiEh9/A/f2+9awSyfP8Hfm/Q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998cUAAADdAAAADwAAAAAAAAAA&#10;AAAAAAChAgAAZHJzL2Rvd25yZXYueG1sUEsFBgAAAAAEAAQA+QAAAJMDAAAAAA==&#10;" strokecolor="#7f7f7f" strokeweight=".5pt">
                  <v:stroke joinstyle="miter"/>
                </v:line>
                <v:line id="直接连接符 7184" o:spid="_x0000_s1030" style="position:absolute;visibility:visible;mso-wrap-style:square" from="0,14057" to="30594,1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blhcUAAADdAAAADwAAAGRycy9kb3ducmV2LnhtbESPwW7CMBBE75X4B2uReitOKtSigEFA&#10;heiBHhr4gFW8JAF7HWwXwt/jSpV6HM3MG81s0VsjruRD61hBPspAEFdOt1wrOOw3LxMQISJrNI5J&#10;wZ0CLOaDpxkW2t34m65lrEWCcChQQRNjV0gZqoYshpHriJN3dN5iTNLXUnu8Jbg18jXL3qTFltNC&#10;gx2tG6rO5Y9VsG3L88fRmJPbrOT4or92tc+DUs/DfjkFEamP/+G/9qdW8J5PxvD7Jj0BO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blhcUAAADdAAAADwAAAAAAAAAA&#10;AAAAAAChAgAAZHJzL2Rvd25yZXYueG1sUEsFBgAAAAAEAAQA+QAAAJMDAAAAAA==&#10;" strokecolor="#7f7f7f" strokeweight=".5pt">
                  <v:stroke joinstyle="miter"/>
                </v:line>
                <v:line id="直接连接符 7193" o:spid="_x0000_s1031" style="position:absolute;visibility:visible;mso-wrap-style:square" from="0,18442" to="30594,18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brLMYAAADdAAAADwAAAGRycy9kb3ducmV2LnhtbESPwW7CMBBE75X4B2uRuIGTFrUlxaC2&#10;CMGhPTTlA1bxkqTY69Q2EP4eV0LqcTQzbzTzZW+NOJEPrWMF+SQDQVw53XKtYPe9Hj+DCBFZo3FM&#10;Ci4UYLkY3M2x0O7MX3QqYy0ShEOBCpoYu0LKUDVkMUxcR5y8vfMWY5K+ltrjOcGtkfdZ9igttpwW&#10;GuzovaHqUB6tgk1bHlZ7Y37c+k1Of/XnR+3zoNRo2L++gIjUx//wrb3VCp7y2QP8vUlP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26yzGAAAA3QAAAA8AAAAAAAAA&#10;AAAAAAAAoQIAAGRycy9kb3ducmV2LnhtbFBLBQYAAAAABAAEAPkAAACUAwAAAAA=&#10;" strokecolor="#7f7f7f" strokeweight=".5pt">
                  <v:stroke joinstyle="miter"/>
                </v:line>
                <v:line id="直接连接符 7194" o:spid="_x0000_s1032" style="position:absolute;visibility:visible;mso-wrap-style:square" from="0,22938" to="30594,22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9zWMUAAADdAAAADwAAAGRycy9kb3ducmV2LnhtbESPwW7CMBBE75X6D9ZW4gZOEKJtwKAW&#10;hODQHpr2A1bxkgTsdbANpH9fIyH1OJqZN5r5srdGXMiH1rGCfJSBIK6cbrlW8PO9Gb6ACBFZo3FM&#10;Cn4pwHLx+DDHQrsrf9GljLVIEA4FKmhi7AopQ9WQxTByHXHy9s5bjEn6WmqP1wS3Ro6zbCottpwW&#10;Guxo1VB1LM9WwbYtj+u9MQe3eZeTk/78qH0elBo89W8zEJH6+B++t3dawXP+OoHbm/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9zWMUAAADdAAAADwAAAAAAAAAA&#10;AAAAAAChAgAAZHJzL2Rvd25yZXYueG1sUEsFBgAAAAAEAAQA+QAAAJMDAAAAAA==&#10;" strokecolor="#7f7f7f" strokeweight=".5pt">
                  <v:stroke joinstyle="miter"/>
                </v:line>
              </v:group>
            </w:pict>
          </mc:Fallback>
        </mc:AlternateContent>
      </w:r>
    </w:p>
    <w:p w:rsidR="00440425" w:rsidRDefault="00440425" w:rsidP="00440425"/>
    <w:p w:rsidR="00440425" w:rsidRDefault="00440425" w:rsidP="004404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0425" w:rsidRDefault="00440425" w:rsidP="004404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0425" w:rsidRDefault="00440425" w:rsidP="00440425"/>
    <w:p w:rsidR="00440425" w:rsidRDefault="00440425" w:rsidP="00440425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E19521" wp14:editId="24231212">
                <wp:simplePos x="0" y="0"/>
                <wp:positionH relativeFrom="column">
                  <wp:posOffset>-1134110</wp:posOffset>
                </wp:positionH>
                <wp:positionV relativeFrom="paragraph">
                  <wp:posOffset>5145405</wp:posOffset>
                </wp:positionV>
                <wp:extent cx="594995" cy="558800"/>
                <wp:effectExtent l="76200" t="0" r="0" b="50800"/>
                <wp:wrapNone/>
                <wp:docPr id="70074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8666">
                          <a:off x="0" y="0"/>
                          <a:ext cx="594995" cy="558800"/>
                          <a:chOff x="-205" y="158998"/>
                          <a:chExt cx="647" cy="419"/>
                        </a:xfrm>
                      </wpg:grpSpPr>
                      <wpg:grpSp>
                        <wpg:cNvPr id="70075" name="Group 173"/>
                        <wpg:cNvGrpSpPr/>
                        <wpg:grpSpPr>
                          <a:xfrm rot="-708963">
                            <a:off x="108" y="159085"/>
                            <a:ext cx="334" cy="332"/>
                            <a:chOff x="42" y="158771"/>
                            <a:chExt cx="497" cy="494"/>
                          </a:xfrm>
                        </wpg:grpSpPr>
                        <wps:wsp>
                          <wps:cNvPr id="70076" name="Freeform 174"/>
                          <wps:cNvSpPr/>
                          <wps:spPr bwMode="auto">
                            <a:xfrm rot="-792879">
                              <a:off x="42" y="158771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077" name="Freeform 175"/>
                          <wps:cNvSpPr/>
                          <wps:spPr bwMode="auto">
                            <a:xfrm rot="-792879">
                              <a:off x="314" y="158997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70078" name="Group 176"/>
                        <wpg:cNvGrpSpPr/>
                        <wpg:grpSpPr>
                          <a:xfrm rot="2364528" flipH="1">
                            <a:off x="-205" y="158998"/>
                            <a:ext cx="334" cy="332"/>
                            <a:chOff x="0" y="158750"/>
                            <a:chExt cx="497" cy="494"/>
                          </a:xfrm>
                        </wpg:grpSpPr>
                        <wps:wsp>
                          <wps:cNvPr id="70079" name="Freeform 177"/>
                          <wps:cNvSpPr/>
                          <wps:spPr bwMode="auto">
                            <a:xfrm rot="-792879">
                              <a:off x="0" y="158750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080" name="Freeform 178"/>
                          <wps:cNvSpPr/>
                          <wps:spPr bwMode="auto">
                            <a:xfrm rot="-792879">
                              <a:off x="272" y="158976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C9B3029" id="Group 172" o:spid="_x0000_s1026" style="position:absolute;left:0;text-align:left;margin-left:-89.3pt;margin-top:405.15pt;width:46.85pt;height:44pt;rotation:1189114fd;z-index:251663360" coordorigin="-205,158998" coordsize="647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">
                <v:group id="Group 173" o:spid="_x0000_s1027" style="position:absolute;left:108;top:159085;width:334;height:332;rotation:-774377fd" coordorigin="42,158771" coordsize="497,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LY2i6yQAA&#10;AN4AAAAPAAAAAAAAAAAAAAAAAKoCAABkcnMvZG93bnJldi54bWxQSwUGAAAAAAQABAD6AAAAoAMA&#10;AAAA&#10;">
                  <v:shape id="Freeform 174" o:spid="_x0000_s1028" style="position:absolute;left:42;top:158771;width:225;height:268;rotation:-866035fd;visibility:visible;mso-wrap-style:square;v-text-anchor:top" coordsize="13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8htsYA&#10;AADeAAAADwAAAGRycy9kb3ducmV2LnhtbESPQWvCQBSE7wX/w/KE3uquPRhJsxFRhFbpoamHHl+z&#10;r0lo9m3YXTX+e1co9DjMfDNMsRptL87kQ+dYw3ymQBDXznTcaDh+7p6WIEJENtg7Jg1XCrAqJw8F&#10;5sZd+IPOVWxEKuGQo4Y2xiGXMtQtWQwzNxAn78d5izFJ30jj8ZLKbS+flVpIix2nhRYH2rRU/1Yn&#10;qyHbvx+Uf8Pd9mvpTmNm4/F7b7R+nI7rFxCRxvgf/qNfTeKUyhZwv5OugC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8htsYAAADeAAAADwAAAAAAAAAAAAAAAACYAgAAZHJz&#10;L2Rvd25yZXYueG1sUEsFBgAAAAAEAAQA9QAAAIsDAAAAAA==&#10;" path="m114,157c134,108,77,117,46,84,21,60,29,44,20,27,20,12,,,,5,3,4,37,1,71,11v35,8,62,43,60,79c129,118,118,135,119,159r-5,-2xe" fillcolor="black">
                    <v:path arrowok="t" o:connecttype="custom" o:connectlocs="321,447;129,239;57,78;0,13;200,32;369,256;336,452;321,447" o:connectangles="0,0,0,0,0,0,0,0" textboxrect="0,0,134,159"/>
                  </v:shape>
                  <v:shape id="Freeform 175" o:spid="_x0000_s1029" style="position:absolute;left:314;top:158997;width:225;height:268;rotation:-866035fd;visibility:visible;mso-wrap-style:square;v-text-anchor:top" coordsize="13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WlMYA&#10;AADeAAAADwAAAGRycy9kb3ducmV2LnhtbESPQWvCQBSE7wX/w/IK3upuizRpdBWpCB5rFKS3Z/Y1&#10;Cc2+DburSfvru4VCj8PMfMMs16PtxI18aB1reJwpEMSVMy3XGk7H3UMOIkRkg51j0vBFAdaryd0S&#10;C+MGPtCtjLVIEA4Famhi7AspQ9WQxTBzPXHyPpy3GJP0tTQehwS3nXxS6llabDktNNjTa0PVZ3m1&#10;Gsph+7bz+fdhfu5MbtpLfL9WL1pP78fNAkSkMf6H/9p7oyFTKsvg9066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CWlMYAAADeAAAADwAAAAAAAAAAAAAAAACYAgAAZHJz&#10;L2Rvd25yZXYueG1sUEsFBgAAAAAEAAQA9QAAAIsDAAAAAA==&#10;" path="m114,157c134,108,77,117,46,84,21,60,29,44,20,27,20,12,,,,5,3,4,37,1,71,11v35,8,62,43,60,79c129,118,118,135,119,159r-5,-2xe" filled="f" stroked="f">
                    <v:path arrowok="t" o:connecttype="custom" o:connectlocs="321,447;129,239;57,78;0,13;200,32;369,256;336,452;321,447" o:connectangles="0,0,0,0,0,0,0,0" textboxrect="0,0,134,159"/>
                  </v:shape>
                </v:group>
                <v:group id="Group 176" o:spid="_x0000_s1030" style="position:absolute;left:-205;top:158998;width:334;height:332;rotation:-2582695fd;flip:x" coordorigin=",158750" coordsize="497,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CkL5wwAAAN4AAAAP&#10;AAAAAAAAAAAAAAAAAKoCAABkcnMvZG93bnJldi54bWxQSwUGAAAAAAQABAD6AAAAmgMAAAAA&#10;">
                  <v:shape id="Freeform 177" o:spid="_x0000_s1031" style="position:absolute;top:158750;width:225;height:268;rotation:-866035fd;visibility:visible;mso-wrap-style:square;v-text-anchor:top" coordsize="13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C1xMYA&#10;AADeAAAADwAAAGRycy9kb3ducmV2LnhtbESPQWsCMRSE74L/ITyhN03aQ9duzS5FEVrFQ9WDx9fN&#10;6+7SzcuSRN3+e1MoeBxmvhlmUQ62ExfyoXWs4XGmQBBXzrRcazge1tM5iBCRDXaOScMvBSiL8WiB&#10;uXFX/qTLPtYilXDIUUMTY59LGaqGLIaZ64mT9+28xZikr6XxeE3ltpNPSj1Liy2nhQZ7WjZU/ezP&#10;VkO22W2V/8D16jR35yGz8fi1MVo/TIa3VxCRhngP/9PvJnFKZS/wdydd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C1xMYAAADeAAAADwAAAAAAAAAAAAAAAACYAgAAZHJz&#10;L2Rvd25yZXYueG1sUEsFBgAAAAAEAAQA9QAAAIsDAAAAAA==&#10;" path="m114,157c134,108,77,117,46,84,21,60,29,44,20,27,20,12,,,,5,3,4,37,1,71,11v35,8,62,43,60,79c129,118,118,135,119,159r-5,-2xe" fillcolor="black">
                    <v:path arrowok="t" o:connecttype="custom" o:connectlocs="321,447;129,239;57,78;0,13;200,32;369,256;336,452;321,447" o:connectangles="0,0,0,0,0,0,0,0" textboxrect="0,0,134,159"/>
                  </v:shape>
                  <v:shape id="Freeform 178" o:spid="_x0000_s1032" style="position:absolute;left:272;top:158976;width:225;height:268;rotation:-866035fd;visibility:visible;mso-wrap-style:square;v-text-anchor:top" coordsize="13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+x8QA&#10;AADeAAAADwAAAGRycy9kb3ducmV2LnhtbESPXWvCMBSG7wf+h3AE72biGFutRpENwctZBfHu2Bzb&#10;YnNSkmi7/frlYrDLl/eLZ7kebCse5EPjWMNsqkAQl840XGk4HrbPGYgQkQ22jknDNwVYr0ZPS8yN&#10;63lPjyJWIo1wyFFDHWOXSxnKmiyGqeuIk3d13mJM0lfSeOzTuG3li1Jv0mLD6aHGjj5qKm/F3Woo&#10;+s+vrc9+9q+n1mSmucTzvZxrPRkPmwWISEP8D/+1d0bDu1JZAkg4CQX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8fsfEAAAA3gAAAA8AAAAAAAAAAAAAAAAAmAIAAGRycy9k&#10;b3ducmV2LnhtbFBLBQYAAAAABAAEAPUAAACJAwAAAAA=&#10;" path="m114,157c134,108,77,117,46,84,21,60,29,44,20,27,20,12,,,,5,3,4,37,1,71,11v35,8,62,43,60,79c129,118,118,135,119,159r-5,-2xe" filled="f" stroked="f">
                    <v:path arrowok="t" o:connecttype="custom" o:connectlocs="321,447;129,239;57,78;0,13;200,32;369,256;336,452;321,447" o:connectangles="0,0,0,0,0,0,0,0" textboxrect="0,0,134,159"/>
                  </v:shape>
                </v:group>
              </v:group>
            </w:pict>
          </mc:Fallback>
        </mc:AlternateContent>
      </w:r>
    </w:p>
    <w:p w:rsidR="00440425" w:rsidRDefault="00440425" w:rsidP="00440425"/>
    <w:p w:rsidR="00440425" w:rsidRDefault="00440425" w:rsidP="00440425"/>
    <w:p w:rsidR="00440425" w:rsidRDefault="00440425" w:rsidP="004404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8F269" wp14:editId="6AF896FC">
                <wp:simplePos x="0" y="0"/>
                <wp:positionH relativeFrom="column">
                  <wp:posOffset>11129010</wp:posOffset>
                </wp:positionH>
                <wp:positionV relativeFrom="paragraph">
                  <wp:posOffset>-19685</wp:posOffset>
                </wp:positionV>
                <wp:extent cx="634365" cy="673735"/>
                <wp:effectExtent l="56515" t="19685" r="51435" b="8953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4120" cy="6735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2299" h="655200">
                              <a:moveTo>
                                <a:pt x="29842" y="0"/>
                              </a:moveTo>
                              <a:lnTo>
                                <a:pt x="4732299" y="0"/>
                              </a:lnTo>
                              <a:lnTo>
                                <a:pt x="4732299" y="655200"/>
                              </a:lnTo>
                              <a:lnTo>
                                <a:pt x="0" y="655200"/>
                              </a:lnTo>
                              <a:lnTo>
                                <a:pt x="0" y="651669"/>
                              </a:lnTo>
                              <a:lnTo>
                                <a:pt x="25384" y="651669"/>
                              </a:lnTo>
                              <a:lnTo>
                                <a:pt x="393662" y="32385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alpha val="85000"/>
                          </a:sysClr>
                        </a:solidFill>
                        <a:ln w="3175" cap="flat" cmpd="sng" algn="ctr">
                          <a:noFill/>
                          <a:prstDash val="soli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FDF7854" id="Rectangle 5" o:spid="_x0000_s1026" style="position:absolute;left:0;text-align:left;margin-left:876.3pt;margin-top:-1.55pt;width:49.95pt;height:53.0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32299,65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" path="m29842,l4732299,r,655200l,655200r,-3531l25384,651669,393662,323851,29842,xe" fillcolor="window" stroked="f" strokeweight=".25pt">
                <v:fill opacity="55769f"/>
                <v:shadow on="t" color="black" opacity="26214f" origin=",-.5" offset="0,3pt"/>
              </v:shape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530AA" wp14:editId="70E8D1FB">
                <wp:simplePos x="0" y="0"/>
                <wp:positionH relativeFrom="column">
                  <wp:posOffset>-4804410</wp:posOffset>
                </wp:positionH>
                <wp:positionV relativeFrom="paragraph">
                  <wp:posOffset>106680</wp:posOffset>
                </wp:positionV>
                <wp:extent cx="1214755" cy="450850"/>
                <wp:effectExtent l="0" t="0" r="4445" b="6350"/>
                <wp:wrapNone/>
                <wp:docPr id="22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450850"/>
                        </a:xfrm>
                        <a:prstGeom prst="rect">
                          <a:avLst/>
                        </a:prstGeom>
                        <a:solidFill>
                          <a:srgbClr val="2EA7E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F494A79" id="矩形 6" o:spid="_x0000_s1026" style="position:absolute;left:0;text-align:left;margin-left:-378.3pt;margin-top:8.4pt;width:95.65pt;height:3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" fillcolor="#2ea7e0" stroked="f" strokeweight="1pt"/>
            </w:pict>
          </mc:Fallback>
        </mc:AlternateContent>
      </w:r>
    </w:p>
    <w:p w:rsidR="00440425" w:rsidRDefault="00440425" w:rsidP="00440425">
      <w:pPr>
        <w:widowControl/>
        <w:jc w:val="left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E99D9" wp14:editId="13C0FBFE">
                <wp:simplePos x="0" y="0"/>
                <wp:positionH relativeFrom="column">
                  <wp:posOffset>2675890</wp:posOffset>
                </wp:positionH>
                <wp:positionV relativeFrom="paragraph">
                  <wp:posOffset>10344785</wp:posOffset>
                </wp:positionV>
                <wp:extent cx="7898130" cy="10996295"/>
                <wp:effectExtent l="95250" t="57150" r="26670" b="527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130" cy="10996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B00DA62" id="矩形 12" o:spid="_x0000_s1026" style="position:absolute;left:0;text-align:left;margin-left:210.7pt;margin-top:814.55pt;width:621.9pt;height:86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" fillcolor="#f2f2f2 [3052]" stroked="f" strokeweight="1pt">
                <v:shadow on="t" color="black" opacity="26214f" origin=".5" offset="-3pt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8FF0CC" wp14:editId="4615C4C9">
                <wp:simplePos x="0" y="0"/>
                <wp:positionH relativeFrom="column">
                  <wp:posOffset>3810</wp:posOffset>
                </wp:positionH>
                <wp:positionV relativeFrom="paragraph">
                  <wp:posOffset>17058005</wp:posOffset>
                </wp:positionV>
                <wp:extent cx="143510" cy="143510"/>
                <wp:effectExtent l="0" t="0" r="8890" b="8890"/>
                <wp:wrapNone/>
                <wp:docPr id="49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FFA9BD0" id="Freeform 171" o:spid="_x0000_s1026" style="position:absolute;left:0;text-align:left;margin-left:.3pt;margin-top:1343.15pt;width:11.3pt;height:11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CaMw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2B2477" wp14:editId="2E22D414">
                <wp:simplePos x="0" y="0"/>
                <wp:positionH relativeFrom="column">
                  <wp:posOffset>0</wp:posOffset>
                </wp:positionH>
                <wp:positionV relativeFrom="paragraph">
                  <wp:posOffset>15605760</wp:posOffset>
                </wp:positionV>
                <wp:extent cx="143510" cy="143510"/>
                <wp:effectExtent l="0" t="0" r="8890" b="8890"/>
                <wp:wrapNone/>
                <wp:docPr id="50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E4DD75" id="Freeform 171" o:spid="_x0000_s1026" style="position:absolute;left:0;text-align:left;margin-left:0;margin-top:1228.8pt;width:11.3pt;height:11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qZNA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2EDDDC" wp14:editId="6601E52F">
                <wp:simplePos x="0" y="0"/>
                <wp:positionH relativeFrom="column">
                  <wp:posOffset>-64770</wp:posOffset>
                </wp:positionH>
                <wp:positionV relativeFrom="paragraph">
                  <wp:posOffset>11920855</wp:posOffset>
                </wp:positionV>
                <wp:extent cx="143510" cy="143510"/>
                <wp:effectExtent l="0" t="0" r="8890" b="8890"/>
                <wp:wrapNone/>
                <wp:docPr id="51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C378CC8" id="Freeform 171" o:spid="_x0000_s1026" style="position:absolute;left:0;text-align:left;margin-left:-5.1pt;margin-top:938.65pt;width:11.3pt;height:11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7KMw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C238FA" wp14:editId="4310C728">
                <wp:simplePos x="0" y="0"/>
                <wp:positionH relativeFrom="column">
                  <wp:posOffset>-43180</wp:posOffset>
                </wp:positionH>
                <wp:positionV relativeFrom="paragraph">
                  <wp:posOffset>10297160</wp:posOffset>
                </wp:positionV>
                <wp:extent cx="143510" cy="143510"/>
                <wp:effectExtent l="0" t="0" r="8890" b="8890"/>
                <wp:wrapNone/>
                <wp:docPr id="52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96CEC8" id="Freeform 171" o:spid="_x0000_s1026" style="position:absolute;left:0;text-align:left;margin-left:-3.4pt;margin-top:810.8pt;width:11.3pt;height:11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M/NA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B51894" wp14:editId="3F7CD7CF">
                <wp:simplePos x="0" y="0"/>
                <wp:positionH relativeFrom="column">
                  <wp:posOffset>3810</wp:posOffset>
                </wp:positionH>
                <wp:positionV relativeFrom="paragraph">
                  <wp:posOffset>17058005</wp:posOffset>
                </wp:positionV>
                <wp:extent cx="143510" cy="143510"/>
                <wp:effectExtent l="0" t="0" r="8890" b="8890"/>
                <wp:wrapNone/>
                <wp:docPr id="81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9A2E9C0" id="Freeform 171" o:spid="_x0000_s1026" style="position:absolute;left:0;text-align:left;margin-left:.3pt;margin-top:1343.15pt;width:11.3pt;height:11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i9NA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FE55C" wp14:editId="66BEC6FF">
                <wp:simplePos x="0" y="0"/>
                <wp:positionH relativeFrom="column">
                  <wp:posOffset>0</wp:posOffset>
                </wp:positionH>
                <wp:positionV relativeFrom="paragraph">
                  <wp:posOffset>15605760</wp:posOffset>
                </wp:positionV>
                <wp:extent cx="143510" cy="143510"/>
                <wp:effectExtent l="0" t="0" r="8890" b="8890"/>
                <wp:wrapNone/>
                <wp:docPr id="82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0868F51" id="Freeform 171" o:spid="_x0000_s1026" style="position:absolute;left:0;text-align:left;margin-left:0;margin-top:1228.8pt;width:11.3pt;height:1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VINA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516E7" wp14:editId="52AC75D5">
                <wp:simplePos x="0" y="0"/>
                <wp:positionH relativeFrom="column">
                  <wp:posOffset>-64770</wp:posOffset>
                </wp:positionH>
                <wp:positionV relativeFrom="paragraph">
                  <wp:posOffset>11920855</wp:posOffset>
                </wp:positionV>
                <wp:extent cx="143510" cy="143510"/>
                <wp:effectExtent l="0" t="0" r="8890" b="8890"/>
                <wp:wrapNone/>
                <wp:docPr id="83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A3DE227" id="Freeform 171" o:spid="_x0000_s1026" style="position:absolute;left:0;text-align:left;margin-left:-5.1pt;margin-top:938.65pt;width:11.3pt;height: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EbNQ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314505" wp14:editId="2631A616">
                <wp:simplePos x="0" y="0"/>
                <wp:positionH relativeFrom="column">
                  <wp:posOffset>-43180</wp:posOffset>
                </wp:positionH>
                <wp:positionV relativeFrom="paragraph">
                  <wp:posOffset>10297160</wp:posOffset>
                </wp:positionV>
                <wp:extent cx="143510" cy="143510"/>
                <wp:effectExtent l="0" t="0" r="8890" b="8890"/>
                <wp:wrapNone/>
                <wp:docPr id="86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740FCF" id="Freeform 171" o:spid="_x0000_s1026" style="position:absolute;left:0;text-align:left;margin-left:-3.4pt;margin-top:810.8pt;width:11.3pt;height:11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bfMw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440425" w:rsidRDefault="00EA1DD6" w:rsidP="00440425">
      <w:pPr>
        <w:snapToGrid w:val="0"/>
        <w:rPr>
          <w:rFonts w:ascii="微软雅黑" w:hAnsi="微软雅黑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122903</wp:posOffset>
            </wp:positionH>
            <wp:positionV relativeFrom="paragraph">
              <wp:posOffset>-113071</wp:posOffset>
            </wp:positionV>
            <wp:extent cx="916196" cy="1250608"/>
            <wp:effectExtent l="19050" t="19050" r="17780" b="26035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196" cy="1250608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4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D6897" wp14:editId="52625773">
                <wp:simplePos x="0" y="0"/>
                <wp:positionH relativeFrom="margin">
                  <wp:posOffset>1961515</wp:posOffset>
                </wp:positionH>
                <wp:positionV relativeFrom="paragraph">
                  <wp:posOffset>-54610</wp:posOffset>
                </wp:positionV>
                <wp:extent cx="2151380" cy="1033145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380" cy="103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40425" w:rsidRDefault="00EA1DD6" w:rsidP="00440425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0A965"/>
                                <w:kern w:val="2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0A965"/>
                                <w:kern w:val="24"/>
                                <w:sz w:val="52"/>
                                <w:szCs w:val="52"/>
                              </w:rPr>
                              <w:t>小</w:t>
                            </w:r>
                            <w:r w:rsidR="009051C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0A965"/>
                                <w:kern w:val="24"/>
                                <w:sz w:val="52"/>
                                <w:szCs w:val="52"/>
                              </w:rPr>
                              <w:t>萝卜</w:t>
                            </w:r>
                            <w:r w:rsidR="00440425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0A965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440425" w:rsidRDefault="00440425" w:rsidP="00440425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0A965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0A965"/>
                                <w:kern w:val="24"/>
                                <w:sz w:val="21"/>
                                <w:szCs w:val="21"/>
                              </w:rPr>
                              <w:t>求职意向：银行柜员</w:t>
                            </w:r>
                          </w:p>
                          <w:p w:rsidR="00440425" w:rsidRDefault="00440425" w:rsidP="00440425">
                            <w:pPr>
                              <w:pStyle w:val="a8"/>
                              <w:spacing w:before="0" w:beforeAutospacing="0" w:after="0" w:afterAutospacing="0"/>
                              <w:ind w:firstLine="1040"/>
                              <w:textAlignment w:val="baseline"/>
                              <w:rPr>
                                <w:rFonts w:ascii="微软雅黑" w:eastAsia="微软雅黑" w:hAnsi="微软雅黑"/>
                                <w:color w:val="80A965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0A965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7" type="#_x0000_t202" style="position:absolute;left:0;text-align:left;margin-left:154.45pt;margin-top:-4.3pt;width:169.4pt;height:81.3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" filled="f" stroked="f">
                <v:textbox>
                  <w:txbxContent>
                    <w:p w:rsidR="00440425" w:rsidRDefault="00EA1DD6" w:rsidP="00440425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/>
                          <w:b/>
                          <w:bCs/>
                          <w:color w:val="80A965"/>
                          <w:kern w:val="24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0A965"/>
                          <w:kern w:val="24"/>
                          <w:sz w:val="52"/>
                          <w:szCs w:val="52"/>
                        </w:rPr>
                        <w:t>小</w:t>
                      </w:r>
                      <w:r w:rsidR="009051C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0A965"/>
                          <w:kern w:val="24"/>
                          <w:sz w:val="52"/>
                          <w:szCs w:val="52"/>
                        </w:rPr>
                        <w:t>萝卜</w:t>
                      </w:r>
                      <w:r w:rsidR="00440425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0A965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</w:p>
                    <w:p w:rsidR="00440425" w:rsidRDefault="00440425" w:rsidP="00440425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/>
                          <w:b/>
                          <w:bCs/>
                          <w:color w:val="80A965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0A965"/>
                          <w:kern w:val="24"/>
                          <w:sz w:val="21"/>
                          <w:szCs w:val="21"/>
                        </w:rPr>
                        <w:t>求职意向：银行柜员</w:t>
                      </w:r>
                    </w:p>
                    <w:p w:rsidR="00440425" w:rsidRDefault="00440425" w:rsidP="00440425">
                      <w:pPr>
                        <w:pStyle w:val="a8"/>
                        <w:spacing w:before="0" w:beforeAutospacing="0" w:after="0" w:afterAutospacing="0"/>
                        <w:ind w:firstLine="1040"/>
                        <w:textAlignment w:val="baseline"/>
                        <w:rPr>
                          <w:rFonts w:ascii="微软雅黑" w:eastAsia="微软雅黑" w:hAnsi="微软雅黑"/>
                          <w:color w:val="80A965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0A965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425">
        <w:rPr>
          <w:rFonts w:ascii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1C1B484" wp14:editId="1F36E859">
                <wp:simplePos x="0" y="0"/>
                <wp:positionH relativeFrom="column">
                  <wp:posOffset>4487545</wp:posOffset>
                </wp:positionH>
                <wp:positionV relativeFrom="paragraph">
                  <wp:posOffset>173355</wp:posOffset>
                </wp:positionV>
                <wp:extent cx="146050" cy="809625"/>
                <wp:effectExtent l="0" t="0" r="6350" b="9525"/>
                <wp:wrapNone/>
                <wp:docPr id="7174" name="组合 7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809625"/>
                          <a:chOff x="-2178" y="71127"/>
                          <a:chExt cx="146448" cy="810153"/>
                        </a:xfrm>
                        <a:solidFill>
                          <a:srgbClr val="80A965"/>
                        </a:solidFill>
                      </wpg:grpSpPr>
                      <wps:wsp>
                        <wps:cNvPr id="7175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79" y="537928"/>
                            <a:ext cx="107950" cy="151130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6" name="圆形小人1 29"/>
                        <wps:cNvSpPr>
                          <a:spLocks noChangeAspect="1"/>
                        </wps:cNvSpPr>
                        <wps:spPr bwMode="auto">
                          <a:xfrm>
                            <a:off x="0" y="71127"/>
                            <a:ext cx="143510" cy="113665"/>
                          </a:xfrm>
                          <a:custGeom>
                            <a:avLst/>
                            <a:gdLst>
                              <a:gd name="T0" fmla="*/ 912 w 683211"/>
                              <a:gd name="T1" fmla="*/ 1212 h 432048"/>
                              <a:gd name="T2" fmla="*/ 1216 w 683211"/>
                              <a:gd name="T3" fmla="*/ 1849 h 432048"/>
                              <a:gd name="T4" fmla="*/ 1217 w 683211"/>
                              <a:gd name="T5" fmla="*/ 1869 h 432048"/>
                              <a:gd name="T6" fmla="*/ 922 w 683211"/>
                              <a:gd name="T7" fmla="*/ 1869 h 432048"/>
                              <a:gd name="T8" fmla="*/ 922 w 683211"/>
                              <a:gd name="T9" fmla="*/ 1831 h 432048"/>
                              <a:gd name="T10" fmla="*/ 806 w 683211"/>
                              <a:gd name="T11" fmla="*/ 1272 h 432048"/>
                              <a:gd name="T12" fmla="*/ 912 w 683211"/>
                              <a:gd name="T13" fmla="*/ 1212 h 432048"/>
                              <a:gd name="T14" fmla="*/ 432 w 683211"/>
                              <a:gd name="T15" fmla="*/ 937 h 432048"/>
                              <a:gd name="T16" fmla="*/ 864 w 683211"/>
                              <a:gd name="T17" fmla="*/ 1841 h 432048"/>
                              <a:gd name="T18" fmla="*/ 864 w 683211"/>
                              <a:gd name="T19" fmla="*/ 1869 h 432048"/>
                              <a:gd name="T20" fmla="*/ 0 w 683211"/>
                              <a:gd name="T21" fmla="*/ 1869 h 432048"/>
                              <a:gd name="T22" fmla="*/ 0 w 683211"/>
                              <a:gd name="T23" fmla="*/ 1841 h 432048"/>
                              <a:gd name="T24" fmla="*/ 432 w 683211"/>
                              <a:gd name="T25" fmla="*/ 937 h 432048"/>
                              <a:gd name="T26" fmla="*/ 912 w 683211"/>
                              <a:gd name="T27" fmla="*/ 551 h 432048"/>
                              <a:gd name="T28" fmla="*/ 1033 w 683211"/>
                              <a:gd name="T29" fmla="*/ 841 h 432048"/>
                              <a:gd name="T30" fmla="*/ 912 w 683211"/>
                              <a:gd name="T31" fmla="*/ 1131 h 432048"/>
                              <a:gd name="T32" fmla="*/ 791 w 683211"/>
                              <a:gd name="T33" fmla="*/ 841 h 432048"/>
                              <a:gd name="T34" fmla="*/ 912 w 683211"/>
                              <a:gd name="T35" fmla="*/ 551 h 432048"/>
                              <a:gd name="T36" fmla="*/ 432 w 683211"/>
                              <a:gd name="T37" fmla="*/ 0 h 432048"/>
                              <a:gd name="T38" fmla="*/ 604 w 683211"/>
                              <a:gd name="T39" fmla="*/ 411 h 432048"/>
                              <a:gd name="T40" fmla="*/ 432 w 683211"/>
                              <a:gd name="T41" fmla="*/ 822 h 432048"/>
                              <a:gd name="T42" fmla="*/ 261 w 683211"/>
                              <a:gd name="T43" fmla="*/ 411 h 432048"/>
                              <a:gd name="T44" fmla="*/ 432 w 683211"/>
                              <a:gd name="T45" fmla="*/ 0 h 432048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7178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0" y="259492"/>
                            <a:ext cx="144270" cy="17970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9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-2178" y="782220"/>
                            <a:ext cx="143510" cy="9906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174" o:spid="_x0000_s1026" style="position:absolute;left:0;text-align:left;margin-left:353.35pt;margin-top:13.65pt;width:11.5pt;height:63.75pt;z-index:251673600" coordorigin="-21,711" coordsize="1464,8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">
                <v:shape id="Freeform 192" o:spid="_x0000_s1027" style="position:absolute;left:101;top:5379;width:1080;height:1511;visibility:visible;mso-wrap-style:square;v-text-anchor:top" coordsize="12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5AN8YA&#10;AADdAAAADwAAAGRycy9kb3ducmV2LnhtbESPzWrDMBCE74W+g9hCb42cnzbBiRJC04bejFNDrou1&#10;sUytlZHUxHn7qFDIcZiZb5jVZrCdOJMPrWMF41EGgrh2uuVGQfX9+bIAESKyxs4xKbhSgM368WGF&#10;uXYXLul8iI1IEA45KjAx9rmUoTZkMYxcT5y8k/MWY5K+kdrjJcFtJydZ9iYttpwWDPb0bqj+Ofxa&#10;BXpX7ctpYY7X3b6YFr7azj4mjVLPT8N2CSLSEO/h//aXVjAfz1/h7016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5AN8YAAADdAAAADwAAAAAAAAAAAAAAAACYAgAAZHJz&#10;L2Rvd25yZXYueG1sUEsFBgAAAAAEAAQA9QAAAIsDAAAAAA=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ed="f" stroked="f">
                  <v:path arrowok="t" o:connecttype="custom" o:connectlocs="94456,0;14393,0;0,13494;0,137636;14393,151130;47678,151130;66569,151130;94456,151130;107950,137636;107950,13494;94456,0;41381,9895;67469,9895;70168,11695;67469,14393;41381,14393;38682,11695;41381,9895;53975,135837;44979,125942;53975,116046;63870,125942;53975,135837;98055,99854;94456,103452;13494,103452;10795,99854;10795,26988;13494,23389;94456,23389;98055,26988;98055,99854;98055,99854;98055,99854" o:connectangles="0,0,0,0,0,0,0,0,0,0,0,0,0,0,0,0,0,0,0,0,0,0,0,0,0,0,0,0,0,0,0,0,0,0"/>
                  <o:lock v:ext="edit" aspectratio="t" verticies="t"/>
                </v:shape>
                <v:shape id="圆形小人1 29" o:spid="_x0000_s1028" style="position:absolute;top:711;width:1435;height:1136;visibility:visible;mso-wrap-style:square;v-text-anchor:middle" coordsize="683211,432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Wq8QA&#10;AADdAAAADwAAAGRycy9kb3ducmV2LnhtbESPQWsCMRSE7wX/Q3hCbzWrBS2rUbQg6K2rBfH23Dw3&#10;i5uXbRJ1/fdNoeBxmJlvmNmis424kQ+1YwXDQQaCuHS65krB93799gEiRGSNjWNS8KAAi3nvZYa5&#10;dncu6LaLlUgQDjkqMDG2uZShNGQxDFxLnLyz8xZjkr6S2uM9wW0jR1k2lhZrTgsGW/o0VF52V6vA&#10;u1h5me1PRfE++tr+HFfd5mCUeu13yymISF18hv/bG61gMpyM4e9Ne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b1qvEAAAA3QAAAA8AAAAAAAAAAAAAAAAAmAIAAGRycy9k&#10;b3ducmV2LnhtbFBLBQYAAAAABAAEAPUAAACJAwAAAAA=&#10;" path="m512137,280189v76030,,141518,60368,170903,147329l683211,432048r-165161,l517720,423301c501526,375376,479652,331635,452572,294062v18451,-9286,38607,-13873,59565,-13873xm242652,216651v107842,,200731,85625,242411,208971l485305,432048,,432048r242,-6425c41922,302276,134811,216651,242652,216651xm512137,127447v37507,,67913,29990,67913,66984c580050,231425,549644,261414,512137,261414v-37507,,-67913,-29989,-67913,-66983c444224,157437,474630,127447,512137,127447xm242652,v53201,,96328,42537,96328,95010c338980,147482,295853,190020,242652,190020v-53200,,-96328,-42538,-96328,-95010c146324,42537,189452,,242652,xe" filled="f" stroked="f">
                  <v:path arrowok="t" o:connecttype="custom" o:connectlocs="192,319;255,486;256,492;194,492;194,482;169,335;192,319;91,247;181,484;181,492;0,492;0,484;91,247;192,145;217,221;192,298;166,221;192,145;91,0;127,108;91,216;55,108;91,0" o:connectangles="0,0,0,0,0,0,0,0,0,0,0,0,0,0,0,0,0,0,0,0,0,0,0"/>
                  <o:lock v:ext="edit" aspectratio="t"/>
                </v:shape>
                <v:shape id="Freeform 57" o:spid="_x0000_s1029" style="position:absolute;top:2594;width:1442;height:1797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e68MAA&#10;AADdAAAADwAAAGRycy9kb3ducmV2LnhtbERPTYvCMBC9C/sfwizsTRM9bJdqFFkQxIOoW+9DMzZd&#10;m0lpoq3/3hwEj4/3vVgNrhF36kLtWcN0okAQl97UXGko/jbjHxAhIhtsPJOGBwVYLT9GC8yN7/lI&#10;91OsRArhkKMGG2ObSxlKSw7DxLfEibv4zmFMsKuk6bBP4a6RM6W+pcOaU4PFln4tldfTzWlwRX3e&#10;H/6vj4PazdTGZmtfxl7rr89hPQcRaYhv8cu9NRqyaZbmpjfpCc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e68MAAAADdAAAADwAAAAAAAAAAAAAAAACYAgAAZHJzL2Rvd25y&#10;ZXYueG1sUEsFBgAAAAAEAAQA9QAAAIUDAAAAAA==&#10;" path="m41,109c41,109,,64,,41,,19,18,,41,,63,,82,19,82,41v,23,-41,68,-41,68xm41,14c26,14,13,26,13,41v,15,13,28,28,28c56,69,68,56,68,41,68,26,56,14,41,14xm41,14v,,,,,e" filled="f" stroked="f">
                  <v:path arrowok="t" o:connecttype="custom" o:connectlocs="72135,179705;0,67595;72135,0;144270,67595;72135,179705;72135,23081;22872,67595;72135,113758;119639,67595;72135,23081;72135,23081;72135,23081" o:connectangles="0,0,0,0,0,0,0,0,0,0,0,0"/>
                  <o:lock v:ext="edit" verticies="t"/>
                </v:shape>
                <v:shape id="Freeform 40" o:spid="_x0000_s1030" style="position:absolute;left:-21;top:7822;width:1434;height:990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+OHccA&#10;AADdAAAADwAAAGRycy9kb3ducmV2LnhtbESP3WoCMRSE74W+QziCd5pV8KerUYpgWUpRq5beHjfH&#10;7NLNybJJdfv2TUHwcpiZb5jFqrWVuFLjS8cKhoMEBHHudMlGwem46c9A+ICssXJMCn7Jw2r51Flg&#10;qt2NP+h6CEZECPsUFRQh1KmUPi/Ioh+4mjh6F9dYDFE2RuoGbxFuKzlKkom0WHJcKLCmdUH59+HH&#10;Kvg8r7+yrR+Z1/3YbCdu57PN27tSvW77MgcRqA2P8L2daQXT4fQZ/t/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fjh3HAAAA3QAAAA8AAAAAAAAAAAAAAAAAmAIAAGRy&#10;cy9kb3ducmV2LnhtbFBLBQYAAAAABAAEAPUAAACMAwAAAAA=&#10;" path="m,208l94,123r57,47l208,123r94,85l,208r,l,208xm217,114l302,48r,141l217,114r,l217,114xm,189l,48r85,66l,189r,l,189xm151,152l,29,,,302,r,29l151,152r,l151,152xm151,152r,xe" filled="f" stroked="f">
                  <v:path arrowok="t" o:connecttype="custom" o:connectlocs="0,99060;44669,58579;71755,80963;98841,58579;143510,99060;0,99060;0,99060;0,99060;103118,54293;143510,22860;143510,90011;103118,54293;103118,54293;103118,54293;0,90011;0,22860;40392,54293;0,90011;0,90011;0,90011;71755,72390;0,13811;0,0;143510,0;143510,13811;71755,72390;71755,72390;71755,72390;71755,72390;71755,72390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440425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0D0E1" wp14:editId="398A167D">
                <wp:simplePos x="0" y="0"/>
                <wp:positionH relativeFrom="column">
                  <wp:posOffset>4714240</wp:posOffset>
                </wp:positionH>
                <wp:positionV relativeFrom="paragraph">
                  <wp:posOffset>73660</wp:posOffset>
                </wp:positionV>
                <wp:extent cx="2517775" cy="1007110"/>
                <wp:effectExtent l="0" t="0" r="0" b="0"/>
                <wp:wrapNone/>
                <wp:docPr id="7180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1007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40425" w:rsidRDefault="00440425" w:rsidP="004529AC">
                            <w:pPr>
                              <w:pStyle w:val="a8"/>
                              <w:snapToGrid w:val="0"/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5岁</w:t>
                            </w:r>
                          </w:p>
                          <w:p w:rsidR="00440425" w:rsidRDefault="00440425" w:rsidP="004529AC">
                            <w:pPr>
                              <w:pStyle w:val="a8"/>
                              <w:snapToGrid w:val="0"/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广东省广州市</w:t>
                            </w:r>
                          </w:p>
                          <w:p w:rsidR="00440425" w:rsidRDefault="00440425" w:rsidP="004529AC">
                            <w:pPr>
                              <w:pStyle w:val="a8"/>
                              <w:snapToGrid w:val="0"/>
                              <w:spacing w:before="0" w:beforeAutospacing="0" w:after="0" w:afterAutospacing="0" w:line="360" w:lineRule="exact"/>
                              <w:ind w:left="105" w:hangingChars="50" w:hanging="105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>13800138000</w:t>
                            </w:r>
                          </w:p>
                          <w:p w:rsidR="00440425" w:rsidRDefault="00440425" w:rsidP="004529AC">
                            <w:pPr>
                              <w:pStyle w:val="a8"/>
                              <w:snapToGrid w:val="0"/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>224438888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＠ｑ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>q.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>com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8" type="#_x0000_t202" style="position:absolute;left:0;text-align:left;margin-left:371.2pt;margin-top:5.8pt;width:198.25pt;height:7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" filled="f" stroked="f">
                <v:textbox style="mso-fit-shape-to-text:t">
                  <w:txbxContent>
                    <w:p w:rsidR="00440425" w:rsidRDefault="00440425" w:rsidP="004529AC">
                      <w:pPr>
                        <w:pStyle w:val="a8"/>
                        <w:snapToGrid w:val="0"/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5岁</w:t>
                      </w:r>
                    </w:p>
                    <w:p w:rsidR="00440425" w:rsidRDefault="00440425" w:rsidP="004529AC">
                      <w:pPr>
                        <w:pStyle w:val="a8"/>
                        <w:snapToGrid w:val="0"/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广东省广州市</w:t>
                      </w:r>
                    </w:p>
                    <w:p w:rsidR="00440425" w:rsidRDefault="00440425" w:rsidP="004529AC">
                      <w:pPr>
                        <w:pStyle w:val="a8"/>
                        <w:snapToGrid w:val="0"/>
                        <w:spacing w:before="0" w:beforeAutospacing="0" w:after="0" w:afterAutospacing="0" w:line="360" w:lineRule="exact"/>
                        <w:ind w:left="105" w:hangingChars="50" w:hanging="105"/>
                        <w:textAlignment w:val="baseline"/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>13800138000</w:t>
                      </w:r>
                    </w:p>
                    <w:p w:rsidR="00440425" w:rsidRDefault="00440425" w:rsidP="004529AC">
                      <w:pPr>
                        <w:pStyle w:val="a8"/>
                        <w:snapToGrid w:val="0"/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>224438888</w:t>
                      </w:r>
                      <w:r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＠ｑ</w:t>
                      </w:r>
                      <w:r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>q.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>com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40425">
        <w:rPr>
          <w:noProof/>
        </w:rPr>
        <w:drawing>
          <wp:anchor distT="0" distB="0" distL="114300" distR="114300" simplePos="0" relativeHeight="251651072" behindDoc="0" locked="0" layoutInCell="1" allowOverlap="1" wp14:anchorId="018D8F95" wp14:editId="2EC9F643">
            <wp:simplePos x="0" y="0"/>
            <wp:positionH relativeFrom="page">
              <wp:posOffset>0</wp:posOffset>
            </wp:positionH>
            <wp:positionV relativeFrom="paragraph">
              <wp:posOffset>-1014730</wp:posOffset>
            </wp:positionV>
            <wp:extent cx="7614285" cy="11955780"/>
            <wp:effectExtent l="0" t="0" r="6350" b="8255"/>
            <wp:wrapNone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000" cy="119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40425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9257C" wp14:editId="351FCD6B">
                <wp:simplePos x="0" y="0"/>
                <wp:positionH relativeFrom="column">
                  <wp:posOffset>-80645</wp:posOffset>
                </wp:positionH>
                <wp:positionV relativeFrom="paragraph">
                  <wp:posOffset>1234440</wp:posOffset>
                </wp:positionV>
                <wp:extent cx="6983730" cy="0"/>
                <wp:effectExtent l="0" t="0" r="0" b="0"/>
                <wp:wrapNone/>
                <wp:docPr id="7170" name="矩形 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730" cy="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61BDA75" id="矩形 7170" o:spid="_x0000_s1026" style="position:absolute;left:0;text-align:left;margin-left:-6.35pt;margin-top:97.2pt;width:549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" fillcolor="black [3213]" stroked="f" strokeweight="1pt"/>
            </w:pict>
          </mc:Fallback>
        </mc:AlternateContent>
      </w:r>
    </w:p>
    <w:p w:rsidR="00440425" w:rsidRDefault="00440425" w:rsidP="00440425">
      <w:pPr>
        <w:widowControl/>
        <w:jc w:val="center"/>
        <w:rPr>
          <w:rStyle w:val="a9"/>
          <w:rFonts w:cs="微软雅黑"/>
          <w:bCs/>
          <w:color w:val="000000"/>
          <w:kern w:val="0"/>
          <w:sz w:val="22"/>
        </w:rPr>
      </w:pPr>
    </w:p>
    <w:p w:rsidR="00440425" w:rsidRDefault="00440425" w:rsidP="00440425">
      <w:pPr>
        <w:widowControl/>
        <w:tabs>
          <w:tab w:val="left" w:pos="1563"/>
        </w:tabs>
        <w:wordWrap w:val="0"/>
        <w:spacing w:line="336" w:lineRule="atLeast"/>
        <w:jc w:val="left"/>
        <w:rPr>
          <w:rFonts w:cs="微软雅黑"/>
          <w:b/>
          <w:bCs/>
          <w:sz w:val="22"/>
        </w:rPr>
      </w:pPr>
    </w:p>
    <w:p w:rsidR="00440425" w:rsidRDefault="00440425" w:rsidP="00440425">
      <w:r>
        <w:rPr>
          <w:rFonts w:ascii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0184905" wp14:editId="5EB5F70E">
                <wp:simplePos x="0" y="0"/>
                <wp:positionH relativeFrom="column">
                  <wp:posOffset>-133985</wp:posOffset>
                </wp:positionH>
                <wp:positionV relativeFrom="paragraph">
                  <wp:posOffset>230505</wp:posOffset>
                </wp:positionV>
                <wp:extent cx="7002145" cy="53340"/>
                <wp:effectExtent l="0" t="0" r="8255" b="22860"/>
                <wp:wrapNone/>
                <wp:docPr id="7172" name="组合 7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2000" cy="53340"/>
                          <a:chOff x="-13970" y="0"/>
                          <a:chExt cx="7002022" cy="53789"/>
                        </a:xfrm>
                        <a:solidFill>
                          <a:srgbClr val="80A965"/>
                        </a:solidFill>
                      </wpg:grpSpPr>
                      <wps:wsp>
                        <wps:cNvPr id="42" name="矩形 42"/>
                        <wps:cNvSpPr/>
                        <wps:spPr>
                          <a:xfrm>
                            <a:off x="2562" y="0"/>
                            <a:ext cx="6983730" cy="355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71" name="直接连接符 7171"/>
                        <wps:cNvCnPr/>
                        <wps:spPr>
                          <a:xfrm>
                            <a:off x="-13970" y="53789"/>
                            <a:ext cx="7002022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80A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B78E959" id="组合 7172" o:spid="_x0000_s1026" style="position:absolute;left:0;text-align:left;margin-left:-10.55pt;margin-top:18.15pt;width:551.35pt;height:4.2pt;z-index:251672576" coordorigin="-139" coordsize="70020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">
                <v:rect id="矩形 42" o:spid="_x0000_s1027" style="position:absolute;left:25;width:69837;height: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Amc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kAmcMAAADbAAAADwAAAAAAAAAAAAAAAACYAgAAZHJzL2Rv&#10;d25yZXYueG1sUEsFBgAAAAAEAAQA9QAAAIgDAAAAAA==&#10;" filled="f" stroked="f" strokeweight="1pt"/>
                <v:line id="直接连接符 7171" o:spid="_x0000_s1028" style="position:absolute;visibility:visible;mso-wrap-style:square" from="-139,537" to="69880,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vR+sUAAADdAAAADwAAAGRycy9kb3ducmV2LnhtbESPT2sCMRTE70K/Q3gFL1Kz8aB1NUpR&#10;Kr3659DjY/O6Wbt5WZNUt9++KQgeh5n5DbNc964VVwqx8axBjQsQxJU3DdcaTsf3l1cQMSEbbD2T&#10;hl+KsF49DZZYGn/jPV0PqRYZwrFEDTalrpQyVpYcxrHviLP35YPDlGWopQl4y3DXyklRTKXDhvOC&#10;xY42lqrvw4/TMP/0aneZnudmu2135tiPlA0jrYfP/dsCRKI+PcL39ofRMFMzBf9v8hO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vR+sUAAADdAAAADwAAAAAAAAAA&#10;AAAAAAChAgAAZHJzL2Rvd25yZXYueG1sUEsFBgAAAAAEAAQA+QAAAJMDAAAAAA==&#10;" strokecolor="#80a965" strokeweight=".5pt">
                  <v:stroke joinstyle="miter"/>
                </v:line>
              </v:group>
            </w:pict>
          </mc:Fallback>
        </mc:AlternateContent>
      </w:r>
    </w:p>
    <w:p w:rsidR="00440425" w:rsidRDefault="004529AC" w:rsidP="00440425">
      <w:pPr>
        <w:adjustRightInd w:val="0"/>
        <w:snapToGrid w:val="0"/>
        <w:ind w:leftChars="2300" w:left="4830"/>
        <w:rPr>
          <w:rFonts w:ascii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226F4" wp14:editId="23AD1A5C">
                <wp:simplePos x="0" y="0"/>
                <wp:positionH relativeFrom="column">
                  <wp:posOffset>-38100</wp:posOffset>
                </wp:positionH>
                <wp:positionV relativeFrom="paragraph">
                  <wp:posOffset>193738</wp:posOffset>
                </wp:positionV>
                <wp:extent cx="222250" cy="222885"/>
                <wp:effectExtent l="0" t="0" r="6350" b="5715"/>
                <wp:wrapNone/>
                <wp:docPr id="29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250" cy="222885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rgbClr val="80A96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1031128" id="Freeform 171" o:spid="_x0000_s1026" style="position:absolute;left:0;text-align:left;margin-left:-3pt;margin-top:15.25pt;width:17.5pt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80a965" stroked="f">
                <v:path arrowok="t" o:connecttype="custom" o:connectlocs="197157,87949;189988,96383;189988,190356;172065,208428;35847,208428;14339,190356;14339,51806;35847,31324;113515,31324;121879,24096;113515,16867;35847,16867;0,51806;0,190356;35847,222885;172065,222885;204327,190356;204327,96383;197157,87949;212691,19277;201937,8433;169675,8433;148167,33734;51380,126502;51380,130117;51380,130117;37042,178308;46601,187946;92007,171079;93202,172284;95591,172284;187598,73492;212691,53010;212691,19277;57355,167465;63329,146984;76473,160236;57355,167465;89617,151803;70499,132526;156531,45782;175649,65058;89617,151803;201937,40963;187598,56625;164895,33734;180429,19277;185208,16867;191183,19277;201937,30120;201937,40963;201937,40963;201937,40963" o:connectangles="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4404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8D1F4" wp14:editId="118B52EA">
                <wp:simplePos x="0" y="0"/>
                <wp:positionH relativeFrom="column">
                  <wp:posOffset>230505</wp:posOffset>
                </wp:positionH>
                <wp:positionV relativeFrom="paragraph">
                  <wp:posOffset>121285</wp:posOffset>
                </wp:positionV>
                <wp:extent cx="6510020" cy="8218170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8218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80A96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80A965"/>
                                <w:sz w:val="32"/>
                                <w:szCs w:val="32"/>
                              </w:rPr>
                              <w:t>自我评价</w:t>
                            </w:r>
                            <w:r>
                              <w:rPr>
                                <w:rFonts w:ascii="微软雅黑" w:hAnsi="微软雅黑" w:hint="eastAsia"/>
                                <w:color w:val="80A965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80A965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 xml:space="preserve">熟悉金融服务操作、产品当地规章制度、内部指南； 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 xml:space="preserve">具有强烈的责任心和客户服务意识，良好的沟通能力，具备熟练的英文读、写能力； 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目标明确、擅于制定详细的计划来实现目标；严谨务实，以诚待人，团队协作能力强.</w:t>
                            </w: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80A96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80A965"/>
                                <w:sz w:val="32"/>
                                <w:szCs w:val="32"/>
                              </w:rPr>
                              <w:t>工作经历</w:t>
                            </w:r>
                            <w:r>
                              <w:rPr>
                                <w:rFonts w:ascii="微软雅黑" w:hAnsi="微软雅黑" w:hint="eastAsia"/>
                                <w:color w:val="80A965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80A965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2014.8-2015.4       广州银行                     营业部           柜员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根据客户的需求提供专业的银行业务咨询和办理；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受理客户的意见建议，并做好记录反馈.</w:t>
                            </w: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2013.7-2014.7       广发银行                     营业部          开户业务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组织开展投资顾问业务，完成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客基础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服务工作；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负责经纪人业务的规范管理和业务推进；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负责各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类创新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业务的拓展和推进.</w:t>
                            </w: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2008.8-2009.6      东亚银行（中国）有限公         营业部          柜员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负责外币及人民币柜台业务，包括储蓄、汇款等，确保按照操作规程办理业务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提供标准柜台服务，热情接待客户，及时准确地办理柜面业务；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完成分行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支行安排的其他工作.</w:t>
                            </w: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sz w:val="28"/>
                                <w:szCs w:val="28"/>
                              </w:rPr>
                            </w:pP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80A96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80A965"/>
                                <w:sz w:val="32"/>
                                <w:szCs w:val="32"/>
                              </w:rPr>
                              <w:t xml:space="preserve">教育背景 </w:t>
                            </w:r>
                            <w:r>
                              <w:rPr>
                                <w:rFonts w:ascii="微软雅黑" w:hAnsi="微软雅黑"/>
                                <w:color w:val="80A96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主修课程</w:t>
                            </w: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商业银行业务管理、中央银行业务、投资银行理.</w:t>
                            </w: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80A96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80A965"/>
                                <w:sz w:val="32"/>
                                <w:szCs w:val="32"/>
                              </w:rPr>
                              <w:t xml:space="preserve">技能证书 </w:t>
                            </w:r>
                            <w:r>
                              <w:rPr>
                                <w:rFonts w:ascii="微软雅黑" w:hAnsi="微软雅黑"/>
                                <w:color w:val="80A965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  <w:t xml:space="preserve">IELTS:7.0  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VFP计算机二级证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  <w:t xml:space="preserve">                    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证券从业资格证</w:t>
                            </w:r>
                          </w:p>
                          <w:p w:rsidR="00440425" w:rsidRDefault="00440425" w:rsidP="004529AC">
                            <w:pPr>
                              <w:pStyle w:val="2"/>
                              <w:widowControl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 xml:space="preserve">熟悉office等办公软件            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英語四六級证书</w:t>
                            </w: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</w:rPr>
                            </w:pPr>
                          </w:p>
                          <w:p w:rsidR="00440425" w:rsidRDefault="00440425" w:rsidP="004529A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18.15pt;margin-top:9.55pt;width:512.6pt;height:64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" filled="f" stroked="f">
                <v:textbox>
                  <w:txbxContent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80A965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80A965"/>
                          <w:sz w:val="32"/>
                          <w:szCs w:val="32"/>
                        </w:rPr>
                        <w:t>自我评价</w:t>
                      </w:r>
                      <w:r>
                        <w:rPr>
                          <w:rFonts w:ascii="微软雅黑" w:hAnsi="微软雅黑" w:hint="eastAsia"/>
                          <w:color w:val="80A965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80A965"/>
                          <w:sz w:val="32"/>
                          <w:szCs w:val="32"/>
                        </w:rPr>
                        <w:t>SELF ASSESSMENT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 xml:space="preserve">熟悉金融服务操作、产品当地规章制度、内部指南； 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 xml:space="preserve">具有强烈的责任心和客户服务意识，良好的沟通能力，具备熟练的英文读、写能力； 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目标明确、擅于制定详细的计划来实现目标；严谨务实，以诚待人，团队协作能力强.</w:t>
                      </w: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80A965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80A965"/>
                          <w:sz w:val="32"/>
                          <w:szCs w:val="32"/>
                        </w:rPr>
                        <w:t>工作经历</w:t>
                      </w:r>
                      <w:r>
                        <w:rPr>
                          <w:rFonts w:ascii="微软雅黑" w:hAnsi="微软雅黑" w:hint="eastAsia"/>
                          <w:color w:val="80A965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80A965"/>
                          <w:sz w:val="32"/>
                          <w:szCs w:val="32"/>
                        </w:rPr>
                        <w:t>EXPERIENCE</w:t>
                      </w: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2014.8-2015.4       广州银行                     营业部           柜员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根据客户的需求提供专业的银行业务咨询和办理；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协助产品经理完成每期的产品促销，选择卖家和产品，保证促销活动的完成；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受理客户的意见建议，并做好记录反馈.</w:t>
                      </w: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sz w:val="10"/>
                          <w:szCs w:val="10"/>
                        </w:rPr>
                      </w:pP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2013.7-2014.7       广发银行                     营业部          开户业务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组织开展投资顾问业务，完成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客基础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服务工作；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负责经纪人业务的规范管理和业务推进；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负责各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类创新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业务的拓展和推进.</w:t>
                      </w: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sz w:val="10"/>
                          <w:szCs w:val="10"/>
                        </w:rPr>
                      </w:pP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2008.8-2009.6      东亚银行（中国）有限公         营业部          柜员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负责外币及人民币柜台业务，包括储蓄、汇款等，确保按照操作规程办理业务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</w:rPr>
                        <w:t xml:space="preserve"> 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提供标准柜台服务，热情接待客户，及时准确地办理柜面业务；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</w:rPr>
                        <w:t xml:space="preserve"> 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完成分行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</w:rPr>
                        <w:t>/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支行安排的其他工作.</w:t>
                      </w: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sz w:val="28"/>
                          <w:szCs w:val="28"/>
                        </w:rPr>
                      </w:pP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80A965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80A965"/>
                          <w:sz w:val="32"/>
                          <w:szCs w:val="32"/>
                        </w:rPr>
                        <w:t xml:space="preserve">教育背景 </w:t>
                      </w:r>
                      <w:r>
                        <w:rPr>
                          <w:rFonts w:ascii="微软雅黑" w:hAnsi="微软雅黑"/>
                          <w:color w:val="80A965"/>
                          <w:sz w:val="32"/>
                          <w:szCs w:val="32"/>
                        </w:rPr>
                        <w:t>EDUCATION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主修课程</w:t>
                      </w: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商业银行业务管理、中央银行业务、投资银行理.</w:t>
                      </w: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80A965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80A965"/>
                          <w:sz w:val="32"/>
                          <w:szCs w:val="32"/>
                        </w:rPr>
                        <w:t xml:space="preserve">技能证书 </w:t>
                      </w:r>
                      <w:r>
                        <w:rPr>
                          <w:rFonts w:ascii="微软雅黑" w:hAnsi="微软雅黑"/>
                          <w:color w:val="80A965"/>
                          <w:sz w:val="32"/>
                          <w:szCs w:val="32"/>
                        </w:rPr>
                        <w:t>AWARD CERTIFICATE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6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</w:rPr>
                        <w:t xml:space="preserve">IELTS:7.0                          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VFP计算机二级证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</w:rPr>
                        <w:t xml:space="preserve">                    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6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 xml:space="preserve">计算机等级                     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证券从业资格证</w:t>
                      </w:r>
                    </w:p>
                    <w:p w:rsidR="00440425" w:rsidRDefault="00440425" w:rsidP="004529AC">
                      <w:pPr>
                        <w:pStyle w:val="2"/>
                        <w:widowControl/>
                        <w:numPr>
                          <w:ilvl w:val="0"/>
                          <w:numId w:val="6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 xml:space="preserve">熟悉office等办公软件            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英語四六級证书</w:t>
                      </w: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</w:rPr>
                      </w:pPr>
                    </w:p>
                    <w:p w:rsidR="00440425" w:rsidRDefault="00440425" w:rsidP="004529AC"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  <w:r>
        <w:rPr>
          <w:rFonts w:ascii="微软雅黑" w:hAnsi="微软雅黑"/>
          <w:noProof/>
        </w:rPr>
        <mc:AlternateContent>
          <mc:Choice Requires="wps">
            <w:drawing>
              <wp:inline distT="0" distB="0" distL="0" distR="0" wp14:anchorId="0FE66E62" wp14:editId="16256957">
                <wp:extent cx="1720850" cy="337820"/>
                <wp:effectExtent l="0" t="0" r="0" b="5080"/>
                <wp:docPr id="7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224" cy="3380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0425" w:rsidRDefault="00440425" w:rsidP="0044042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保险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0FE66E62" id="文本框 2" o:spid="_x0000_s1030" type="#_x0000_t202" style="width:135.5pt;height: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" filled="f" stroked="f">
                <v:textbox inset="0,0,,0">
                  <w:txbxContent>
                    <w:p w:rsidR="00440425" w:rsidRDefault="00440425" w:rsidP="0044042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求职意向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保险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529AC" w:rsidP="00440425">
      <w:pPr>
        <w:adjustRightInd w:val="0"/>
        <w:snapToGrid w:val="0"/>
        <w:ind w:leftChars="2300" w:left="4830"/>
        <w:rPr>
          <w:rFonts w:ascii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6E9E0" wp14:editId="1F8703DA">
                <wp:simplePos x="0" y="0"/>
                <wp:positionH relativeFrom="column">
                  <wp:posOffset>-38100</wp:posOffset>
                </wp:positionH>
                <wp:positionV relativeFrom="paragraph">
                  <wp:posOffset>212788</wp:posOffset>
                </wp:positionV>
                <wp:extent cx="215265" cy="201930"/>
                <wp:effectExtent l="0" t="0" r="0" b="7620"/>
                <wp:wrapNone/>
                <wp:docPr id="28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265" cy="20193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80A96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51215C" id="Freeform 103" o:spid="_x0000_s1026" style="position:absolute;left:0;text-align:left;margin-left:-3pt;margin-top:16.75pt;width:16.95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80a965" stroked="f">
                <v:path arrowok="t" o:connecttype="custom" o:connectlocs="86106,113586;93282,106374;120190,106374;125571,113586;125571,122600;120190,129812;93282,129812;86106,122600;86106,113586;62786,36059;7176,36059;0,46877;0,82936;66373,109980;75343,109980;75343,102768;82518,97359;125571,97359;136335,102768;136335,109980;147098,109980;213471,82936;213471,45074;206296,36059;148892,36059;62786,36059;132747,36059;132747,23438;129159,16227;84312,16227;78931,23438;78931,36059;62786,36059;62786,12621;73549,1803;138128,1803;150686,12621;148892,36059;132747,36059;213471,90147;213471,189309;202708,200127;8969,200127;0,191112;0,90147;77137,120797;77137,129812;86106,140630;125571,140630;136335,129812;136335,120797;213471,90147;213471,90147;213471,90147" o:connectangles="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spacing w:line="276" w:lineRule="auto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spacing w:line="276" w:lineRule="auto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spacing w:line="276" w:lineRule="auto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spacing w:line="276" w:lineRule="auto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spacing w:line="276" w:lineRule="auto"/>
        <w:ind w:leftChars="2300" w:left="4830"/>
        <w:rPr>
          <w:rFonts w:ascii="微软雅黑" w:hAnsi="微软雅黑"/>
        </w:rPr>
      </w:pPr>
    </w:p>
    <w:p w:rsidR="00440425" w:rsidRDefault="004529AC" w:rsidP="00440425">
      <w:pPr>
        <w:adjustRightInd w:val="0"/>
        <w:snapToGrid w:val="0"/>
        <w:spacing w:line="276" w:lineRule="auto"/>
        <w:ind w:leftChars="2300" w:left="4830"/>
        <w:rPr>
          <w:rFonts w:ascii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AB94FE" wp14:editId="667FA319">
                <wp:simplePos x="0" y="0"/>
                <wp:positionH relativeFrom="column">
                  <wp:posOffset>-133985</wp:posOffset>
                </wp:positionH>
                <wp:positionV relativeFrom="paragraph">
                  <wp:posOffset>220150</wp:posOffset>
                </wp:positionV>
                <wp:extent cx="322580" cy="225425"/>
                <wp:effectExtent l="0" t="0" r="1270" b="3175"/>
                <wp:wrapNone/>
                <wp:docPr id="2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2580" cy="22542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80A96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07BD7BC" id="Freeform 142" o:spid="_x0000_s1026" style="position:absolute;left:0;text-align:left;margin-left:-10.55pt;margin-top:17.35pt;width:25.4pt;height: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80a965" stroked="f">
                <v:path arrowok="t" o:connecttype="custom" o:connectlocs="312768,51456;171716,2450;155771,2450;13492,51456;13492,62482;46609,74733;30663,121288;20851,135990;29437,149467;0,211949;23304,225425;45382,148241;51515,135990;44155,122514;61327,80859;62554,79634;160677,40429;169263,44105;169263,44105;165583,53906;83405,86985;156997,111487;172942,111487;313994,63707;312768,51456;312768,51456;156997,129864;67460,100461;67460,122514;74819,139665;68686,155592;74819,164168;256347,160493;263706,148241;263706,99236;172942,129864;156997,129864;156997,129864;156997,129864;156997,129864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440425" w:rsidRDefault="00440425" w:rsidP="00440425">
      <w:pPr>
        <w:adjustRightInd w:val="0"/>
        <w:snapToGrid w:val="0"/>
        <w:spacing w:line="276" w:lineRule="auto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spacing w:line="276" w:lineRule="auto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spacing w:line="276" w:lineRule="auto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spacing w:line="276" w:lineRule="auto"/>
        <w:ind w:leftChars="2300" w:left="4830"/>
        <w:rPr>
          <w:rFonts w:ascii="微软雅黑" w:hAnsi="微软雅黑"/>
        </w:rPr>
      </w:pPr>
    </w:p>
    <w:p w:rsidR="00440425" w:rsidRDefault="004529AC" w:rsidP="00440425">
      <w:pPr>
        <w:adjustRightInd w:val="0"/>
        <w:snapToGrid w:val="0"/>
        <w:ind w:leftChars="2300" w:left="4830"/>
        <w:rPr>
          <w:rFonts w:ascii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0D338" wp14:editId="39D3DCB7">
                <wp:simplePos x="0" y="0"/>
                <wp:positionH relativeFrom="column">
                  <wp:posOffset>-38100</wp:posOffset>
                </wp:positionH>
                <wp:positionV relativeFrom="paragraph">
                  <wp:posOffset>174179</wp:posOffset>
                </wp:positionV>
                <wp:extent cx="222250" cy="222885"/>
                <wp:effectExtent l="0" t="0" r="6350" b="5715"/>
                <wp:wrapNone/>
                <wp:docPr id="7168" name="Freeform 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250" cy="222885"/>
                        </a:xfrm>
                        <a:custGeom>
                          <a:avLst/>
                          <a:gdLst>
                            <a:gd name="T0" fmla="*/ 2147483646 w 64"/>
                            <a:gd name="T1" fmla="*/ 2147483646 h 64"/>
                            <a:gd name="T2" fmla="*/ 2147483646 w 64"/>
                            <a:gd name="T3" fmla="*/ 2147483646 h 64"/>
                            <a:gd name="T4" fmla="*/ 2147483646 w 64"/>
                            <a:gd name="T5" fmla="*/ 2147483646 h 64"/>
                            <a:gd name="T6" fmla="*/ 2147483646 w 64"/>
                            <a:gd name="T7" fmla="*/ 2147483646 h 64"/>
                            <a:gd name="T8" fmla="*/ 2147483646 w 64"/>
                            <a:gd name="T9" fmla="*/ 2147483646 h 64"/>
                            <a:gd name="T10" fmla="*/ 2147483646 w 64"/>
                            <a:gd name="T11" fmla="*/ 0 h 64"/>
                            <a:gd name="T12" fmla="*/ 2147483646 w 64"/>
                            <a:gd name="T13" fmla="*/ 0 h 64"/>
                            <a:gd name="T14" fmla="*/ 2147483646 w 64"/>
                            <a:gd name="T15" fmla="*/ 2147483646 h 64"/>
                            <a:gd name="T16" fmla="*/ 2147483646 w 64"/>
                            <a:gd name="T17" fmla="*/ 2147483646 h 64"/>
                            <a:gd name="T18" fmla="*/ 2147483646 w 64"/>
                            <a:gd name="T19" fmla="*/ 2147483646 h 64"/>
                            <a:gd name="T20" fmla="*/ 2147483646 w 64"/>
                            <a:gd name="T21" fmla="*/ 2147483646 h 64"/>
                            <a:gd name="T22" fmla="*/ 2147483646 w 64"/>
                            <a:gd name="T23" fmla="*/ 2147483646 h 64"/>
                            <a:gd name="T24" fmla="*/ 2147483646 w 64"/>
                            <a:gd name="T25" fmla="*/ 2147483646 h 64"/>
                            <a:gd name="T26" fmla="*/ 2147483646 w 64"/>
                            <a:gd name="T27" fmla="*/ 2147483646 h 64"/>
                            <a:gd name="T28" fmla="*/ 2147483646 w 64"/>
                            <a:gd name="T29" fmla="*/ 2147483646 h 64"/>
                            <a:gd name="T30" fmla="*/ 2147483646 w 64"/>
                            <a:gd name="T31" fmla="*/ 2147483646 h 64"/>
                            <a:gd name="T32" fmla="*/ 2147483646 w 64"/>
                            <a:gd name="T33" fmla="*/ 2147483646 h 64"/>
                            <a:gd name="T34" fmla="*/ 2147483646 w 64"/>
                            <a:gd name="T35" fmla="*/ 2147483646 h 64"/>
                            <a:gd name="T36" fmla="*/ 2147483646 w 64"/>
                            <a:gd name="T37" fmla="*/ 2147483646 h 64"/>
                            <a:gd name="T38" fmla="*/ 2147483646 w 64"/>
                            <a:gd name="T39" fmla="*/ 2147483646 h 64"/>
                            <a:gd name="T40" fmla="*/ 2147483646 w 64"/>
                            <a:gd name="T41" fmla="*/ 2147483646 h 64"/>
                            <a:gd name="T42" fmla="*/ 2147483646 w 64"/>
                            <a:gd name="T43" fmla="*/ 2147483646 h 64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A96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F60BCCB" id="Freeform 324" o:spid="_x0000_s1026" style="position:absolute;left:0;text-align:left;margin-left:-3pt;margin-top:13.7pt;width:17.5pt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80a965" stroked="f">
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<o:lock v:ext="edit" aspectratio="t" verticies="t"/>
              </v:shape>
            </w:pict>
          </mc:Fallback>
        </mc:AlternateContent>
      </w: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>
      <w:pPr>
        <w:adjustRightInd w:val="0"/>
        <w:snapToGrid w:val="0"/>
        <w:ind w:leftChars="2300" w:left="4830"/>
        <w:rPr>
          <w:rFonts w:ascii="微软雅黑" w:hAnsi="微软雅黑"/>
        </w:rPr>
      </w:pPr>
    </w:p>
    <w:p w:rsidR="00440425" w:rsidRDefault="00440425" w:rsidP="00440425"/>
    <w:p w:rsidR="00440425" w:rsidRDefault="00440425" w:rsidP="00440425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69637421" wp14:editId="276B069B">
            <wp:simplePos x="0" y="0"/>
            <wp:positionH relativeFrom="page">
              <wp:posOffset>3778</wp:posOffset>
            </wp:positionH>
            <wp:positionV relativeFrom="paragraph">
              <wp:posOffset>-460978</wp:posOffset>
            </wp:positionV>
            <wp:extent cx="7614285" cy="11955780"/>
            <wp:effectExtent l="0" t="0" r="6350" b="8255"/>
            <wp:wrapNone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1195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0425" w:rsidRDefault="00440425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02F3EB" wp14:editId="34546C38">
                <wp:simplePos x="0" y="0"/>
                <wp:positionH relativeFrom="margin">
                  <wp:posOffset>319548</wp:posOffset>
                </wp:positionH>
                <wp:positionV relativeFrom="paragraph">
                  <wp:posOffset>1417812</wp:posOffset>
                </wp:positionV>
                <wp:extent cx="6331585" cy="81610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1585" cy="816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 xml:space="preserve">尊敬的领导：   </w:t>
                            </w: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line="440" w:lineRule="exact"/>
                              <w:ind w:firstLineChars="200" w:firstLine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 xml:space="preserve">您好！ </w:t>
                            </w: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line="440" w:lineRule="exact"/>
                              <w:ind w:firstLineChars="100" w:firstLine="21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首先，真诚地感谢您在百忙之中浏览我的自荐信，这对一个即将迈出校门的学子而言，将是一份莫大的鼓励。这是一份简单而又朴实的求职函。也许它的普通没深深地吸住您的眼光， 但它却蕴涵着一颗真诚的心。为此，我诚心恳求您能阅读这份普通的求职函!</w:t>
                            </w: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line="440" w:lineRule="exact"/>
                              <w:ind w:firstLineChars="100" w:firstLine="21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line="440" w:lineRule="exact"/>
                              <w:ind w:firstLineChars="200" w:firstLine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我叫李飞扬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是广东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广州飞扬大学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金融专业的一名大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四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学生，即将面临毕业。在校期间，在师友的严格 教益及个人的努力下，系统地掌握了有关理论，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我认为自己有以下优势，能够胜任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银行柜员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岗位的职业需求。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 xml:space="preserve"> </w:t>
                            </w: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line="440" w:lineRule="exact"/>
                              <w:ind w:firstLineChars="200" w:firstLine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line="440" w:lineRule="exact"/>
                              <w:ind w:firstLineChars="200" w:firstLine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一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通过实习积累了丰富的工作经验，熟练掌握银行柜员模拟操作系统，翻打百张，多种点钞技能，了解证券投资分析，并自己进行炒股锻炼，可以对保险各种情况发生进行业务判断。能熟练地收钞、点钞和基本的财务管理，并且能熟练的处理上下级关系，和公司员工和睦相处，维护公司利益，创造公司价值。</w:t>
                            </w: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line="440" w:lineRule="exact"/>
                              <w:ind w:firstLineChars="200" w:firstLine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line="440" w:lineRule="exact"/>
                              <w:ind w:firstLineChars="250" w:firstLine="525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大学期间曾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担任过校学生会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会员，经济管理中心协会副主席等职，能很好地处理人际关系。在工作上能做到勤勤恳恳，认真负责，精心组织，力求做到最好，实践期间我学会了思考，学会了如何与人相处共事，锻炼了组织能力和沟通、协调能力，培养了吃苦耐劳、乐于奉献、关心集体、务实求进的思想。</w:t>
                            </w: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line="440" w:lineRule="exact"/>
                              <w:ind w:firstLineChars="250" w:firstLine="525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 xml:space="preserve">    </w:t>
                            </w: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line="440" w:lineRule="exact"/>
                              <w:ind w:firstLineChars="200" w:firstLine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此外，本人积极参加各类活动，不断丰富自己的业务知识，抓住每一个机会，锻炼自己。大学期间，我深深地感受到，与优秀学生共事，使我在竞争中获益；向实际困难挑战，让我在挫折中 成长。我热爱金融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行业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 xml:space="preserve">，殷切地期望能够在您的领导下，为这一光荣的事业 添砖加瓦；并且在实践中不断学习、进步。随信附上个人求职简历，收笔之际，郑重地提 一个小小的要求：无论您是否选择我，尊敬的领导，希望您能够接受我诚恳的谢意!    </w:t>
                            </w: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 xml:space="preserve"> </w:t>
                            </w: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line="440" w:lineRule="exact"/>
                              <w:ind w:firstLineChars="200" w:firstLine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 xml:space="preserve">此致 </w:t>
                            </w: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before="100" w:beforeAutospacing="1" w:after="100" w:afterAutospacing="1" w:line="44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敬礼                                                                   申请人：</w:t>
                            </w:r>
                            <w:r w:rsidR="00EA1DD6">
                              <w:rPr>
                                <w:rFonts w:ascii="微软雅黑" w:hAnsi="微软雅黑" w:hint="eastAsia"/>
                                <w:szCs w:val="21"/>
                              </w:rPr>
                              <w:t>小</w:t>
                            </w:r>
                            <w:r w:rsidR="009051C8">
                              <w:rPr>
                                <w:rFonts w:ascii="微软雅黑" w:hAnsi="微软雅黑" w:hint="eastAsia"/>
                                <w:szCs w:val="21"/>
                              </w:rPr>
                              <w:t>萝卜</w:t>
                            </w:r>
                          </w:p>
                          <w:p w:rsidR="00440425" w:rsidRDefault="00440425" w:rsidP="004529AC">
                            <w:pPr>
                              <w:adjustRightInd w:val="0"/>
                              <w:snapToGrid w:val="0"/>
                              <w:spacing w:before="100" w:beforeAutospacing="1" w:after="100" w:afterAutospacing="1" w:line="440" w:lineRule="exact"/>
                              <w:jc w:val="righ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 xml:space="preserve"> 申请时间： </w:t>
                            </w:r>
                            <w:r>
                              <w:rPr>
                                <w:rFonts w:ascii="微软雅黑" w:hAnsi="微软雅黑" w:cs="Arial Unicode MS" w:hint="eastAsia"/>
                                <w:szCs w:val="21"/>
                              </w:rPr>
                              <w:t>201</w:t>
                            </w:r>
                            <w:r w:rsidR="009051C8">
                              <w:rPr>
                                <w:rFonts w:ascii="微软雅黑" w:hAnsi="微软雅黑" w:cs="Arial Unicode MS" w:hint="eastAsia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0月</w:t>
                            </w:r>
                          </w:p>
                          <w:p w:rsidR="00440425" w:rsidRDefault="00440425" w:rsidP="004529AC">
                            <w:pPr>
                              <w:pStyle w:val="a5"/>
                              <w:adjustRightInd w:val="0"/>
                              <w:snapToGrid w:val="0"/>
                              <w:spacing w:line="440" w:lineRule="exact"/>
                              <w:ind w:leftChars="0" w:left="0"/>
                              <w:jc w:val="righ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cr/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5.15pt;margin-top:111.65pt;width:498.55pt;height:642.6pt;z-index:25169920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" filled="f" stroked="f">
                <v:textbox>
                  <w:txbxContent>
                    <w:p w:rsidR="00440425" w:rsidRDefault="00440425" w:rsidP="004529AC"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 xml:space="preserve">尊敬的领导：   </w:t>
                      </w: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line="440" w:lineRule="exact"/>
                        <w:ind w:firstLineChars="200" w:firstLine="42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 xml:space="preserve">您好！ </w:t>
                      </w: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line="440" w:lineRule="exact"/>
                        <w:ind w:firstLineChars="100" w:firstLine="21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首先，真诚地感谢您在百忙之中浏览我的自荐信，这对一个即将迈出校门的学子而言，将是一份莫大的鼓励。这是一份简单而又朴实的求职函。也许它的普通没深深地吸住您的眼光， 但它却蕴涵着一颗真诚的心。为此，我诚心恳求您能阅读这份普通的求职函!</w:t>
                      </w: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line="440" w:lineRule="exact"/>
                        <w:ind w:firstLineChars="100" w:firstLine="210"/>
                        <w:rPr>
                          <w:rFonts w:ascii="微软雅黑" w:hAnsi="微软雅黑"/>
                          <w:szCs w:val="21"/>
                        </w:rPr>
                      </w:pP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line="440" w:lineRule="exact"/>
                        <w:ind w:firstLineChars="200" w:firstLine="42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我叫李飞扬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是广东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广州飞扬大学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金融专业的一名大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四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学生，即将面临毕业。在校期间，在师友的严格 教益及个人的努力下，系统地掌握了有关理论，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我认为自己有以下优势，能够胜任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银行柜员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岗位的职业需求。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 xml:space="preserve"> </w:t>
                      </w: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line="440" w:lineRule="exact"/>
                        <w:ind w:firstLineChars="200" w:firstLine="420"/>
                        <w:rPr>
                          <w:rFonts w:ascii="微软雅黑" w:hAnsi="微软雅黑"/>
                          <w:szCs w:val="21"/>
                        </w:rPr>
                      </w:pP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line="440" w:lineRule="exact"/>
                        <w:ind w:firstLineChars="200" w:firstLine="42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一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通过实习积累了丰富的工作经验，熟练掌握银行柜员模拟操作系统，翻打百张，多种点钞技能，了解证券投资分析，并自己进行炒股锻炼，可以对保险各种情况发生进行业务判断。能熟练地收钞、点钞和基本的财务管理，并且能熟练的处理上下级关系，和公司员工和睦相处，维护公司利益，创造公司价值。</w:t>
                      </w: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line="440" w:lineRule="exact"/>
                        <w:ind w:firstLineChars="200" w:firstLine="420"/>
                        <w:rPr>
                          <w:rFonts w:ascii="微软雅黑" w:hAnsi="微软雅黑"/>
                          <w:szCs w:val="21"/>
                        </w:rPr>
                      </w:pP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line="440" w:lineRule="exact"/>
                        <w:ind w:firstLineChars="250" w:firstLine="525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二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大学期间曾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szCs w:val="21"/>
                        </w:rPr>
                        <w:t>担任过校学生会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szCs w:val="21"/>
                        </w:rPr>
                        <w:t>会员，经济管理中心协会副主席等职，能很好地处理人际关系。在工作上能做到勤勤恳恳，认真负责，精心组织，力求做到最好，实践期间我学会了思考，学会了如何与人相处共事，锻炼了组织能力和沟通、协调能力，培养了吃苦耐劳、乐于奉献、关心集体、务实求进的思想。</w:t>
                      </w: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line="440" w:lineRule="exact"/>
                        <w:ind w:firstLineChars="250" w:firstLine="525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 xml:space="preserve">    </w:t>
                      </w: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line="440" w:lineRule="exact"/>
                        <w:ind w:firstLineChars="200" w:firstLine="42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三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此外，本人积极参加各类活动，不断丰富自己的业务知识，抓住每一个机会，锻炼自己。大学期间，我深深地感受到，与优秀学生共事，使我在竞争中获益；向实际困难挑战，让我在挫折中 成长。我热爱金融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行业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 xml:space="preserve">，殷切地期望能够在您的领导下，为这一光荣的事业 添砖加瓦；并且在实践中不断学习、进步。随信附上个人求职简历，收笔之际，郑重地提 一个小小的要求：无论您是否选择我，尊敬的领导，希望您能够接受我诚恳的谢意!    </w:t>
                      </w: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 xml:space="preserve"> </w:t>
                      </w: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line="440" w:lineRule="exact"/>
                        <w:ind w:firstLineChars="200" w:firstLine="42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 xml:space="preserve">此致 </w:t>
                      </w: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before="100" w:beforeAutospacing="1" w:after="100" w:afterAutospacing="1" w:line="44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敬礼                                                                   申请人：</w:t>
                      </w:r>
                      <w:r w:rsidR="00EA1DD6">
                        <w:rPr>
                          <w:rFonts w:ascii="微软雅黑" w:hAnsi="微软雅黑" w:hint="eastAsia"/>
                          <w:szCs w:val="21"/>
                        </w:rPr>
                        <w:t>小</w:t>
                      </w:r>
                      <w:r w:rsidR="009051C8">
                        <w:rPr>
                          <w:rFonts w:ascii="微软雅黑" w:hAnsi="微软雅黑" w:hint="eastAsia"/>
                          <w:szCs w:val="21"/>
                        </w:rPr>
                        <w:t>萝卜</w:t>
                      </w:r>
                    </w:p>
                    <w:p w:rsidR="00440425" w:rsidRDefault="00440425" w:rsidP="004529AC">
                      <w:pPr>
                        <w:adjustRightInd w:val="0"/>
                        <w:snapToGrid w:val="0"/>
                        <w:spacing w:before="100" w:beforeAutospacing="1" w:after="100" w:afterAutospacing="1" w:line="440" w:lineRule="exact"/>
                        <w:jc w:val="righ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 xml:space="preserve"> 申请时间： </w:t>
                      </w:r>
                      <w:r>
                        <w:rPr>
                          <w:rFonts w:ascii="微软雅黑" w:hAnsi="微软雅黑" w:cs="Arial Unicode MS" w:hint="eastAsia"/>
                          <w:szCs w:val="21"/>
                        </w:rPr>
                        <w:t>201</w:t>
                      </w:r>
                      <w:r w:rsidR="009051C8">
                        <w:rPr>
                          <w:rFonts w:ascii="微软雅黑" w:hAnsi="微软雅黑" w:cs="Arial Unicode MS" w:hint="eastAsia"/>
                          <w:szCs w:val="21"/>
                        </w:rPr>
                        <w:t>8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年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0月</w:t>
                      </w:r>
                    </w:p>
                    <w:p w:rsidR="00440425" w:rsidRDefault="00440425" w:rsidP="004529AC">
                      <w:pPr>
                        <w:pStyle w:val="a5"/>
                        <w:adjustRightInd w:val="0"/>
                        <w:snapToGrid w:val="0"/>
                        <w:spacing w:line="440" w:lineRule="exact"/>
                        <w:ind w:leftChars="0" w:left="0"/>
                        <w:jc w:val="righ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cr/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4100F42" wp14:editId="7726091A">
            <wp:simplePos x="0" y="0"/>
            <wp:positionH relativeFrom="column">
              <wp:posOffset>2089150</wp:posOffset>
            </wp:positionH>
            <wp:positionV relativeFrom="paragraph">
              <wp:posOffset>90170</wp:posOffset>
            </wp:positionV>
            <wp:extent cx="2160270" cy="1134110"/>
            <wp:effectExtent l="0" t="0" r="0" b="8890"/>
            <wp:wrapNone/>
            <wp:docPr id="7197" name="图片 7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" name="图片 71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382F13" wp14:editId="6872C01F">
                <wp:simplePos x="0" y="0"/>
                <wp:positionH relativeFrom="column">
                  <wp:posOffset>4507230</wp:posOffset>
                </wp:positionH>
                <wp:positionV relativeFrom="paragraph">
                  <wp:posOffset>514350</wp:posOffset>
                </wp:positionV>
                <wp:extent cx="533400" cy="402590"/>
                <wp:effectExtent l="0" t="0" r="19050" b="16510"/>
                <wp:wrapNone/>
                <wp:docPr id="7181" name="椭圆 7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25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029650A" id="椭圆 7181" o:spid="_x0000_s1026" style="position:absolute;left:0;text-align:left;margin-left:354.9pt;margin-top:40.5pt;width:42pt;height:31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031FD4" wp14:editId="19E8E30E">
                <wp:simplePos x="0" y="0"/>
                <wp:positionH relativeFrom="column">
                  <wp:posOffset>4825365</wp:posOffset>
                </wp:positionH>
                <wp:positionV relativeFrom="paragraph">
                  <wp:posOffset>537845</wp:posOffset>
                </wp:positionV>
                <wp:extent cx="533400" cy="402590"/>
                <wp:effectExtent l="0" t="0" r="19050" b="16510"/>
                <wp:wrapNone/>
                <wp:docPr id="7169" name="椭圆 7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25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CEBB60C" id="椭圆 7169" o:spid="_x0000_s1026" style="position:absolute;left:0;text-align:left;margin-left:379.95pt;margin-top:42.35pt;width:42pt;height:31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41D17" wp14:editId="2CFCC862">
                <wp:simplePos x="0" y="0"/>
                <wp:positionH relativeFrom="column">
                  <wp:posOffset>4850733</wp:posOffset>
                </wp:positionH>
                <wp:positionV relativeFrom="paragraph">
                  <wp:posOffset>677577</wp:posOffset>
                </wp:positionV>
                <wp:extent cx="533400" cy="402590"/>
                <wp:effectExtent l="0" t="38100" r="0" b="3556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02">
                          <a:off x="0" y="0"/>
                          <a:ext cx="533400" cy="4025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EA1DC57" id="椭圆 30" o:spid="_x0000_s1026" style="position:absolute;left:0;text-align:left;margin-left:381.95pt;margin-top:53.35pt;width:42pt;height:31.7pt;rotation:1793941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" fillcolor="white [3212]" strokecolor="white [3212]" strokeweight="1pt">
                <v:stroke joinstyle="miter"/>
              </v:oval>
            </w:pict>
          </mc:Fallback>
        </mc:AlternateContent>
      </w:r>
      <w:r>
        <w:br w:type="page"/>
      </w:r>
    </w:p>
    <w:p w:rsidR="00BB6BC4" w:rsidRPr="00440425" w:rsidRDefault="00440425" w:rsidP="0044042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D1BBE2" wp14:editId="7321D206">
                <wp:simplePos x="0" y="0"/>
                <wp:positionH relativeFrom="margin">
                  <wp:align>center</wp:align>
                </wp:positionH>
                <wp:positionV relativeFrom="paragraph">
                  <wp:posOffset>748146</wp:posOffset>
                </wp:positionV>
                <wp:extent cx="1927042" cy="7300086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042" cy="7300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425" w:rsidRPr="00394428" w:rsidRDefault="00440425" w:rsidP="0044042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95B77D"/>
                                <w:sz w:val="72"/>
                              </w:rPr>
                            </w:pPr>
                            <w:r w:rsidRPr="00394428">
                              <w:rPr>
                                <w:rFonts w:ascii="微软雅黑" w:hAnsi="微软雅黑" w:hint="eastAsia"/>
                                <w:b/>
                                <w:color w:val="95B77D"/>
                                <w:sz w:val="72"/>
                              </w:rPr>
                              <w:t>真</w:t>
                            </w:r>
                          </w:p>
                          <w:p w:rsidR="00440425" w:rsidRPr="00394428" w:rsidRDefault="00440425" w:rsidP="0044042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95B77D"/>
                                <w:sz w:val="72"/>
                              </w:rPr>
                            </w:pPr>
                            <w:r w:rsidRPr="00394428">
                              <w:rPr>
                                <w:rFonts w:ascii="微软雅黑" w:hAnsi="微软雅黑" w:hint="eastAsia"/>
                                <w:b/>
                                <w:color w:val="95B77D"/>
                                <w:sz w:val="72"/>
                              </w:rPr>
                              <w:t>诚</w:t>
                            </w:r>
                          </w:p>
                          <w:p w:rsidR="00440425" w:rsidRPr="00394428" w:rsidRDefault="00440425" w:rsidP="0044042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95B77D"/>
                                <w:sz w:val="72"/>
                              </w:rPr>
                            </w:pPr>
                            <w:r w:rsidRPr="00394428">
                              <w:rPr>
                                <w:rFonts w:ascii="微软雅黑" w:hAnsi="微软雅黑"/>
                                <w:b/>
                                <w:color w:val="95B77D"/>
                                <w:sz w:val="72"/>
                              </w:rPr>
                              <w:t>地</w:t>
                            </w:r>
                          </w:p>
                          <w:p w:rsidR="00440425" w:rsidRPr="00394428" w:rsidRDefault="00440425" w:rsidP="0044042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95B77D"/>
                                <w:sz w:val="72"/>
                              </w:rPr>
                            </w:pPr>
                            <w:r w:rsidRPr="00394428">
                              <w:rPr>
                                <w:rFonts w:ascii="微软雅黑" w:hAnsi="微软雅黑" w:hint="eastAsia"/>
                                <w:b/>
                                <w:color w:val="95B77D"/>
                                <w:sz w:val="72"/>
                              </w:rPr>
                              <w:t>期</w:t>
                            </w:r>
                          </w:p>
                          <w:p w:rsidR="00440425" w:rsidRPr="00394428" w:rsidRDefault="00440425" w:rsidP="0044042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95B77D"/>
                                <w:sz w:val="72"/>
                              </w:rPr>
                            </w:pPr>
                            <w:r w:rsidRPr="00394428">
                              <w:rPr>
                                <w:rFonts w:ascii="微软雅黑" w:hAnsi="微软雅黑" w:hint="eastAsia"/>
                                <w:b/>
                                <w:color w:val="95B77D"/>
                                <w:sz w:val="72"/>
                              </w:rPr>
                              <w:t>待</w:t>
                            </w:r>
                          </w:p>
                          <w:p w:rsidR="00440425" w:rsidRPr="00394428" w:rsidRDefault="00440425" w:rsidP="0044042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95B77D"/>
                                <w:sz w:val="72"/>
                              </w:rPr>
                            </w:pPr>
                            <w:r w:rsidRPr="00394428">
                              <w:rPr>
                                <w:rFonts w:ascii="微软雅黑" w:hAnsi="微软雅黑" w:hint="eastAsia"/>
                                <w:b/>
                                <w:color w:val="95B77D"/>
                                <w:sz w:val="72"/>
                              </w:rPr>
                              <w:t>您</w:t>
                            </w:r>
                          </w:p>
                          <w:p w:rsidR="00440425" w:rsidRPr="00394428" w:rsidRDefault="00440425" w:rsidP="0044042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95B77D"/>
                                <w:sz w:val="72"/>
                              </w:rPr>
                            </w:pPr>
                            <w:r w:rsidRPr="00394428">
                              <w:rPr>
                                <w:rFonts w:ascii="微软雅黑" w:hAnsi="微软雅黑"/>
                                <w:b/>
                                <w:color w:val="95B77D"/>
                                <w:sz w:val="72"/>
                              </w:rPr>
                              <w:t>的</w:t>
                            </w:r>
                          </w:p>
                          <w:p w:rsidR="00440425" w:rsidRPr="00394428" w:rsidRDefault="00440425" w:rsidP="0044042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95B77D"/>
                                <w:sz w:val="72"/>
                              </w:rPr>
                            </w:pPr>
                            <w:r w:rsidRPr="00394428">
                              <w:rPr>
                                <w:rFonts w:ascii="微软雅黑" w:hAnsi="微软雅黑"/>
                                <w:b/>
                                <w:color w:val="95B77D"/>
                                <w:sz w:val="72"/>
                              </w:rPr>
                              <w:t>回</w:t>
                            </w:r>
                          </w:p>
                          <w:p w:rsidR="00440425" w:rsidRPr="00394428" w:rsidRDefault="00440425" w:rsidP="0044042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95B77D"/>
                                <w:sz w:val="72"/>
                              </w:rPr>
                            </w:pPr>
                            <w:r w:rsidRPr="00394428">
                              <w:rPr>
                                <w:rFonts w:ascii="微软雅黑" w:hAnsi="微软雅黑"/>
                                <w:b/>
                                <w:color w:val="95B77D"/>
                                <w:sz w:val="72"/>
                              </w:rPr>
                              <w:t>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D1BBE2" id="文本框 40" o:spid="_x0000_s1032" type="#_x0000_t202" style="position:absolute;left:0;text-align:left;margin-left:0;margin-top:58.9pt;width:151.75pt;height:574.8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" filled="f" stroked="f" strokeweight=".5pt">
                <v:textbox>
                  <w:txbxContent>
                    <w:p w:rsidR="00440425" w:rsidRPr="00394428" w:rsidRDefault="00440425" w:rsidP="00440425"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95B77D"/>
                          <w:sz w:val="72"/>
                        </w:rPr>
                      </w:pPr>
                      <w:r w:rsidRPr="00394428">
                        <w:rPr>
                          <w:rFonts w:ascii="微软雅黑" w:hAnsi="微软雅黑" w:hint="eastAsia"/>
                          <w:b/>
                          <w:color w:val="95B77D"/>
                          <w:sz w:val="72"/>
                        </w:rPr>
                        <w:t>真</w:t>
                      </w:r>
                    </w:p>
                    <w:p w:rsidR="00440425" w:rsidRPr="00394428" w:rsidRDefault="00440425" w:rsidP="00440425"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95B77D"/>
                          <w:sz w:val="72"/>
                        </w:rPr>
                      </w:pPr>
                      <w:r w:rsidRPr="00394428">
                        <w:rPr>
                          <w:rFonts w:ascii="微软雅黑" w:hAnsi="微软雅黑" w:hint="eastAsia"/>
                          <w:b/>
                          <w:color w:val="95B77D"/>
                          <w:sz w:val="72"/>
                        </w:rPr>
                        <w:t>诚</w:t>
                      </w:r>
                    </w:p>
                    <w:p w:rsidR="00440425" w:rsidRPr="00394428" w:rsidRDefault="00440425" w:rsidP="00440425"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95B77D"/>
                          <w:sz w:val="72"/>
                        </w:rPr>
                      </w:pPr>
                      <w:r w:rsidRPr="00394428">
                        <w:rPr>
                          <w:rFonts w:ascii="微软雅黑" w:hAnsi="微软雅黑"/>
                          <w:b/>
                          <w:color w:val="95B77D"/>
                          <w:sz w:val="72"/>
                        </w:rPr>
                        <w:t>地</w:t>
                      </w:r>
                    </w:p>
                    <w:p w:rsidR="00440425" w:rsidRPr="00394428" w:rsidRDefault="00440425" w:rsidP="00440425"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95B77D"/>
                          <w:sz w:val="72"/>
                        </w:rPr>
                      </w:pPr>
                      <w:r w:rsidRPr="00394428">
                        <w:rPr>
                          <w:rFonts w:ascii="微软雅黑" w:hAnsi="微软雅黑" w:hint="eastAsia"/>
                          <w:b/>
                          <w:color w:val="95B77D"/>
                          <w:sz w:val="72"/>
                        </w:rPr>
                        <w:t>期</w:t>
                      </w:r>
                    </w:p>
                    <w:p w:rsidR="00440425" w:rsidRPr="00394428" w:rsidRDefault="00440425" w:rsidP="00440425"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95B77D"/>
                          <w:sz w:val="72"/>
                        </w:rPr>
                      </w:pPr>
                      <w:r w:rsidRPr="00394428">
                        <w:rPr>
                          <w:rFonts w:ascii="微软雅黑" w:hAnsi="微软雅黑" w:hint="eastAsia"/>
                          <w:b/>
                          <w:color w:val="95B77D"/>
                          <w:sz w:val="72"/>
                        </w:rPr>
                        <w:t>待</w:t>
                      </w:r>
                    </w:p>
                    <w:p w:rsidR="00440425" w:rsidRPr="00394428" w:rsidRDefault="00440425" w:rsidP="00440425"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95B77D"/>
                          <w:sz w:val="72"/>
                        </w:rPr>
                      </w:pPr>
                      <w:r w:rsidRPr="00394428">
                        <w:rPr>
                          <w:rFonts w:ascii="微软雅黑" w:hAnsi="微软雅黑" w:hint="eastAsia"/>
                          <w:b/>
                          <w:color w:val="95B77D"/>
                          <w:sz w:val="72"/>
                        </w:rPr>
                        <w:t>您</w:t>
                      </w:r>
                    </w:p>
                    <w:p w:rsidR="00440425" w:rsidRPr="00394428" w:rsidRDefault="00440425" w:rsidP="00440425"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95B77D"/>
                          <w:sz w:val="72"/>
                        </w:rPr>
                      </w:pPr>
                      <w:r w:rsidRPr="00394428">
                        <w:rPr>
                          <w:rFonts w:ascii="微软雅黑" w:hAnsi="微软雅黑"/>
                          <w:b/>
                          <w:color w:val="95B77D"/>
                          <w:sz w:val="72"/>
                        </w:rPr>
                        <w:t>的</w:t>
                      </w:r>
                    </w:p>
                    <w:p w:rsidR="00440425" w:rsidRPr="00394428" w:rsidRDefault="00440425" w:rsidP="00440425"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95B77D"/>
                          <w:sz w:val="72"/>
                        </w:rPr>
                      </w:pPr>
                      <w:r w:rsidRPr="00394428">
                        <w:rPr>
                          <w:rFonts w:ascii="微软雅黑" w:hAnsi="微软雅黑"/>
                          <w:b/>
                          <w:color w:val="95B77D"/>
                          <w:sz w:val="72"/>
                        </w:rPr>
                        <w:t>回</w:t>
                      </w:r>
                    </w:p>
                    <w:p w:rsidR="00440425" w:rsidRPr="00394428" w:rsidRDefault="00440425" w:rsidP="00440425"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95B77D"/>
                          <w:sz w:val="72"/>
                        </w:rPr>
                      </w:pPr>
                      <w:r w:rsidRPr="00394428">
                        <w:rPr>
                          <w:rFonts w:ascii="微软雅黑" w:hAnsi="微软雅黑"/>
                          <w:b/>
                          <w:color w:val="95B77D"/>
                          <w:sz w:val="72"/>
                        </w:rPr>
                        <w:t>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701248" behindDoc="0" locked="0" layoutInCell="1" allowOverlap="1" wp14:anchorId="0D9BB184" wp14:editId="28F5DC70">
            <wp:simplePos x="0" y="0"/>
            <wp:positionH relativeFrom="page">
              <wp:align>left</wp:align>
            </wp:positionH>
            <wp:positionV relativeFrom="paragraph">
              <wp:posOffset>-460978</wp:posOffset>
            </wp:positionV>
            <wp:extent cx="7614285" cy="11955780"/>
            <wp:effectExtent l="0" t="0" r="5715" b="762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1195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sectPr w:rsidR="00BB6BC4" w:rsidRPr="004404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569" w:rsidRDefault="00765569" w:rsidP="00440425">
      <w:r>
        <w:separator/>
      </w:r>
    </w:p>
  </w:endnote>
  <w:endnote w:type="continuationSeparator" w:id="0">
    <w:p w:rsidR="00765569" w:rsidRDefault="00765569" w:rsidP="00440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569" w:rsidRDefault="00765569" w:rsidP="00440425">
      <w:r>
        <w:separator/>
      </w:r>
    </w:p>
  </w:footnote>
  <w:footnote w:type="continuationSeparator" w:id="0">
    <w:p w:rsidR="00765569" w:rsidRDefault="00765569" w:rsidP="00440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9AFB1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AB56547"/>
    <w:multiLevelType w:val="multilevel"/>
    <w:tmpl w:val="0AB56547"/>
    <w:lvl w:ilvl="0">
      <w:start w:val="1"/>
      <w:numFmt w:val="bullet"/>
      <w:lvlText w:val="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741BB2"/>
    <w:multiLevelType w:val="multilevel"/>
    <w:tmpl w:val="1D741BB2"/>
    <w:lvl w:ilvl="0">
      <w:start w:val="1"/>
      <w:numFmt w:val="bullet"/>
      <w:lvlText w:val="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6259FC"/>
    <w:multiLevelType w:val="multilevel"/>
    <w:tmpl w:val="1E6259FC"/>
    <w:lvl w:ilvl="0">
      <w:start w:val="1"/>
      <w:numFmt w:val="bullet"/>
      <w:lvlText w:val="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1950B6"/>
    <w:multiLevelType w:val="multilevel"/>
    <w:tmpl w:val="221950B6"/>
    <w:lvl w:ilvl="0">
      <w:start w:val="1"/>
      <w:numFmt w:val="bullet"/>
      <w:lvlText w:val="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760BF2"/>
    <w:multiLevelType w:val="multilevel"/>
    <w:tmpl w:val="4C760BF2"/>
    <w:lvl w:ilvl="0">
      <w:start w:val="1"/>
      <w:numFmt w:val="bullet"/>
      <w:lvlText w:val="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521F4C"/>
    <w:multiLevelType w:val="multilevel"/>
    <w:tmpl w:val="6A521F4C"/>
    <w:lvl w:ilvl="0">
      <w:start w:val="1"/>
      <w:numFmt w:val="bullet"/>
      <w:lvlText w:val="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C7D3A"/>
    <w:rsid w:val="000440B8"/>
    <w:rsid w:val="00055746"/>
    <w:rsid w:val="000819F0"/>
    <w:rsid w:val="000B0AAF"/>
    <w:rsid w:val="00117793"/>
    <w:rsid w:val="001B1053"/>
    <w:rsid w:val="001B7CA3"/>
    <w:rsid w:val="001C325D"/>
    <w:rsid w:val="002315C1"/>
    <w:rsid w:val="00243396"/>
    <w:rsid w:val="002B67D8"/>
    <w:rsid w:val="002F05F9"/>
    <w:rsid w:val="002F3E98"/>
    <w:rsid w:val="002F59EE"/>
    <w:rsid w:val="003160E3"/>
    <w:rsid w:val="00322C3F"/>
    <w:rsid w:val="00326E2E"/>
    <w:rsid w:val="00440425"/>
    <w:rsid w:val="004529AC"/>
    <w:rsid w:val="004F6407"/>
    <w:rsid w:val="005B3640"/>
    <w:rsid w:val="0061573D"/>
    <w:rsid w:val="0073178D"/>
    <w:rsid w:val="007618EA"/>
    <w:rsid w:val="00765569"/>
    <w:rsid w:val="007A4379"/>
    <w:rsid w:val="007C5170"/>
    <w:rsid w:val="007F4EBB"/>
    <w:rsid w:val="008B62F8"/>
    <w:rsid w:val="009051C8"/>
    <w:rsid w:val="00910953"/>
    <w:rsid w:val="00926719"/>
    <w:rsid w:val="009A0AE1"/>
    <w:rsid w:val="009B0350"/>
    <w:rsid w:val="009B60D2"/>
    <w:rsid w:val="009C1A78"/>
    <w:rsid w:val="00A521E6"/>
    <w:rsid w:val="00A93C13"/>
    <w:rsid w:val="00AE7BAB"/>
    <w:rsid w:val="00BB6BC4"/>
    <w:rsid w:val="00BC432F"/>
    <w:rsid w:val="00BE6247"/>
    <w:rsid w:val="00C821BB"/>
    <w:rsid w:val="00CD6BCE"/>
    <w:rsid w:val="00D94BC6"/>
    <w:rsid w:val="00DB21D7"/>
    <w:rsid w:val="00EA1DD6"/>
    <w:rsid w:val="00EF750D"/>
    <w:rsid w:val="00F90900"/>
    <w:rsid w:val="00FC2D25"/>
    <w:rsid w:val="06E901AE"/>
    <w:rsid w:val="267C7D3A"/>
    <w:rsid w:val="475164FD"/>
    <w:rsid w:val="6A97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Closing" w:semiHidden="0" w:qFormat="1"/>
    <w:lsdException w:name="Default Paragraph Font" w:semiHidden="0" w:uiPriority="1" w:qFormat="1"/>
    <w:lsdException w:name="Subtitle" w:semiHidden="0" w:uiPriority="11" w:unhideWhenUsed="0" w:qFormat="1"/>
    <w:lsdException w:name="Salutation" w:semiHidden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alutation"/>
    <w:basedOn w:val="a0"/>
    <w:next w:val="a0"/>
    <w:link w:val="Char"/>
    <w:uiPriority w:val="99"/>
    <w:unhideWhenUsed/>
    <w:qFormat/>
    <w:rPr>
      <w:rFonts w:ascii="微软雅黑" w:hAnsi="微软雅黑" w:cstheme="minorBidi"/>
    </w:rPr>
  </w:style>
  <w:style w:type="paragraph" w:styleId="a5">
    <w:name w:val="Closing"/>
    <w:basedOn w:val="a0"/>
    <w:link w:val="Char0"/>
    <w:uiPriority w:val="99"/>
    <w:unhideWhenUsed/>
    <w:qFormat/>
    <w:pPr>
      <w:ind w:leftChars="2100" w:left="100"/>
    </w:pPr>
    <w:rPr>
      <w:rFonts w:ascii="微软雅黑" w:hAnsi="微软雅黑" w:cstheme="minorBidi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0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1"/>
    <w:qFormat/>
    <w:rPr>
      <w:b/>
    </w:rPr>
  </w:style>
  <w:style w:type="character" w:styleId="aa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">
    <w:name w:val="列出段落1"/>
    <w:basedOn w:val="a0"/>
    <w:next w:val="a0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0">
    <w:name w:val="结束语 Char"/>
    <w:basedOn w:val="a1"/>
    <w:link w:val="a5"/>
    <w:uiPriority w:val="99"/>
    <w:qFormat/>
    <w:rPr>
      <w:rFonts w:ascii="微软雅黑" w:eastAsia="微软雅黑" w:hAnsi="微软雅黑"/>
    </w:rPr>
  </w:style>
  <w:style w:type="character" w:customStyle="1" w:styleId="Char">
    <w:name w:val="称呼 Char"/>
    <w:basedOn w:val="a1"/>
    <w:link w:val="a4"/>
    <w:uiPriority w:val="99"/>
    <w:qFormat/>
    <w:rPr>
      <w:rFonts w:ascii="微软雅黑" w:eastAsia="微软雅黑" w:hAnsi="微软雅黑"/>
    </w:rPr>
  </w:style>
  <w:style w:type="character" w:customStyle="1" w:styleId="Char10">
    <w:name w:val="结束语 Char1"/>
    <w:basedOn w:val="a1"/>
    <w:uiPriority w:val="99"/>
    <w:semiHidden/>
    <w:qFormat/>
    <w:rPr>
      <w:rFonts w:ascii="Arial Unicode MS" w:eastAsia="微软雅黑" w:hAnsi="Arial Unicode MS" w:cs="Times New Roman"/>
    </w:rPr>
  </w:style>
  <w:style w:type="character" w:customStyle="1" w:styleId="Char11">
    <w:name w:val="称呼 Char1"/>
    <w:basedOn w:val="a1"/>
    <w:uiPriority w:val="99"/>
    <w:semiHidden/>
    <w:qFormat/>
    <w:rPr>
      <w:rFonts w:ascii="Arial Unicode MS" w:eastAsia="微软雅黑" w:hAnsi="Arial Unicode MS" w:cs="Times New Roman"/>
    </w:rPr>
  </w:style>
  <w:style w:type="paragraph" w:customStyle="1" w:styleId="2">
    <w:name w:val="列出段落2"/>
    <w:basedOn w:val="a0"/>
    <w:uiPriority w:val="34"/>
    <w:qFormat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9051C8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Closing" w:semiHidden="0" w:qFormat="1"/>
    <w:lsdException w:name="Default Paragraph Font" w:semiHidden="0" w:uiPriority="1" w:qFormat="1"/>
    <w:lsdException w:name="Subtitle" w:semiHidden="0" w:uiPriority="11" w:unhideWhenUsed="0" w:qFormat="1"/>
    <w:lsdException w:name="Salutation" w:semiHidden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alutation"/>
    <w:basedOn w:val="a0"/>
    <w:next w:val="a0"/>
    <w:link w:val="Char"/>
    <w:uiPriority w:val="99"/>
    <w:unhideWhenUsed/>
    <w:qFormat/>
    <w:rPr>
      <w:rFonts w:ascii="微软雅黑" w:hAnsi="微软雅黑" w:cstheme="minorBidi"/>
    </w:rPr>
  </w:style>
  <w:style w:type="paragraph" w:styleId="a5">
    <w:name w:val="Closing"/>
    <w:basedOn w:val="a0"/>
    <w:link w:val="Char0"/>
    <w:uiPriority w:val="99"/>
    <w:unhideWhenUsed/>
    <w:qFormat/>
    <w:pPr>
      <w:ind w:leftChars="2100" w:left="100"/>
    </w:pPr>
    <w:rPr>
      <w:rFonts w:ascii="微软雅黑" w:hAnsi="微软雅黑" w:cstheme="minorBidi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0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1"/>
    <w:qFormat/>
    <w:rPr>
      <w:b/>
    </w:rPr>
  </w:style>
  <w:style w:type="character" w:styleId="aa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">
    <w:name w:val="列出段落1"/>
    <w:basedOn w:val="a0"/>
    <w:next w:val="a0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0">
    <w:name w:val="结束语 Char"/>
    <w:basedOn w:val="a1"/>
    <w:link w:val="a5"/>
    <w:uiPriority w:val="99"/>
    <w:qFormat/>
    <w:rPr>
      <w:rFonts w:ascii="微软雅黑" w:eastAsia="微软雅黑" w:hAnsi="微软雅黑"/>
    </w:rPr>
  </w:style>
  <w:style w:type="character" w:customStyle="1" w:styleId="Char">
    <w:name w:val="称呼 Char"/>
    <w:basedOn w:val="a1"/>
    <w:link w:val="a4"/>
    <w:uiPriority w:val="99"/>
    <w:qFormat/>
    <w:rPr>
      <w:rFonts w:ascii="微软雅黑" w:eastAsia="微软雅黑" w:hAnsi="微软雅黑"/>
    </w:rPr>
  </w:style>
  <w:style w:type="character" w:customStyle="1" w:styleId="Char10">
    <w:name w:val="结束语 Char1"/>
    <w:basedOn w:val="a1"/>
    <w:uiPriority w:val="99"/>
    <w:semiHidden/>
    <w:qFormat/>
    <w:rPr>
      <w:rFonts w:ascii="Arial Unicode MS" w:eastAsia="微软雅黑" w:hAnsi="Arial Unicode MS" w:cs="Times New Roman"/>
    </w:rPr>
  </w:style>
  <w:style w:type="character" w:customStyle="1" w:styleId="Char11">
    <w:name w:val="称呼 Char1"/>
    <w:basedOn w:val="a1"/>
    <w:uiPriority w:val="99"/>
    <w:semiHidden/>
    <w:qFormat/>
    <w:rPr>
      <w:rFonts w:ascii="Arial Unicode MS" w:eastAsia="微软雅黑" w:hAnsi="Arial Unicode MS" w:cs="Times New Roman"/>
    </w:rPr>
  </w:style>
  <w:style w:type="paragraph" w:customStyle="1" w:styleId="2">
    <w:name w:val="列出段落2"/>
    <w:basedOn w:val="a0"/>
    <w:uiPriority w:val="34"/>
    <w:qFormat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9051C8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31616;&#21382;&#22871;&#35013;&#12305;&#38134;&#34892;&#31616;&#21382;&#24212;&#23626;&#29983;&#31616;&#21382;&#36890;&#29992;&#31616;&#21382;&#31616;&#32422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988D5-7DF5-4E5A-B799-B677E2AE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【简历套装】银行简历应届生简历通用简历简约简历封面</Template>
  <TotalTime>14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yuhua</dc:creator>
  <cp:lastModifiedBy>Windows 用户</cp:lastModifiedBy>
  <cp:revision>29</cp:revision>
  <cp:lastPrinted>2017-10-10T02:04:00Z</cp:lastPrinted>
  <dcterms:created xsi:type="dcterms:W3CDTF">2017-10-09T07:38:00Z</dcterms:created>
  <dcterms:modified xsi:type="dcterms:W3CDTF">2018-02-03T05:48:00Z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